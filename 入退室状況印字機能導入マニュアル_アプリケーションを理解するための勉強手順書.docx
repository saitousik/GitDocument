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DD06F8" w:rsidRDefault="002F30AE" w:rsidP="00DD06F8">
      <w:pPr>
        <w:pStyle w:val="af5"/>
        <w:jc w:val="center"/>
        <w:rPr>
          <w:lang w:bidi="th-TH"/>
        </w:rPr>
      </w:pPr>
      <w:r>
        <w:rPr>
          <w:lang w:val="en-US" w:bidi="th-TH"/>
        </w:rPr>
        <w:t>入</w:t>
      </w:r>
      <w:r>
        <w:rPr>
          <w:rFonts w:hint="eastAsia"/>
          <w:lang w:bidi="th-TH"/>
        </w:rPr>
        <w:t>退室状況印字</w:t>
      </w:r>
    </w:p>
    <w:p w:rsidR="00DD06F8" w:rsidRDefault="00240C01" w:rsidP="00DD06F8">
      <w:pPr>
        <w:pStyle w:val="af5"/>
        <w:jc w:val="center"/>
        <w:rPr>
          <w:lang w:bidi="th-TH"/>
        </w:rPr>
      </w:pPr>
      <w:r>
        <w:rPr>
          <w:rFonts w:hint="eastAsia"/>
          <w:lang w:bidi="th-TH"/>
        </w:rPr>
        <w:t>機能導入</w:t>
      </w:r>
    </w:p>
    <w:p w:rsidR="002F30AE" w:rsidRDefault="007F1971" w:rsidP="00DD06F8">
      <w:pPr>
        <w:pStyle w:val="af5"/>
        <w:jc w:val="center"/>
        <w:rPr>
          <w:lang w:bidi="th-TH"/>
        </w:rPr>
      </w:pPr>
      <w:r>
        <w:rPr>
          <w:rFonts w:hint="eastAsia"/>
          <w:lang w:bidi="th-TH"/>
        </w:rPr>
        <w:t>操作</w:t>
      </w:r>
      <w:r w:rsidR="005779F4">
        <w:rPr>
          <w:rFonts w:hint="eastAsia"/>
          <w:lang w:bidi="th-TH"/>
        </w:rPr>
        <w:t>マニュアル</w:t>
      </w:r>
    </w:p>
    <w:p w:rsidR="00751A8A" w:rsidRDefault="000B0128" w:rsidP="0029332C">
      <w:pPr>
        <w:pStyle w:val="af6"/>
        <w:jc w:val="center"/>
        <w:rPr>
          <w:lang w:bidi="th-TH"/>
        </w:rPr>
      </w:pPr>
      <w:r>
        <w:rPr>
          <w:rFonts w:hint="eastAsia"/>
          <w:lang w:bidi="th-TH"/>
        </w:rPr>
        <w:t>アプリケーションを</w:t>
      </w:r>
      <w:r w:rsidR="00A429F8">
        <w:rPr>
          <w:rFonts w:hint="eastAsia"/>
          <w:lang w:bidi="th-TH"/>
        </w:rPr>
        <w:t>理解する</w:t>
      </w:r>
      <w:r w:rsidR="00F91822">
        <w:rPr>
          <w:rFonts w:hint="eastAsia"/>
          <w:lang w:bidi="th-TH"/>
        </w:rPr>
        <w:t>ための</w:t>
      </w:r>
    </w:p>
    <w:p w:rsidR="002F30AE" w:rsidRDefault="00F91822" w:rsidP="0029332C">
      <w:pPr>
        <w:pStyle w:val="af6"/>
        <w:jc w:val="center"/>
        <w:rPr>
          <w:lang w:bidi="th-TH"/>
        </w:rPr>
      </w:pPr>
      <w:r>
        <w:rPr>
          <w:rFonts w:hint="eastAsia"/>
          <w:lang w:bidi="th-TH"/>
        </w:rPr>
        <w:t>勉強手順書</w:t>
      </w:r>
    </w:p>
    <w:p w:rsidR="002F30AE" w:rsidRDefault="002C47A0">
      <w:pPr>
        <w:rPr>
          <w:lang w:bidi="th-TH"/>
        </w:rPr>
      </w:pPr>
      <w:r>
        <w:rPr>
          <w:noProof/>
          <w:lang w:val="en-US"/>
        </w:rPr>
        <w:drawing>
          <wp:anchor distT="0" distB="0" distL="114300" distR="114300" simplePos="0" relativeHeight="251640320" behindDoc="0" locked="0" layoutInCell="1" allowOverlap="1">
            <wp:simplePos x="0" y="0"/>
            <wp:positionH relativeFrom="column">
              <wp:posOffset>2508885</wp:posOffset>
            </wp:positionH>
            <wp:positionV relativeFrom="paragraph">
              <wp:posOffset>354330</wp:posOffset>
            </wp:positionV>
            <wp:extent cx="2494280" cy="2536825"/>
            <wp:effectExtent l="0" t="0" r="1270" b="0"/>
            <wp:wrapTopAndBottom/>
            <wp:docPr id="39" name="図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4"/>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94280" cy="2536825"/>
                    </a:xfrm>
                    <a:prstGeom prst="rect">
                      <a:avLst/>
                    </a:prstGeom>
                    <a:noFill/>
                  </pic:spPr>
                </pic:pic>
              </a:graphicData>
            </a:graphic>
            <wp14:sizeRelH relativeFrom="page">
              <wp14:pctWidth>0</wp14:pctWidth>
            </wp14:sizeRelH>
            <wp14:sizeRelV relativeFrom="page">
              <wp14:pctHeight>0</wp14:pctHeight>
            </wp14:sizeRelV>
          </wp:anchor>
        </w:drawing>
      </w:r>
      <w:r w:rsidR="00DD06F8">
        <w:rPr>
          <w:noProof/>
          <w:lang w:val="en-US"/>
        </w:rPr>
        <w:drawing>
          <wp:anchor distT="0" distB="0" distL="114300" distR="114300" simplePos="0" relativeHeight="251640831" behindDoc="0" locked="0" layoutInCell="1" allowOverlap="1">
            <wp:simplePos x="0" y="0"/>
            <wp:positionH relativeFrom="column">
              <wp:posOffset>-255270</wp:posOffset>
            </wp:positionH>
            <wp:positionV relativeFrom="paragraph">
              <wp:posOffset>1702435</wp:posOffset>
            </wp:positionV>
            <wp:extent cx="2304415" cy="1400175"/>
            <wp:effectExtent l="0" t="0" r="635" b="9525"/>
            <wp:wrapTopAndBottom/>
            <wp:docPr id="41" name="図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4415" cy="1400175"/>
                    </a:xfrm>
                    <a:prstGeom prst="rect">
                      <a:avLst/>
                    </a:prstGeom>
                    <a:noFill/>
                  </pic:spPr>
                </pic:pic>
              </a:graphicData>
            </a:graphic>
            <wp14:sizeRelH relativeFrom="page">
              <wp14:pctWidth>0</wp14:pctWidth>
            </wp14:sizeRelH>
            <wp14:sizeRelV relativeFrom="page">
              <wp14:pctHeight>0</wp14:pctHeight>
            </wp14:sizeRelV>
          </wp:anchor>
        </w:drawing>
      </w:r>
      <w:r w:rsidR="004B3E2D">
        <w:rPr>
          <w:noProof/>
          <w:lang w:val="en-US"/>
        </w:rPr>
        <mc:AlternateContent>
          <mc:Choice Requires="wps">
            <w:drawing>
              <wp:anchor distT="0" distB="0" distL="114300" distR="114300" simplePos="0" relativeHeight="251641344" behindDoc="0" locked="0" layoutInCell="1" allowOverlap="1">
                <wp:simplePos x="0" y="0"/>
                <wp:positionH relativeFrom="column">
                  <wp:posOffset>1490980</wp:posOffset>
                </wp:positionH>
                <wp:positionV relativeFrom="paragraph">
                  <wp:posOffset>1358265</wp:posOffset>
                </wp:positionV>
                <wp:extent cx="1459230" cy="676275"/>
                <wp:effectExtent l="0" t="228600" r="0" b="161925"/>
                <wp:wrapNone/>
                <wp:docPr id="40" name="矢印: 左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271332">
                          <a:off x="0" y="0"/>
                          <a:ext cx="1459230" cy="676275"/>
                        </a:xfrm>
                        <a:prstGeom prst="leftArrow">
                          <a:avLst>
                            <a:gd name="adj1" fmla="val 39259"/>
                            <a:gd name="adj2" fmla="val 53135"/>
                          </a:avLst>
                        </a:prstGeom>
                        <a:solidFill>
                          <a:srgbClr val="000000"/>
                        </a:solidFill>
                        <a:ln w="1270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52CCC1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矢印: 左 7" o:spid="_x0000_s1026" type="#_x0000_t66" style="position:absolute;left:0;text-align:left;margin-left:117.4pt;margin-top:106.95pt;width:114.9pt;height:53.25pt;rotation:-2480900fd;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" adj="5319,6560" fillcolor="black" strokeweight="1pt">
                <v:path arrowok="t"/>
              </v:shape>
            </w:pict>
          </mc:Fallback>
        </mc:AlternateContent>
      </w:r>
    </w:p>
    <w:p w:rsidR="002F30AE" w:rsidRDefault="002F30AE" w:rsidP="0029332C">
      <w:pPr>
        <w:pStyle w:val="af8"/>
        <w:jc w:val="right"/>
        <w:rPr>
          <w:lang w:bidi="th-TH"/>
        </w:rPr>
      </w:pPr>
      <w:r>
        <w:rPr>
          <w:rFonts w:hint="eastAsia"/>
          <w:lang w:bidi="th-TH"/>
        </w:rPr>
        <w:t>作成日：</w:t>
      </w:r>
      <w:r>
        <w:rPr>
          <w:lang w:bidi="th-TH"/>
        </w:rPr>
        <w:t>20</w:t>
      </w:r>
      <w:r w:rsidR="00E57E7A">
        <w:rPr>
          <w:rFonts w:hint="eastAsia"/>
          <w:lang w:bidi="th-TH"/>
        </w:rPr>
        <w:t>20</w:t>
      </w:r>
      <w:r>
        <w:rPr>
          <w:lang w:bidi="th-TH"/>
        </w:rPr>
        <w:t>/</w:t>
      </w:r>
      <w:r w:rsidR="00331B47">
        <w:rPr>
          <w:rFonts w:hint="eastAsia"/>
          <w:lang w:bidi="th-TH"/>
        </w:rPr>
        <w:t>7</w:t>
      </w:r>
      <w:r>
        <w:rPr>
          <w:lang w:bidi="th-TH"/>
        </w:rPr>
        <w:t>/25</w:t>
      </w:r>
    </w:p>
    <w:p w:rsidR="002F30AE" w:rsidRDefault="002F30AE" w:rsidP="000B2631">
      <w:pPr>
        <w:pStyle w:val="af8"/>
        <w:wordWrap w:val="0"/>
        <w:jc w:val="right"/>
        <w:rPr>
          <w:lang w:bidi="th-TH"/>
        </w:rPr>
      </w:pPr>
      <w:r>
        <w:rPr>
          <w:rFonts w:hint="eastAsia"/>
          <w:lang w:bidi="th-TH"/>
        </w:rPr>
        <w:t>作成者：</w:t>
      </w:r>
      <w:r w:rsidR="00C608A4">
        <w:rPr>
          <w:rFonts w:hint="eastAsia"/>
          <w:lang w:bidi="th-TH"/>
        </w:rPr>
        <w:t>株式会社</w:t>
      </w:r>
      <w:r w:rsidR="007A09A9">
        <w:rPr>
          <w:rFonts w:hint="eastAsia"/>
          <w:lang w:bidi="th-TH"/>
        </w:rPr>
        <w:t>□□□□</w:t>
      </w:r>
    </w:p>
    <w:p w:rsidR="002F30AE" w:rsidRDefault="002F30AE">
      <w:pPr>
        <w:rPr>
          <w:lang w:bidi="th-TH"/>
        </w:rPr>
      </w:pPr>
      <w:r>
        <w:rPr>
          <w:lang w:bidi="th-TH"/>
        </w:rPr>
        <w:br w:type="page"/>
      </w:r>
    </w:p>
    <w:p w:rsidR="007D5648" w:rsidRPr="000B7FAE" w:rsidRDefault="000E08F9">
      <w:pPr>
        <w:pStyle w:val="ac"/>
        <w:rPr>
          <w:rFonts w:ascii="ＭＳ ゴシック" w:hAnsi="ＭＳ ゴシック"/>
          <w:sz w:val="20"/>
          <w:szCs w:val="20"/>
          <w:lang w:bidi="th-TH"/>
        </w:rPr>
      </w:pPr>
      <w:r>
        <w:rPr>
          <w:rFonts w:ascii="ＭＳ ゴシック" w:hAnsi="ＭＳ ゴシック" w:hint="eastAsia"/>
          <w:lang w:bidi="th-TH"/>
        </w:rPr>
        <w:lastRenderedPageBreak/>
        <w:t>改訂履歴</w:t>
      </w:r>
      <w:r w:rsidR="002F30AE" w:rsidRPr="00CC1169">
        <w:rPr>
          <w:rStyle w:val="a9"/>
          <w:rFonts w:ascii="ＭＳ ゴシック" w:cs="FreesiaUPC"/>
          <w:lang w:bidi="th-TH"/>
        </w:rPr>
        <w:br/>
      </w:r>
    </w:p>
    <w:tbl>
      <w:tblPr>
        <w:tblStyle w:val="a8"/>
        <w:tblpPr w:leftFromText="142" w:rightFromText="142" w:vertAnchor="text" w:horzAnchor="margin" w:tblpY="195"/>
        <w:tblW w:w="8926" w:type="dxa"/>
        <w:tblLook w:val="04A0" w:firstRow="1" w:lastRow="0" w:firstColumn="1" w:lastColumn="0" w:noHBand="0" w:noVBand="1"/>
      </w:tblPr>
      <w:tblGrid>
        <w:gridCol w:w="2075"/>
        <w:gridCol w:w="2074"/>
        <w:gridCol w:w="4777"/>
      </w:tblGrid>
      <w:tr w:rsidR="00FC4446" w:rsidRPr="00C10B95" w:rsidTr="00FC4446">
        <w:tc>
          <w:tcPr>
            <w:tcW w:w="2075" w:type="dxa"/>
          </w:tcPr>
          <w:p w:rsidR="00FC4446" w:rsidRPr="00A01987" w:rsidRDefault="00FC4446" w:rsidP="000E59E6">
            <w:pPr>
              <w:pStyle w:val="af6"/>
              <w:jc w:val="center"/>
              <w:rPr>
                <w:color w:val="2A2A2A"/>
                <w:sz w:val="21"/>
                <w:szCs w:val="21"/>
                <w:lang w:bidi="th-TH"/>
              </w:rPr>
            </w:pPr>
            <w:r w:rsidRPr="00A01987">
              <w:rPr>
                <w:rFonts w:hint="eastAsia"/>
                <w:color w:val="2A2A2A"/>
                <w:sz w:val="21"/>
                <w:szCs w:val="21"/>
                <w:lang w:bidi="th-TH"/>
              </w:rPr>
              <w:t>版</w:t>
            </w:r>
          </w:p>
        </w:tc>
        <w:tc>
          <w:tcPr>
            <w:tcW w:w="2074" w:type="dxa"/>
          </w:tcPr>
          <w:p w:rsidR="00FC4446" w:rsidRPr="00A01987" w:rsidRDefault="00FC4446" w:rsidP="000E59E6">
            <w:pPr>
              <w:pStyle w:val="af6"/>
              <w:jc w:val="center"/>
              <w:rPr>
                <w:color w:val="2A2A2A"/>
                <w:sz w:val="21"/>
                <w:szCs w:val="21"/>
                <w:lang w:bidi="th-TH"/>
              </w:rPr>
            </w:pPr>
            <w:r w:rsidRPr="00A01987">
              <w:rPr>
                <w:rFonts w:hint="eastAsia"/>
                <w:color w:val="2A2A2A"/>
                <w:sz w:val="21"/>
                <w:szCs w:val="21"/>
                <w:lang w:bidi="th-TH"/>
              </w:rPr>
              <w:t>日付</w:t>
            </w:r>
          </w:p>
        </w:tc>
        <w:tc>
          <w:tcPr>
            <w:tcW w:w="4777" w:type="dxa"/>
          </w:tcPr>
          <w:p w:rsidR="00FC4446" w:rsidRPr="00C10B95" w:rsidRDefault="00FC4446" w:rsidP="000E59E6">
            <w:pPr>
              <w:pStyle w:val="af6"/>
              <w:jc w:val="center"/>
              <w:rPr>
                <w:color w:val="2A2A2A"/>
                <w:sz w:val="21"/>
                <w:szCs w:val="21"/>
                <w:lang w:bidi="th-TH"/>
              </w:rPr>
            </w:pPr>
            <w:r w:rsidRPr="00A01987">
              <w:rPr>
                <w:rFonts w:hint="eastAsia"/>
                <w:color w:val="2A2A2A"/>
                <w:sz w:val="21"/>
                <w:szCs w:val="21"/>
                <w:lang w:bidi="th-TH"/>
              </w:rPr>
              <w:t>改訂内容</w:t>
            </w:r>
          </w:p>
        </w:tc>
      </w:tr>
      <w:tr w:rsidR="00FC4446" w:rsidRPr="00ED36DE" w:rsidTr="00FC4446">
        <w:tc>
          <w:tcPr>
            <w:tcW w:w="2075" w:type="dxa"/>
          </w:tcPr>
          <w:p w:rsidR="00FC4446" w:rsidRPr="00ED36DE" w:rsidRDefault="00FC4446" w:rsidP="00D26E2D">
            <w:pPr>
              <w:pStyle w:val="af6"/>
              <w:rPr>
                <w:b w:val="0"/>
                <w:bCs/>
                <w:color w:val="2A2A2A"/>
                <w:sz w:val="21"/>
                <w:szCs w:val="21"/>
                <w:lang w:bidi="th-TH"/>
              </w:rPr>
            </w:pPr>
            <w:r w:rsidRPr="00ED36DE">
              <w:rPr>
                <w:rFonts w:hint="eastAsia"/>
                <w:b w:val="0"/>
                <w:bCs/>
                <w:color w:val="2A2A2A"/>
                <w:sz w:val="21"/>
                <w:szCs w:val="21"/>
                <w:lang w:bidi="th-TH"/>
              </w:rPr>
              <w:t>1.0</w:t>
            </w:r>
          </w:p>
        </w:tc>
        <w:tc>
          <w:tcPr>
            <w:tcW w:w="2074" w:type="dxa"/>
          </w:tcPr>
          <w:p w:rsidR="00FC4446" w:rsidRPr="00ED36DE" w:rsidRDefault="00CE54E5" w:rsidP="00D26E2D">
            <w:pPr>
              <w:pStyle w:val="af6"/>
              <w:rPr>
                <w:b w:val="0"/>
                <w:bCs/>
                <w:color w:val="2A2A2A"/>
                <w:sz w:val="21"/>
                <w:szCs w:val="21"/>
                <w:lang w:bidi="th-TH"/>
              </w:rPr>
            </w:pPr>
            <w:r>
              <w:rPr>
                <w:rFonts w:hint="eastAsia"/>
                <w:b w:val="0"/>
                <w:bCs/>
                <w:color w:val="2A2A2A"/>
                <w:sz w:val="21"/>
                <w:szCs w:val="21"/>
                <w:lang w:bidi="th-TH"/>
              </w:rPr>
              <w:t>2020/</w:t>
            </w:r>
            <w:r w:rsidR="00331B47">
              <w:rPr>
                <w:rFonts w:hint="eastAsia"/>
                <w:b w:val="0"/>
                <w:bCs/>
                <w:color w:val="2A2A2A"/>
                <w:sz w:val="21"/>
                <w:szCs w:val="21"/>
                <w:lang w:bidi="th-TH"/>
              </w:rPr>
              <w:t>7</w:t>
            </w:r>
            <w:r>
              <w:rPr>
                <w:rFonts w:hint="eastAsia"/>
                <w:b w:val="0"/>
                <w:bCs/>
                <w:color w:val="2A2A2A"/>
                <w:sz w:val="21"/>
                <w:szCs w:val="21"/>
                <w:lang w:bidi="th-TH"/>
              </w:rPr>
              <w:t>/25</w:t>
            </w:r>
          </w:p>
        </w:tc>
        <w:tc>
          <w:tcPr>
            <w:tcW w:w="4777" w:type="dxa"/>
          </w:tcPr>
          <w:p w:rsidR="00FC4446" w:rsidRPr="00ED36DE" w:rsidRDefault="004F79DC" w:rsidP="00D26E2D">
            <w:pPr>
              <w:pStyle w:val="af6"/>
              <w:rPr>
                <w:b w:val="0"/>
                <w:bCs/>
                <w:color w:val="2A2A2A"/>
                <w:sz w:val="21"/>
                <w:szCs w:val="21"/>
                <w:lang w:bidi="th-TH"/>
              </w:rPr>
            </w:pPr>
            <w:r>
              <w:rPr>
                <w:rFonts w:hint="eastAsia"/>
                <w:b w:val="0"/>
                <w:bCs/>
                <w:color w:val="2A2A2A"/>
                <w:sz w:val="21"/>
                <w:szCs w:val="21"/>
                <w:lang w:bidi="th-TH"/>
              </w:rPr>
              <w:t>新規作成</w:t>
            </w:r>
          </w:p>
        </w:tc>
      </w:tr>
      <w:tr w:rsidR="00FC4446" w:rsidRPr="00ED36DE" w:rsidTr="00FC4446">
        <w:tc>
          <w:tcPr>
            <w:tcW w:w="2075" w:type="dxa"/>
          </w:tcPr>
          <w:p w:rsidR="00FC4446" w:rsidRPr="00ED36DE" w:rsidRDefault="00FC4446" w:rsidP="00D26E2D">
            <w:pPr>
              <w:pStyle w:val="af6"/>
              <w:rPr>
                <w:b w:val="0"/>
                <w:bCs/>
                <w:color w:val="2A2A2A"/>
                <w:sz w:val="21"/>
                <w:szCs w:val="21"/>
                <w:lang w:bidi="th-TH"/>
              </w:rPr>
            </w:pPr>
          </w:p>
        </w:tc>
        <w:tc>
          <w:tcPr>
            <w:tcW w:w="2074" w:type="dxa"/>
          </w:tcPr>
          <w:p w:rsidR="00FC4446" w:rsidRPr="00ED36DE" w:rsidRDefault="00FC4446" w:rsidP="00D26E2D">
            <w:pPr>
              <w:pStyle w:val="af6"/>
              <w:rPr>
                <w:b w:val="0"/>
                <w:bCs/>
                <w:color w:val="2A2A2A"/>
                <w:sz w:val="21"/>
                <w:szCs w:val="21"/>
                <w:lang w:bidi="th-TH"/>
              </w:rPr>
            </w:pPr>
          </w:p>
        </w:tc>
        <w:tc>
          <w:tcPr>
            <w:tcW w:w="4777" w:type="dxa"/>
          </w:tcPr>
          <w:p w:rsidR="00FC4446" w:rsidRPr="00ED36DE" w:rsidRDefault="00FC4446" w:rsidP="00D26E2D">
            <w:pPr>
              <w:pStyle w:val="af6"/>
              <w:rPr>
                <w:b w:val="0"/>
                <w:bCs/>
                <w:color w:val="2A2A2A"/>
                <w:sz w:val="21"/>
                <w:szCs w:val="21"/>
                <w:lang w:bidi="th-TH"/>
              </w:rPr>
            </w:pPr>
          </w:p>
        </w:tc>
      </w:tr>
      <w:tr w:rsidR="00FC4446" w:rsidRPr="00ED36DE" w:rsidTr="00FC4446">
        <w:tc>
          <w:tcPr>
            <w:tcW w:w="2075" w:type="dxa"/>
          </w:tcPr>
          <w:p w:rsidR="00FC4446" w:rsidRPr="00ED36DE" w:rsidRDefault="00FC4446" w:rsidP="00D26E2D">
            <w:pPr>
              <w:pStyle w:val="af6"/>
              <w:rPr>
                <w:b w:val="0"/>
                <w:bCs/>
                <w:color w:val="2A2A2A"/>
                <w:sz w:val="21"/>
                <w:szCs w:val="21"/>
                <w:lang w:bidi="th-TH"/>
              </w:rPr>
            </w:pPr>
          </w:p>
        </w:tc>
        <w:tc>
          <w:tcPr>
            <w:tcW w:w="2074" w:type="dxa"/>
          </w:tcPr>
          <w:p w:rsidR="00FC4446" w:rsidRPr="00ED36DE" w:rsidRDefault="00FC4446" w:rsidP="00D26E2D">
            <w:pPr>
              <w:pStyle w:val="af6"/>
              <w:rPr>
                <w:b w:val="0"/>
                <w:bCs/>
                <w:color w:val="2A2A2A"/>
                <w:sz w:val="21"/>
                <w:szCs w:val="21"/>
                <w:lang w:bidi="th-TH"/>
              </w:rPr>
            </w:pPr>
          </w:p>
        </w:tc>
        <w:tc>
          <w:tcPr>
            <w:tcW w:w="4777" w:type="dxa"/>
          </w:tcPr>
          <w:p w:rsidR="00FC4446" w:rsidRPr="00ED36DE" w:rsidRDefault="00FC4446" w:rsidP="00D26E2D">
            <w:pPr>
              <w:pStyle w:val="af6"/>
              <w:rPr>
                <w:b w:val="0"/>
                <w:bCs/>
                <w:color w:val="2A2A2A"/>
                <w:sz w:val="21"/>
                <w:szCs w:val="21"/>
                <w:lang w:bidi="th-TH"/>
              </w:rPr>
            </w:pPr>
          </w:p>
        </w:tc>
      </w:tr>
      <w:tr w:rsidR="00FC4446" w:rsidRPr="00ED36DE" w:rsidTr="00FC4446">
        <w:tc>
          <w:tcPr>
            <w:tcW w:w="2075" w:type="dxa"/>
          </w:tcPr>
          <w:p w:rsidR="00FC4446" w:rsidRPr="00ED36DE" w:rsidRDefault="00FC4446" w:rsidP="00D26E2D">
            <w:pPr>
              <w:pStyle w:val="af6"/>
              <w:rPr>
                <w:b w:val="0"/>
                <w:bCs/>
                <w:color w:val="2A2A2A"/>
                <w:sz w:val="21"/>
                <w:szCs w:val="21"/>
                <w:lang w:bidi="th-TH"/>
              </w:rPr>
            </w:pPr>
          </w:p>
        </w:tc>
        <w:tc>
          <w:tcPr>
            <w:tcW w:w="2074" w:type="dxa"/>
          </w:tcPr>
          <w:p w:rsidR="00FC4446" w:rsidRPr="00ED36DE" w:rsidRDefault="00FC4446" w:rsidP="00D26E2D">
            <w:pPr>
              <w:pStyle w:val="af6"/>
              <w:rPr>
                <w:b w:val="0"/>
                <w:bCs/>
                <w:color w:val="2A2A2A"/>
                <w:sz w:val="21"/>
                <w:szCs w:val="21"/>
                <w:lang w:bidi="th-TH"/>
              </w:rPr>
            </w:pPr>
          </w:p>
        </w:tc>
        <w:tc>
          <w:tcPr>
            <w:tcW w:w="4777" w:type="dxa"/>
          </w:tcPr>
          <w:p w:rsidR="00FC4446" w:rsidRPr="00ED36DE" w:rsidRDefault="00FC4446" w:rsidP="00D26E2D">
            <w:pPr>
              <w:pStyle w:val="af6"/>
              <w:rPr>
                <w:b w:val="0"/>
                <w:bCs/>
                <w:color w:val="2A2A2A"/>
                <w:sz w:val="21"/>
                <w:szCs w:val="21"/>
                <w:lang w:bidi="th-TH"/>
              </w:rPr>
            </w:pPr>
          </w:p>
        </w:tc>
      </w:tr>
      <w:tr w:rsidR="00FC4446" w:rsidRPr="00ED36DE" w:rsidTr="00FC4446">
        <w:tc>
          <w:tcPr>
            <w:tcW w:w="2075" w:type="dxa"/>
          </w:tcPr>
          <w:p w:rsidR="00FC4446" w:rsidRPr="00ED36DE" w:rsidRDefault="00FC4446" w:rsidP="00D26E2D">
            <w:pPr>
              <w:pStyle w:val="af6"/>
              <w:rPr>
                <w:b w:val="0"/>
                <w:bCs/>
                <w:color w:val="2A2A2A"/>
                <w:sz w:val="21"/>
                <w:szCs w:val="21"/>
                <w:lang w:bidi="th-TH"/>
              </w:rPr>
            </w:pPr>
          </w:p>
        </w:tc>
        <w:tc>
          <w:tcPr>
            <w:tcW w:w="2074" w:type="dxa"/>
          </w:tcPr>
          <w:p w:rsidR="00FC4446" w:rsidRPr="00ED36DE" w:rsidRDefault="00FC4446" w:rsidP="00D26E2D">
            <w:pPr>
              <w:pStyle w:val="af6"/>
              <w:rPr>
                <w:b w:val="0"/>
                <w:bCs/>
                <w:color w:val="2A2A2A"/>
                <w:sz w:val="21"/>
                <w:szCs w:val="21"/>
                <w:lang w:bidi="th-TH"/>
              </w:rPr>
            </w:pPr>
          </w:p>
        </w:tc>
        <w:tc>
          <w:tcPr>
            <w:tcW w:w="4777" w:type="dxa"/>
          </w:tcPr>
          <w:p w:rsidR="00FC4446" w:rsidRPr="00ED36DE" w:rsidRDefault="00FC4446" w:rsidP="00D26E2D">
            <w:pPr>
              <w:pStyle w:val="af6"/>
              <w:rPr>
                <w:b w:val="0"/>
                <w:bCs/>
                <w:color w:val="2A2A2A"/>
                <w:sz w:val="21"/>
                <w:szCs w:val="21"/>
                <w:lang w:bidi="th-TH"/>
              </w:rPr>
            </w:pPr>
          </w:p>
        </w:tc>
      </w:tr>
      <w:tr w:rsidR="00FC4446" w:rsidRPr="00ED36DE" w:rsidTr="00FC4446">
        <w:tc>
          <w:tcPr>
            <w:tcW w:w="2075" w:type="dxa"/>
          </w:tcPr>
          <w:p w:rsidR="00FC4446" w:rsidRPr="00ED36DE" w:rsidRDefault="00FC4446" w:rsidP="00D26E2D">
            <w:pPr>
              <w:pStyle w:val="af6"/>
              <w:rPr>
                <w:b w:val="0"/>
                <w:bCs/>
                <w:color w:val="2A2A2A"/>
                <w:sz w:val="21"/>
                <w:szCs w:val="21"/>
                <w:lang w:bidi="th-TH"/>
              </w:rPr>
            </w:pPr>
          </w:p>
        </w:tc>
        <w:tc>
          <w:tcPr>
            <w:tcW w:w="2074" w:type="dxa"/>
          </w:tcPr>
          <w:p w:rsidR="00FC4446" w:rsidRPr="00ED36DE" w:rsidRDefault="00FC4446" w:rsidP="00D26E2D">
            <w:pPr>
              <w:pStyle w:val="af6"/>
              <w:rPr>
                <w:b w:val="0"/>
                <w:bCs/>
                <w:color w:val="2A2A2A"/>
                <w:sz w:val="21"/>
                <w:szCs w:val="21"/>
                <w:lang w:bidi="th-TH"/>
              </w:rPr>
            </w:pPr>
          </w:p>
        </w:tc>
        <w:tc>
          <w:tcPr>
            <w:tcW w:w="4777" w:type="dxa"/>
          </w:tcPr>
          <w:p w:rsidR="00FC4446" w:rsidRPr="00ED36DE" w:rsidRDefault="00FC4446" w:rsidP="00D26E2D">
            <w:pPr>
              <w:pStyle w:val="af6"/>
              <w:rPr>
                <w:b w:val="0"/>
                <w:bCs/>
                <w:color w:val="2A2A2A"/>
                <w:sz w:val="21"/>
                <w:szCs w:val="21"/>
                <w:lang w:bidi="th-TH"/>
              </w:rPr>
            </w:pPr>
          </w:p>
        </w:tc>
      </w:tr>
      <w:tr w:rsidR="00FC4446" w:rsidRPr="00ED36DE" w:rsidTr="00FC4446">
        <w:tc>
          <w:tcPr>
            <w:tcW w:w="2075" w:type="dxa"/>
          </w:tcPr>
          <w:p w:rsidR="00FC4446" w:rsidRPr="00ED36DE" w:rsidRDefault="00FC4446" w:rsidP="00D26E2D">
            <w:pPr>
              <w:pStyle w:val="af6"/>
              <w:rPr>
                <w:b w:val="0"/>
                <w:bCs/>
                <w:color w:val="2A2A2A"/>
                <w:sz w:val="21"/>
                <w:szCs w:val="21"/>
                <w:lang w:bidi="th-TH"/>
              </w:rPr>
            </w:pPr>
          </w:p>
        </w:tc>
        <w:tc>
          <w:tcPr>
            <w:tcW w:w="2074" w:type="dxa"/>
          </w:tcPr>
          <w:p w:rsidR="00FC4446" w:rsidRPr="00ED36DE" w:rsidRDefault="00FC4446" w:rsidP="00D26E2D">
            <w:pPr>
              <w:pStyle w:val="af6"/>
              <w:rPr>
                <w:b w:val="0"/>
                <w:bCs/>
                <w:color w:val="2A2A2A"/>
                <w:sz w:val="21"/>
                <w:szCs w:val="21"/>
                <w:lang w:bidi="th-TH"/>
              </w:rPr>
            </w:pPr>
          </w:p>
        </w:tc>
        <w:tc>
          <w:tcPr>
            <w:tcW w:w="4777" w:type="dxa"/>
          </w:tcPr>
          <w:p w:rsidR="00FC4446" w:rsidRPr="00ED36DE" w:rsidRDefault="00FC4446" w:rsidP="00D26E2D">
            <w:pPr>
              <w:pStyle w:val="af6"/>
              <w:rPr>
                <w:b w:val="0"/>
                <w:bCs/>
                <w:color w:val="2A2A2A"/>
                <w:sz w:val="21"/>
                <w:szCs w:val="21"/>
                <w:lang w:bidi="th-TH"/>
              </w:rPr>
            </w:pPr>
          </w:p>
        </w:tc>
      </w:tr>
      <w:tr w:rsidR="00FC4446" w:rsidRPr="00ED36DE" w:rsidTr="00FC4446">
        <w:tc>
          <w:tcPr>
            <w:tcW w:w="2075" w:type="dxa"/>
          </w:tcPr>
          <w:p w:rsidR="00FC4446" w:rsidRPr="00ED36DE" w:rsidRDefault="00FC4446" w:rsidP="00D26E2D">
            <w:pPr>
              <w:pStyle w:val="af6"/>
              <w:rPr>
                <w:b w:val="0"/>
                <w:bCs/>
                <w:color w:val="2A2A2A"/>
                <w:sz w:val="21"/>
                <w:szCs w:val="21"/>
                <w:lang w:bidi="th-TH"/>
              </w:rPr>
            </w:pPr>
          </w:p>
        </w:tc>
        <w:tc>
          <w:tcPr>
            <w:tcW w:w="2074" w:type="dxa"/>
          </w:tcPr>
          <w:p w:rsidR="00FC4446" w:rsidRPr="00ED36DE" w:rsidRDefault="00FC4446" w:rsidP="00D26E2D">
            <w:pPr>
              <w:pStyle w:val="af6"/>
              <w:rPr>
                <w:b w:val="0"/>
                <w:bCs/>
                <w:color w:val="2A2A2A"/>
                <w:sz w:val="21"/>
                <w:szCs w:val="21"/>
                <w:lang w:bidi="th-TH"/>
              </w:rPr>
            </w:pPr>
          </w:p>
        </w:tc>
        <w:tc>
          <w:tcPr>
            <w:tcW w:w="4777" w:type="dxa"/>
          </w:tcPr>
          <w:p w:rsidR="00FC4446" w:rsidRPr="00ED36DE" w:rsidRDefault="00FC4446" w:rsidP="00D26E2D">
            <w:pPr>
              <w:pStyle w:val="af6"/>
              <w:rPr>
                <w:b w:val="0"/>
                <w:bCs/>
                <w:color w:val="2A2A2A"/>
                <w:sz w:val="21"/>
                <w:szCs w:val="21"/>
                <w:lang w:bidi="th-TH"/>
              </w:rPr>
            </w:pPr>
          </w:p>
        </w:tc>
      </w:tr>
      <w:tr w:rsidR="00FC4446" w:rsidRPr="00ED36DE" w:rsidTr="00FC4446">
        <w:tc>
          <w:tcPr>
            <w:tcW w:w="2075" w:type="dxa"/>
          </w:tcPr>
          <w:p w:rsidR="00FC4446" w:rsidRPr="00ED36DE" w:rsidRDefault="00FC4446" w:rsidP="00D26E2D">
            <w:pPr>
              <w:pStyle w:val="af6"/>
              <w:rPr>
                <w:b w:val="0"/>
                <w:bCs/>
                <w:color w:val="2A2A2A"/>
                <w:sz w:val="21"/>
                <w:szCs w:val="21"/>
                <w:lang w:bidi="th-TH"/>
              </w:rPr>
            </w:pPr>
          </w:p>
        </w:tc>
        <w:tc>
          <w:tcPr>
            <w:tcW w:w="2074" w:type="dxa"/>
          </w:tcPr>
          <w:p w:rsidR="00FC4446" w:rsidRPr="00ED36DE" w:rsidRDefault="00FC4446" w:rsidP="00D26E2D">
            <w:pPr>
              <w:pStyle w:val="af6"/>
              <w:rPr>
                <w:b w:val="0"/>
                <w:bCs/>
                <w:color w:val="2A2A2A"/>
                <w:sz w:val="21"/>
                <w:szCs w:val="21"/>
                <w:lang w:bidi="th-TH"/>
              </w:rPr>
            </w:pPr>
          </w:p>
        </w:tc>
        <w:tc>
          <w:tcPr>
            <w:tcW w:w="4777" w:type="dxa"/>
          </w:tcPr>
          <w:p w:rsidR="00FC4446" w:rsidRPr="00ED36DE" w:rsidRDefault="00FC4446" w:rsidP="00D26E2D">
            <w:pPr>
              <w:pStyle w:val="af6"/>
              <w:rPr>
                <w:b w:val="0"/>
                <w:bCs/>
                <w:color w:val="2A2A2A"/>
                <w:sz w:val="21"/>
                <w:szCs w:val="21"/>
                <w:lang w:bidi="th-TH"/>
              </w:rPr>
            </w:pPr>
          </w:p>
        </w:tc>
      </w:tr>
      <w:tr w:rsidR="00FC4446" w:rsidRPr="00ED36DE" w:rsidTr="00FC4446">
        <w:tc>
          <w:tcPr>
            <w:tcW w:w="2075" w:type="dxa"/>
          </w:tcPr>
          <w:p w:rsidR="00FC4446" w:rsidRPr="00ED36DE" w:rsidRDefault="00FC4446" w:rsidP="00D26E2D">
            <w:pPr>
              <w:pStyle w:val="af6"/>
              <w:rPr>
                <w:b w:val="0"/>
                <w:bCs/>
                <w:color w:val="2A2A2A"/>
                <w:sz w:val="21"/>
                <w:szCs w:val="21"/>
                <w:lang w:bidi="th-TH"/>
              </w:rPr>
            </w:pPr>
          </w:p>
        </w:tc>
        <w:tc>
          <w:tcPr>
            <w:tcW w:w="2074" w:type="dxa"/>
          </w:tcPr>
          <w:p w:rsidR="00FC4446" w:rsidRPr="00ED36DE" w:rsidRDefault="00FC4446" w:rsidP="00D26E2D">
            <w:pPr>
              <w:pStyle w:val="af6"/>
              <w:rPr>
                <w:b w:val="0"/>
                <w:bCs/>
                <w:color w:val="2A2A2A"/>
                <w:sz w:val="21"/>
                <w:szCs w:val="21"/>
                <w:lang w:bidi="th-TH"/>
              </w:rPr>
            </w:pPr>
          </w:p>
        </w:tc>
        <w:tc>
          <w:tcPr>
            <w:tcW w:w="4777" w:type="dxa"/>
          </w:tcPr>
          <w:p w:rsidR="00FC4446" w:rsidRPr="00ED36DE" w:rsidRDefault="00FC4446" w:rsidP="00D26E2D">
            <w:pPr>
              <w:pStyle w:val="af6"/>
              <w:rPr>
                <w:b w:val="0"/>
                <w:bCs/>
                <w:color w:val="2A2A2A"/>
                <w:sz w:val="21"/>
                <w:szCs w:val="21"/>
                <w:lang w:bidi="th-TH"/>
              </w:rPr>
            </w:pPr>
          </w:p>
        </w:tc>
      </w:tr>
      <w:tr w:rsidR="00FC4446" w:rsidRPr="00ED36DE" w:rsidTr="00FC4446">
        <w:tc>
          <w:tcPr>
            <w:tcW w:w="2075" w:type="dxa"/>
          </w:tcPr>
          <w:p w:rsidR="00FC4446" w:rsidRPr="00ED36DE" w:rsidRDefault="00FC4446" w:rsidP="00D26E2D">
            <w:pPr>
              <w:pStyle w:val="af6"/>
              <w:rPr>
                <w:b w:val="0"/>
                <w:bCs/>
                <w:color w:val="2A2A2A"/>
                <w:sz w:val="21"/>
                <w:szCs w:val="21"/>
                <w:lang w:bidi="th-TH"/>
              </w:rPr>
            </w:pPr>
          </w:p>
        </w:tc>
        <w:tc>
          <w:tcPr>
            <w:tcW w:w="2074" w:type="dxa"/>
          </w:tcPr>
          <w:p w:rsidR="00FC4446" w:rsidRPr="00ED36DE" w:rsidRDefault="00FC4446" w:rsidP="00D26E2D">
            <w:pPr>
              <w:pStyle w:val="af6"/>
              <w:rPr>
                <w:b w:val="0"/>
                <w:bCs/>
                <w:color w:val="2A2A2A"/>
                <w:sz w:val="21"/>
                <w:szCs w:val="21"/>
                <w:lang w:bidi="th-TH"/>
              </w:rPr>
            </w:pPr>
          </w:p>
        </w:tc>
        <w:tc>
          <w:tcPr>
            <w:tcW w:w="4777" w:type="dxa"/>
          </w:tcPr>
          <w:p w:rsidR="00FC4446" w:rsidRPr="00ED36DE" w:rsidRDefault="00FC4446" w:rsidP="00D26E2D">
            <w:pPr>
              <w:pStyle w:val="af6"/>
              <w:rPr>
                <w:b w:val="0"/>
                <w:bCs/>
                <w:color w:val="2A2A2A"/>
                <w:sz w:val="21"/>
                <w:szCs w:val="21"/>
                <w:lang w:bidi="th-TH"/>
              </w:rPr>
            </w:pPr>
          </w:p>
        </w:tc>
      </w:tr>
      <w:tr w:rsidR="00FC4446" w:rsidRPr="00ED36DE" w:rsidTr="00FC4446">
        <w:tc>
          <w:tcPr>
            <w:tcW w:w="2075" w:type="dxa"/>
          </w:tcPr>
          <w:p w:rsidR="00FC4446" w:rsidRPr="00ED36DE" w:rsidRDefault="00FC4446" w:rsidP="00D26E2D">
            <w:pPr>
              <w:pStyle w:val="af6"/>
              <w:rPr>
                <w:b w:val="0"/>
                <w:bCs/>
                <w:color w:val="2A2A2A"/>
                <w:sz w:val="21"/>
                <w:szCs w:val="21"/>
                <w:lang w:bidi="th-TH"/>
              </w:rPr>
            </w:pPr>
          </w:p>
        </w:tc>
        <w:tc>
          <w:tcPr>
            <w:tcW w:w="2074" w:type="dxa"/>
          </w:tcPr>
          <w:p w:rsidR="00FC4446" w:rsidRPr="00ED36DE" w:rsidRDefault="00FC4446" w:rsidP="00D26E2D">
            <w:pPr>
              <w:pStyle w:val="af6"/>
              <w:rPr>
                <w:b w:val="0"/>
                <w:bCs/>
                <w:color w:val="2A2A2A"/>
                <w:sz w:val="21"/>
                <w:szCs w:val="21"/>
                <w:lang w:bidi="th-TH"/>
              </w:rPr>
            </w:pPr>
          </w:p>
        </w:tc>
        <w:tc>
          <w:tcPr>
            <w:tcW w:w="4777" w:type="dxa"/>
          </w:tcPr>
          <w:p w:rsidR="00FC4446" w:rsidRPr="00ED36DE" w:rsidRDefault="00FC4446" w:rsidP="00D26E2D">
            <w:pPr>
              <w:pStyle w:val="af6"/>
              <w:rPr>
                <w:b w:val="0"/>
                <w:bCs/>
                <w:color w:val="2A2A2A"/>
                <w:sz w:val="21"/>
                <w:szCs w:val="21"/>
                <w:lang w:bidi="th-TH"/>
              </w:rPr>
            </w:pPr>
          </w:p>
        </w:tc>
      </w:tr>
      <w:tr w:rsidR="00FC4446" w:rsidRPr="00ED36DE" w:rsidTr="00FC4446">
        <w:tc>
          <w:tcPr>
            <w:tcW w:w="2075" w:type="dxa"/>
          </w:tcPr>
          <w:p w:rsidR="00FC4446" w:rsidRPr="00ED36DE" w:rsidRDefault="00FC4446" w:rsidP="00D26E2D">
            <w:pPr>
              <w:pStyle w:val="af6"/>
              <w:rPr>
                <w:b w:val="0"/>
                <w:bCs/>
                <w:color w:val="2A2A2A"/>
                <w:sz w:val="21"/>
                <w:szCs w:val="21"/>
                <w:lang w:bidi="th-TH"/>
              </w:rPr>
            </w:pPr>
          </w:p>
        </w:tc>
        <w:tc>
          <w:tcPr>
            <w:tcW w:w="2074" w:type="dxa"/>
          </w:tcPr>
          <w:p w:rsidR="00FC4446" w:rsidRPr="00ED36DE" w:rsidRDefault="00FC4446" w:rsidP="00D26E2D">
            <w:pPr>
              <w:pStyle w:val="af6"/>
              <w:rPr>
                <w:b w:val="0"/>
                <w:bCs/>
                <w:color w:val="2A2A2A"/>
                <w:sz w:val="21"/>
                <w:szCs w:val="21"/>
                <w:lang w:bidi="th-TH"/>
              </w:rPr>
            </w:pPr>
          </w:p>
        </w:tc>
        <w:tc>
          <w:tcPr>
            <w:tcW w:w="4777" w:type="dxa"/>
          </w:tcPr>
          <w:p w:rsidR="00FC4446" w:rsidRPr="00ED36DE" w:rsidRDefault="00FC4446" w:rsidP="00D26E2D">
            <w:pPr>
              <w:pStyle w:val="af6"/>
              <w:rPr>
                <w:b w:val="0"/>
                <w:bCs/>
                <w:color w:val="2A2A2A"/>
                <w:sz w:val="21"/>
                <w:szCs w:val="21"/>
                <w:lang w:bidi="th-TH"/>
              </w:rPr>
            </w:pPr>
          </w:p>
        </w:tc>
      </w:tr>
      <w:tr w:rsidR="00FC4446" w:rsidRPr="00ED36DE" w:rsidTr="00FC4446">
        <w:tc>
          <w:tcPr>
            <w:tcW w:w="2075" w:type="dxa"/>
          </w:tcPr>
          <w:p w:rsidR="00FC4446" w:rsidRPr="00ED36DE" w:rsidRDefault="00FC4446" w:rsidP="00D26E2D">
            <w:pPr>
              <w:pStyle w:val="af6"/>
              <w:rPr>
                <w:b w:val="0"/>
                <w:bCs/>
                <w:color w:val="2A2A2A"/>
                <w:sz w:val="21"/>
                <w:szCs w:val="21"/>
                <w:lang w:bidi="th-TH"/>
              </w:rPr>
            </w:pPr>
          </w:p>
        </w:tc>
        <w:tc>
          <w:tcPr>
            <w:tcW w:w="2074" w:type="dxa"/>
          </w:tcPr>
          <w:p w:rsidR="00FC4446" w:rsidRPr="00ED36DE" w:rsidRDefault="00FC4446" w:rsidP="00D26E2D">
            <w:pPr>
              <w:pStyle w:val="af6"/>
              <w:rPr>
                <w:b w:val="0"/>
                <w:bCs/>
                <w:color w:val="2A2A2A"/>
                <w:sz w:val="21"/>
                <w:szCs w:val="21"/>
                <w:lang w:bidi="th-TH"/>
              </w:rPr>
            </w:pPr>
          </w:p>
        </w:tc>
        <w:tc>
          <w:tcPr>
            <w:tcW w:w="4777" w:type="dxa"/>
          </w:tcPr>
          <w:p w:rsidR="00FC4446" w:rsidRPr="00ED36DE" w:rsidRDefault="00FC4446" w:rsidP="00D26E2D">
            <w:pPr>
              <w:pStyle w:val="af6"/>
              <w:rPr>
                <w:b w:val="0"/>
                <w:bCs/>
                <w:color w:val="2A2A2A"/>
                <w:sz w:val="21"/>
                <w:szCs w:val="21"/>
                <w:lang w:bidi="th-TH"/>
              </w:rPr>
            </w:pPr>
          </w:p>
        </w:tc>
      </w:tr>
      <w:tr w:rsidR="00FC4446" w:rsidRPr="00ED36DE" w:rsidTr="00FC4446">
        <w:tc>
          <w:tcPr>
            <w:tcW w:w="2075" w:type="dxa"/>
          </w:tcPr>
          <w:p w:rsidR="00FC4446" w:rsidRPr="00ED36DE" w:rsidRDefault="00FC4446" w:rsidP="00D26E2D">
            <w:pPr>
              <w:pStyle w:val="af6"/>
              <w:rPr>
                <w:b w:val="0"/>
                <w:bCs/>
                <w:color w:val="2A2A2A"/>
                <w:sz w:val="21"/>
                <w:szCs w:val="21"/>
                <w:lang w:bidi="th-TH"/>
              </w:rPr>
            </w:pPr>
          </w:p>
        </w:tc>
        <w:tc>
          <w:tcPr>
            <w:tcW w:w="2074" w:type="dxa"/>
          </w:tcPr>
          <w:p w:rsidR="00FC4446" w:rsidRPr="00ED36DE" w:rsidRDefault="00FC4446" w:rsidP="00D26E2D">
            <w:pPr>
              <w:pStyle w:val="af6"/>
              <w:rPr>
                <w:b w:val="0"/>
                <w:bCs/>
                <w:color w:val="2A2A2A"/>
                <w:sz w:val="21"/>
                <w:szCs w:val="21"/>
                <w:lang w:bidi="th-TH"/>
              </w:rPr>
            </w:pPr>
          </w:p>
        </w:tc>
        <w:tc>
          <w:tcPr>
            <w:tcW w:w="4777" w:type="dxa"/>
          </w:tcPr>
          <w:p w:rsidR="00FC4446" w:rsidRPr="00ED36DE" w:rsidRDefault="00FC4446" w:rsidP="00D26E2D">
            <w:pPr>
              <w:pStyle w:val="af6"/>
              <w:rPr>
                <w:b w:val="0"/>
                <w:bCs/>
                <w:color w:val="2A2A2A"/>
                <w:sz w:val="21"/>
                <w:szCs w:val="21"/>
                <w:lang w:bidi="th-TH"/>
              </w:rPr>
            </w:pPr>
          </w:p>
        </w:tc>
      </w:tr>
      <w:tr w:rsidR="00FC4446" w:rsidRPr="00ED36DE" w:rsidTr="00FC4446">
        <w:tc>
          <w:tcPr>
            <w:tcW w:w="2075" w:type="dxa"/>
          </w:tcPr>
          <w:p w:rsidR="00FC4446" w:rsidRPr="00ED36DE" w:rsidRDefault="00FC4446" w:rsidP="00D26E2D">
            <w:pPr>
              <w:pStyle w:val="af6"/>
              <w:rPr>
                <w:b w:val="0"/>
                <w:bCs/>
                <w:color w:val="2A2A2A"/>
                <w:sz w:val="21"/>
                <w:szCs w:val="21"/>
                <w:lang w:bidi="th-TH"/>
              </w:rPr>
            </w:pPr>
          </w:p>
        </w:tc>
        <w:tc>
          <w:tcPr>
            <w:tcW w:w="2074" w:type="dxa"/>
          </w:tcPr>
          <w:p w:rsidR="00FC4446" w:rsidRPr="00ED36DE" w:rsidRDefault="00FC4446" w:rsidP="00D26E2D">
            <w:pPr>
              <w:pStyle w:val="af6"/>
              <w:rPr>
                <w:b w:val="0"/>
                <w:bCs/>
                <w:color w:val="2A2A2A"/>
                <w:sz w:val="21"/>
                <w:szCs w:val="21"/>
                <w:lang w:bidi="th-TH"/>
              </w:rPr>
            </w:pPr>
          </w:p>
        </w:tc>
        <w:tc>
          <w:tcPr>
            <w:tcW w:w="4777" w:type="dxa"/>
          </w:tcPr>
          <w:p w:rsidR="00FC4446" w:rsidRPr="00ED36DE" w:rsidRDefault="00FC4446" w:rsidP="00D26E2D">
            <w:pPr>
              <w:pStyle w:val="af6"/>
              <w:rPr>
                <w:b w:val="0"/>
                <w:bCs/>
                <w:color w:val="2A2A2A"/>
                <w:sz w:val="21"/>
                <w:szCs w:val="21"/>
                <w:lang w:bidi="th-TH"/>
              </w:rPr>
            </w:pPr>
          </w:p>
        </w:tc>
      </w:tr>
      <w:tr w:rsidR="00FC4446" w:rsidRPr="00ED36DE" w:rsidTr="00FC4446">
        <w:tc>
          <w:tcPr>
            <w:tcW w:w="2075" w:type="dxa"/>
          </w:tcPr>
          <w:p w:rsidR="00FC4446" w:rsidRPr="00ED36DE" w:rsidRDefault="00FC4446" w:rsidP="00D26E2D">
            <w:pPr>
              <w:pStyle w:val="af6"/>
              <w:rPr>
                <w:b w:val="0"/>
                <w:bCs/>
                <w:color w:val="2A2A2A"/>
                <w:sz w:val="21"/>
                <w:szCs w:val="21"/>
                <w:lang w:bidi="th-TH"/>
              </w:rPr>
            </w:pPr>
          </w:p>
        </w:tc>
        <w:tc>
          <w:tcPr>
            <w:tcW w:w="2074" w:type="dxa"/>
          </w:tcPr>
          <w:p w:rsidR="00FC4446" w:rsidRPr="00ED36DE" w:rsidRDefault="00FC4446" w:rsidP="00D26E2D">
            <w:pPr>
              <w:pStyle w:val="af6"/>
              <w:rPr>
                <w:b w:val="0"/>
                <w:bCs/>
                <w:color w:val="2A2A2A"/>
                <w:sz w:val="21"/>
                <w:szCs w:val="21"/>
                <w:lang w:bidi="th-TH"/>
              </w:rPr>
            </w:pPr>
          </w:p>
        </w:tc>
        <w:tc>
          <w:tcPr>
            <w:tcW w:w="4777" w:type="dxa"/>
          </w:tcPr>
          <w:p w:rsidR="00FC4446" w:rsidRPr="00ED36DE" w:rsidRDefault="00FC4446" w:rsidP="00D26E2D">
            <w:pPr>
              <w:pStyle w:val="af6"/>
              <w:rPr>
                <w:b w:val="0"/>
                <w:bCs/>
                <w:color w:val="2A2A2A"/>
                <w:sz w:val="21"/>
                <w:szCs w:val="21"/>
                <w:lang w:bidi="th-TH"/>
              </w:rPr>
            </w:pPr>
          </w:p>
        </w:tc>
      </w:tr>
    </w:tbl>
    <w:p w:rsidR="002F30AE" w:rsidRPr="00CC1169" w:rsidRDefault="002F30AE">
      <w:pPr>
        <w:pStyle w:val="ac"/>
        <w:rPr>
          <w:rFonts w:ascii="ＭＳ ゴシック"/>
          <w:lang w:bidi="th-TH"/>
        </w:rPr>
      </w:pPr>
      <w:r w:rsidRPr="00CC1169">
        <w:rPr>
          <w:rFonts w:ascii="ＭＳ ゴシック" w:hAnsi="ＭＳ ゴシック" w:hint="eastAsia"/>
          <w:lang w:bidi="th-TH"/>
        </w:rPr>
        <w:lastRenderedPageBreak/>
        <w:t>目次</w:t>
      </w:r>
    </w:p>
    <w:p w:rsidR="00CD2B1A" w:rsidRDefault="002F30AE">
      <w:pPr>
        <w:pStyle w:val="11"/>
        <w:tabs>
          <w:tab w:val="left" w:pos="630"/>
        </w:tabs>
        <w:rPr>
          <w:rFonts w:asciiTheme="minorHAnsi" w:eastAsiaTheme="minorEastAsia" w:hAnsiTheme="minorHAnsi" w:cstheme="minorBidi"/>
          <w:b w:val="0"/>
          <w:bCs w:val="0"/>
          <w:caps w:val="0"/>
          <w:noProof/>
          <w:color w:val="auto"/>
          <w:kern w:val="2"/>
          <w:sz w:val="21"/>
          <w:szCs w:val="22"/>
          <w:lang w:val="en-US"/>
        </w:rPr>
      </w:pPr>
      <w:r w:rsidRPr="00CC1169">
        <w:rPr>
          <w:rFonts w:ascii="ＭＳ ゴシック" w:hAnsi="ＭＳ ゴシック"/>
          <w:lang w:bidi="th-TH"/>
        </w:rPr>
        <w:fldChar w:fldCharType="begin"/>
      </w:r>
      <w:r w:rsidRPr="00CC1169">
        <w:rPr>
          <w:rFonts w:ascii="ＭＳ ゴシック" w:hAnsi="ＭＳ ゴシック"/>
          <w:lang w:bidi="th-TH"/>
        </w:rPr>
        <w:instrText xml:space="preserve"> TOC \o "1-3" \u </w:instrText>
      </w:r>
      <w:r w:rsidRPr="00CC1169">
        <w:rPr>
          <w:rFonts w:ascii="ＭＳ ゴシック" w:hAnsi="ＭＳ ゴシック"/>
          <w:lang w:bidi="th-TH"/>
        </w:rPr>
        <w:fldChar w:fldCharType="separate"/>
      </w:r>
      <w:r w:rsidR="00CD2B1A" w:rsidRPr="00A579DC">
        <w:rPr>
          <w:noProof/>
          <w:color w:val="auto"/>
          <w:lang w:bidi="th-TH"/>
        </w:rPr>
        <w:t>I.</w:t>
      </w:r>
      <w:r w:rsidR="00CD2B1A">
        <w:rPr>
          <w:rFonts w:asciiTheme="minorHAnsi" w:eastAsiaTheme="minorEastAsia" w:hAnsiTheme="minorHAnsi" w:cstheme="minorBidi"/>
          <w:b w:val="0"/>
          <w:bCs w:val="0"/>
          <w:caps w:val="0"/>
          <w:noProof/>
          <w:color w:val="auto"/>
          <w:kern w:val="2"/>
          <w:sz w:val="21"/>
          <w:szCs w:val="22"/>
          <w:lang w:val="en-US"/>
        </w:rPr>
        <w:tab/>
      </w:r>
      <w:r w:rsidR="00CD2B1A" w:rsidRPr="00A579DC">
        <w:rPr>
          <w:iCs/>
          <w:noProof/>
          <w:color w:val="auto"/>
          <w:lang w:bidi="th-TH"/>
        </w:rPr>
        <w:t>はじめに</w:t>
      </w:r>
      <w:r w:rsidR="00CD2B1A">
        <w:rPr>
          <w:noProof/>
        </w:rPr>
        <w:tab/>
      </w:r>
      <w:r w:rsidR="00CD2B1A">
        <w:rPr>
          <w:noProof/>
        </w:rPr>
        <w:fldChar w:fldCharType="begin"/>
      </w:r>
      <w:r w:rsidR="00CD2B1A">
        <w:rPr>
          <w:noProof/>
        </w:rPr>
        <w:instrText xml:space="preserve"> PAGEREF _Toc48301399 \h </w:instrText>
      </w:r>
      <w:r w:rsidR="00CD2B1A">
        <w:rPr>
          <w:noProof/>
        </w:rPr>
      </w:r>
      <w:r w:rsidR="00CD2B1A">
        <w:rPr>
          <w:noProof/>
        </w:rPr>
        <w:fldChar w:fldCharType="separate"/>
      </w:r>
      <w:r w:rsidR="00CD2B1A">
        <w:rPr>
          <w:noProof/>
        </w:rPr>
        <w:t>1</w:t>
      </w:r>
      <w:r w:rsidR="00CD2B1A">
        <w:rPr>
          <w:noProof/>
        </w:rPr>
        <w:fldChar w:fldCharType="end"/>
      </w:r>
    </w:p>
    <w:p w:rsidR="00CD2B1A" w:rsidRDefault="00CD2B1A">
      <w:pPr>
        <w:pStyle w:val="11"/>
        <w:tabs>
          <w:tab w:val="left" w:pos="630"/>
        </w:tabs>
        <w:rPr>
          <w:rFonts w:asciiTheme="minorHAnsi" w:eastAsiaTheme="minorEastAsia" w:hAnsiTheme="minorHAnsi" w:cstheme="minorBidi"/>
          <w:b w:val="0"/>
          <w:bCs w:val="0"/>
          <w:caps w:val="0"/>
          <w:noProof/>
          <w:color w:val="auto"/>
          <w:kern w:val="2"/>
          <w:sz w:val="21"/>
          <w:szCs w:val="22"/>
          <w:lang w:val="en-US"/>
        </w:rPr>
      </w:pPr>
      <w:r w:rsidRPr="00A579DC">
        <w:rPr>
          <w:noProof/>
          <w:color w:val="auto"/>
          <w:lang w:bidi="th-TH"/>
        </w:rPr>
        <w:t>II.</w:t>
      </w:r>
      <w:r>
        <w:rPr>
          <w:rFonts w:asciiTheme="minorHAnsi" w:eastAsiaTheme="minorEastAsia" w:hAnsiTheme="minorHAnsi" w:cstheme="minorBidi"/>
          <w:b w:val="0"/>
          <w:bCs w:val="0"/>
          <w:caps w:val="0"/>
          <w:noProof/>
          <w:color w:val="auto"/>
          <w:kern w:val="2"/>
          <w:sz w:val="21"/>
          <w:szCs w:val="22"/>
          <w:lang w:val="en-US"/>
        </w:rPr>
        <w:tab/>
      </w:r>
      <w:r w:rsidRPr="00A579DC">
        <w:rPr>
          <w:iCs/>
          <w:noProof/>
          <w:color w:val="auto"/>
          <w:lang w:bidi="th-TH"/>
        </w:rPr>
        <w:t>アプリケーション概要</w:t>
      </w:r>
      <w:r>
        <w:rPr>
          <w:noProof/>
        </w:rPr>
        <w:tab/>
      </w:r>
      <w:r>
        <w:rPr>
          <w:noProof/>
        </w:rPr>
        <w:fldChar w:fldCharType="begin"/>
      </w:r>
      <w:r>
        <w:rPr>
          <w:noProof/>
        </w:rPr>
        <w:instrText xml:space="preserve"> PAGEREF _Toc48301400 \h </w:instrText>
      </w:r>
      <w:r>
        <w:rPr>
          <w:noProof/>
        </w:rPr>
      </w:r>
      <w:r>
        <w:rPr>
          <w:noProof/>
        </w:rPr>
        <w:fldChar w:fldCharType="separate"/>
      </w:r>
      <w:r>
        <w:rPr>
          <w:noProof/>
        </w:rPr>
        <w:t>4</w:t>
      </w:r>
      <w:r>
        <w:rPr>
          <w:noProof/>
        </w:rPr>
        <w:fldChar w:fldCharType="end"/>
      </w:r>
    </w:p>
    <w:p w:rsidR="00CD2B1A" w:rsidRDefault="00CD2B1A">
      <w:pPr>
        <w:pStyle w:val="11"/>
        <w:tabs>
          <w:tab w:val="left" w:pos="840"/>
        </w:tabs>
        <w:rPr>
          <w:rFonts w:asciiTheme="minorHAnsi" w:eastAsiaTheme="minorEastAsia" w:hAnsiTheme="minorHAnsi" w:cstheme="minorBidi"/>
          <w:b w:val="0"/>
          <w:bCs w:val="0"/>
          <w:caps w:val="0"/>
          <w:noProof/>
          <w:color w:val="auto"/>
          <w:kern w:val="2"/>
          <w:sz w:val="21"/>
          <w:szCs w:val="22"/>
          <w:lang w:val="en-US"/>
        </w:rPr>
      </w:pPr>
      <w:r w:rsidRPr="00A579DC">
        <w:rPr>
          <w:noProof/>
          <w:color w:val="auto"/>
          <w:lang w:bidi="th-TH"/>
        </w:rPr>
        <w:t>III.</w:t>
      </w:r>
      <w:r>
        <w:rPr>
          <w:rFonts w:asciiTheme="minorHAnsi" w:eastAsiaTheme="minorEastAsia" w:hAnsiTheme="minorHAnsi" w:cstheme="minorBidi"/>
          <w:b w:val="0"/>
          <w:bCs w:val="0"/>
          <w:caps w:val="0"/>
          <w:noProof/>
          <w:color w:val="auto"/>
          <w:kern w:val="2"/>
          <w:sz w:val="21"/>
          <w:szCs w:val="22"/>
          <w:lang w:val="en-US"/>
        </w:rPr>
        <w:tab/>
      </w:r>
      <w:r w:rsidRPr="00A579DC">
        <w:rPr>
          <w:iCs/>
          <w:noProof/>
          <w:color w:val="auto"/>
          <w:lang w:bidi="th-TH"/>
        </w:rPr>
        <w:t>実行手段</w:t>
      </w:r>
      <w:r>
        <w:rPr>
          <w:noProof/>
        </w:rPr>
        <w:tab/>
      </w:r>
      <w:r>
        <w:rPr>
          <w:noProof/>
        </w:rPr>
        <w:fldChar w:fldCharType="begin"/>
      </w:r>
      <w:r>
        <w:rPr>
          <w:noProof/>
        </w:rPr>
        <w:instrText xml:space="preserve"> PAGEREF _Toc48301401 \h </w:instrText>
      </w:r>
      <w:r>
        <w:rPr>
          <w:noProof/>
        </w:rPr>
      </w:r>
      <w:r>
        <w:rPr>
          <w:noProof/>
        </w:rPr>
        <w:fldChar w:fldCharType="separate"/>
      </w:r>
      <w:r>
        <w:rPr>
          <w:noProof/>
        </w:rPr>
        <w:t>7</w:t>
      </w:r>
      <w:r>
        <w:rPr>
          <w:noProof/>
        </w:rPr>
        <w:fldChar w:fldCharType="end"/>
      </w:r>
    </w:p>
    <w:p w:rsidR="00CD2B1A" w:rsidRDefault="00CD2B1A">
      <w:pPr>
        <w:pStyle w:val="11"/>
        <w:tabs>
          <w:tab w:val="left" w:pos="840"/>
        </w:tabs>
        <w:rPr>
          <w:rFonts w:asciiTheme="minorHAnsi" w:eastAsiaTheme="minorEastAsia" w:hAnsiTheme="minorHAnsi" w:cstheme="minorBidi"/>
          <w:b w:val="0"/>
          <w:bCs w:val="0"/>
          <w:caps w:val="0"/>
          <w:noProof/>
          <w:color w:val="auto"/>
          <w:kern w:val="2"/>
          <w:sz w:val="21"/>
          <w:szCs w:val="22"/>
          <w:lang w:val="en-US"/>
        </w:rPr>
      </w:pPr>
      <w:r w:rsidRPr="00A579DC">
        <w:rPr>
          <w:noProof/>
          <w:color w:val="auto"/>
          <w:lang w:bidi="th-TH"/>
        </w:rPr>
        <w:t>IV.</w:t>
      </w:r>
      <w:r>
        <w:rPr>
          <w:rFonts w:asciiTheme="minorHAnsi" w:eastAsiaTheme="minorEastAsia" w:hAnsiTheme="minorHAnsi" w:cstheme="minorBidi"/>
          <w:b w:val="0"/>
          <w:bCs w:val="0"/>
          <w:caps w:val="0"/>
          <w:noProof/>
          <w:color w:val="auto"/>
          <w:kern w:val="2"/>
          <w:sz w:val="21"/>
          <w:szCs w:val="22"/>
          <w:lang w:val="en-US"/>
        </w:rPr>
        <w:tab/>
      </w:r>
      <w:r w:rsidRPr="00A579DC">
        <w:rPr>
          <w:noProof/>
          <w:color w:val="auto"/>
          <w:lang w:bidi="th-TH"/>
        </w:rPr>
        <w:t>実践操作</w:t>
      </w:r>
      <w:r>
        <w:rPr>
          <w:noProof/>
        </w:rPr>
        <w:tab/>
      </w:r>
      <w:r>
        <w:rPr>
          <w:noProof/>
        </w:rPr>
        <w:fldChar w:fldCharType="begin"/>
      </w:r>
      <w:r>
        <w:rPr>
          <w:noProof/>
        </w:rPr>
        <w:instrText xml:space="preserve"> PAGEREF _Toc48301402 \h </w:instrText>
      </w:r>
      <w:r>
        <w:rPr>
          <w:noProof/>
        </w:rPr>
      </w:r>
      <w:r>
        <w:rPr>
          <w:noProof/>
        </w:rPr>
        <w:fldChar w:fldCharType="separate"/>
      </w:r>
      <w:r>
        <w:rPr>
          <w:noProof/>
        </w:rPr>
        <w:t>29</w:t>
      </w:r>
      <w:r>
        <w:rPr>
          <w:noProof/>
        </w:rPr>
        <w:fldChar w:fldCharType="end"/>
      </w:r>
    </w:p>
    <w:p w:rsidR="00CD2B1A" w:rsidRDefault="00CD2B1A">
      <w:pPr>
        <w:pStyle w:val="11"/>
        <w:tabs>
          <w:tab w:val="left" w:pos="630"/>
        </w:tabs>
        <w:rPr>
          <w:rFonts w:asciiTheme="minorHAnsi" w:eastAsiaTheme="minorEastAsia" w:hAnsiTheme="minorHAnsi" w:cstheme="minorBidi"/>
          <w:b w:val="0"/>
          <w:bCs w:val="0"/>
          <w:caps w:val="0"/>
          <w:noProof/>
          <w:color w:val="auto"/>
          <w:kern w:val="2"/>
          <w:sz w:val="21"/>
          <w:szCs w:val="22"/>
          <w:lang w:val="en-US"/>
        </w:rPr>
      </w:pPr>
      <w:r w:rsidRPr="00A579DC">
        <w:rPr>
          <w:noProof/>
          <w:color w:val="auto"/>
          <w:lang w:bidi="th-TH"/>
        </w:rPr>
        <w:t>V.</w:t>
      </w:r>
      <w:r>
        <w:rPr>
          <w:rFonts w:asciiTheme="minorHAnsi" w:eastAsiaTheme="minorEastAsia" w:hAnsiTheme="minorHAnsi" w:cstheme="minorBidi"/>
          <w:b w:val="0"/>
          <w:bCs w:val="0"/>
          <w:caps w:val="0"/>
          <w:noProof/>
          <w:color w:val="auto"/>
          <w:kern w:val="2"/>
          <w:sz w:val="21"/>
          <w:szCs w:val="22"/>
          <w:lang w:val="en-US"/>
        </w:rPr>
        <w:tab/>
      </w:r>
      <w:r w:rsidRPr="00A579DC">
        <w:rPr>
          <w:iCs/>
          <w:noProof/>
          <w:color w:val="auto"/>
          <w:lang w:bidi="th-TH"/>
        </w:rPr>
        <w:t>実践後動作確認</w:t>
      </w:r>
      <w:r>
        <w:rPr>
          <w:noProof/>
        </w:rPr>
        <w:tab/>
      </w:r>
      <w:r>
        <w:rPr>
          <w:noProof/>
        </w:rPr>
        <w:fldChar w:fldCharType="begin"/>
      </w:r>
      <w:r>
        <w:rPr>
          <w:noProof/>
        </w:rPr>
        <w:instrText xml:space="preserve"> PAGEREF _Toc48301403 \h </w:instrText>
      </w:r>
      <w:r>
        <w:rPr>
          <w:noProof/>
        </w:rPr>
      </w:r>
      <w:r>
        <w:rPr>
          <w:noProof/>
        </w:rPr>
        <w:fldChar w:fldCharType="separate"/>
      </w:r>
      <w:r>
        <w:rPr>
          <w:noProof/>
        </w:rPr>
        <w:t>32</w:t>
      </w:r>
      <w:r>
        <w:rPr>
          <w:noProof/>
        </w:rPr>
        <w:fldChar w:fldCharType="end"/>
      </w:r>
    </w:p>
    <w:p w:rsidR="00CD2B1A" w:rsidRDefault="00CD2B1A">
      <w:pPr>
        <w:pStyle w:val="11"/>
        <w:tabs>
          <w:tab w:val="left" w:pos="840"/>
        </w:tabs>
        <w:rPr>
          <w:rFonts w:asciiTheme="minorHAnsi" w:eastAsiaTheme="minorEastAsia" w:hAnsiTheme="minorHAnsi" w:cstheme="minorBidi"/>
          <w:b w:val="0"/>
          <w:bCs w:val="0"/>
          <w:caps w:val="0"/>
          <w:noProof/>
          <w:color w:val="auto"/>
          <w:kern w:val="2"/>
          <w:sz w:val="21"/>
          <w:szCs w:val="22"/>
          <w:lang w:val="en-US"/>
        </w:rPr>
      </w:pPr>
      <w:r w:rsidRPr="00A579DC">
        <w:rPr>
          <w:noProof/>
          <w:color w:val="auto"/>
          <w:lang w:bidi="th-TH"/>
        </w:rPr>
        <w:t>VI.</w:t>
      </w:r>
      <w:r>
        <w:rPr>
          <w:rFonts w:asciiTheme="minorHAnsi" w:eastAsiaTheme="minorEastAsia" w:hAnsiTheme="minorHAnsi" w:cstheme="minorBidi"/>
          <w:b w:val="0"/>
          <w:bCs w:val="0"/>
          <w:caps w:val="0"/>
          <w:noProof/>
          <w:color w:val="auto"/>
          <w:kern w:val="2"/>
          <w:sz w:val="21"/>
          <w:szCs w:val="22"/>
          <w:lang w:val="en-US"/>
        </w:rPr>
        <w:tab/>
      </w:r>
      <w:r w:rsidRPr="00A579DC">
        <w:rPr>
          <w:iCs/>
          <w:noProof/>
          <w:color w:val="auto"/>
          <w:lang w:bidi="th-TH"/>
        </w:rPr>
        <w:t>終わりに</w:t>
      </w:r>
      <w:r>
        <w:rPr>
          <w:noProof/>
        </w:rPr>
        <w:tab/>
      </w:r>
      <w:r>
        <w:rPr>
          <w:noProof/>
        </w:rPr>
        <w:fldChar w:fldCharType="begin"/>
      </w:r>
      <w:r>
        <w:rPr>
          <w:noProof/>
        </w:rPr>
        <w:instrText xml:space="preserve"> PAGEREF _Toc48301404 \h </w:instrText>
      </w:r>
      <w:r>
        <w:rPr>
          <w:noProof/>
        </w:rPr>
      </w:r>
      <w:r>
        <w:rPr>
          <w:noProof/>
        </w:rPr>
        <w:fldChar w:fldCharType="separate"/>
      </w:r>
      <w:r>
        <w:rPr>
          <w:noProof/>
        </w:rPr>
        <w:t>36</w:t>
      </w:r>
      <w:r>
        <w:rPr>
          <w:noProof/>
        </w:rPr>
        <w:fldChar w:fldCharType="end"/>
      </w:r>
    </w:p>
    <w:p w:rsidR="002F30AE" w:rsidRDefault="002F30AE">
      <w:pPr>
        <w:rPr>
          <w:lang w:bidi="th-TH"/>
        </w:rPr>
      </w:pPr>
      <w:r w:rsidRPr="00CC1169">
        <w:rPr>
          <w:rFonts w:ascii="ＭＳ ゴシック" w:hAnsi="ＭＳ ゴシック"/>
          <w:lang w:bidi="th-TH"/>
        </w:rPr>
        <w:fldChar w:fldCharType="end"/>
      </w:r>
    </w:p>
    <w:p w:rsidR="002F30AE" w:rsidRDefault="002F30AE">
      <w:pPr>
        <w:rPr>
          <w:lang w:bidi="th-TH"/>
        </w:rPr>
      </w:pPr>
    </w:p>
    <w:p w:rsidR="00A71332" w:rsidRDefault="00A71332">
      <w:pPr>
        <w:rPr>
          <w:lang w:bidi="th-TH"/>
        </w:rPr>
      </w:pPr>
    </w:p>
    <w:p w:rsidR="00A71332" w:rsidRDefault="00A71332">
      <w:pPr>
        <w:rPr>
          <w:lang w:bidi="th-TH"/>
        </w:rPr>
        <w:sectPr w:rsidR="00A71332" w:rsidSect="00E53807">
          <w:footerReference w:type="first" r:id="rId9"/>
          <w:pgSz w:w="11907" w:h="16839"/>
          <w:pgMar w:top="2520" w:right="1800" w:bottom="1728" w:left="1800" w:header="720" w:footer="720" w:gutter="0"/>
          <w:pgNumType w:start="1"/>
          <w:cols w:space="720"/>
          <w:titlePg/>
          <w:docGrid w:linePitch="360"/>
        </w:sectPr>
      </w:pPr>
    </w:p>
    <w:p w:rsidR="002F30AE" w:rsidRPr="005D0065" w:rsidRDefault="00A71332" w:rsidP="004478A3">
      <w:pPr>
        <w:pStyle w:val="1"/>
        <w:numPr>
          <w:ilvl w:val="0"/>
          <w:numId w:val="13"/>
        </w:numPr>
        <w:rPr>
          <w:color w:val="auto"/>
          <w:sz w:val="56"/>
          <w:szCs w:val="56"/>
          <w:lang w:bidi="th-TH"/>
        </w:rPr>
      </w:pPr>
      <w:bookmarkStart w:id="0" w:name="_Toc48301399"/>
      <w:r w:rsidRPr="005D0065">
        <w:rPr>
          <w:noProof/>
          <w:sz w:val="56"/>
          <w:szCs w:val="56"/>
          <w:lang w:val="en-US"/>
        </w:rPr>
        <w:lastRenderedPageBreak/>
        <w:drawing>
          <wp:anchor distT="0" distB="0" distL="114300" distR="114300" simplePos="0" relativeHeight="251663872" behindDoc="0" locked="0" layoutInCell="1" allowOverlap="1">
            <wp:simplePos x="0" y="0"/>
            <wp:positionH relativeFrom="column">
              <wp:posOffset>4250690</wp:posOffset>
            </wp:positionH>
            <wp:positionV relativeFrom="paragraph">
              <wp:posOffset>1637030</wp:posOffset>
            </wp:positionV>
            <wp:extent cx="1226185" cy="1226185"/>
            <wp:effectExtent l="0" t="0" r="0" b="0"/>
            <wp:wrapTopAndBottom/>
            <wp:docPr id="37" name="図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25"/>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26185" cy="1226185"/>
                    </a:xfrm>
                    <a:prstGeom prst="rect">
                      <a:avLst/>
                    </a:prstGeom>
                    <a:noFill/>
                  </pic:spPr>
                </pic:pic>
              </a:graphicData>
            </a:graphic>
            <wp14:sizeRelH relativeFrom="page">
              <wp14:pctWidth>0</wp14:pctWidth>
            </wp14:sizeRelH>
            <wp14:sizeRelV relativeFrom="page">
              <wp14:pctHeight>0</wp14:pctHeight>
            </wp14:sizeRelV>
          </wp:anchor>
        </w:drawing>
      </w:r>
      <w:r w:rsidRPr="005D0065">
        <w:rPr>
          <w:noProof/>
          <w:sz w:val="56"/>
          <w:szCs w:val="56"/>
          <w:lang w:val="en-US"/>
        </w:rPr>
        <mc:AlternateContent>
          <mc:Choice Requires="wps">
            <w:drawing>
              <wp:anchor distT="0" distB="0" distL="114300" distR="114300" simplePos="0" relativeHeight="251665920" behindDoc="0" locked="0" layoutInCell="1" allowOverlap="1">
                <wp:simplePos x="0" y="0"/>
                <wp:positionH relativeFrom="column">
                  <wp:posOffset>3596005</wp:posOffset>
                </wp:positionH>
                <wp:positionV relativeFrom="paragraph">
                  <wp:posOffset>1847850</wp:posOffset>
                </wp:positionV>
                <wp:extent cx="601980" cy="657225"/>
                <wp:effectExtent l="0" t="19050" r="26670" b="28575"/>
                <wp:wrapNone/>
                <wp:docPr id="25" name="矢印: 右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1980" cy="657225"/>
                        </a:xfrm>
                        <a:prstGeom prst="rightArrow">
                          <a:avLst>
                            <a:gd name="adj1" fmla="val 50000"/>
                            <a:gd name="adj2" fmla="val 50000"/>
                          </a:avLst>
                        </a:prstGeom>
                        <a:solidFill>
                          <a:srgbClr val="000000"/>
                        </a:solidFill>
                        <a:ln w="1270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75F6668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27" o:spid="_x0000_s1026" type="#_x0000_t13" style="position:absolute;left:0;text-align:left;margin-left:283.15pt;margin-top:145.5pt;width:47.4pt;height:51.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" adj="10800" fillcolor="black" strokeweight="1pt">
                <v:path arrowok="t"/>
              </v:shape>
            </w:pict>
          </mc:Fallback>
        </mc:AlternateContent>
      </w:r>
      <w:r w:rsidRPr="005D0065">
        <w:rPr>
          <w:noProof/>
          <w:sz w:val="56"/>
          <w:szCs w:val="56"/>
          <w:lang w:val="en-US"/>
        </w:rPr>
        <mc:AlternateContent>
          <mc:Choice Requires="wps">
            <w:drawing>
              <wp:anchor distT="0" distB="0" distL="114300" distR="114300" simplePos="0" relativeHeight="251662848" behindDoc="0" locked="0" layoutInCell="1" allowOverlap="1">
                <wp:simplePos x="0" y="0"/>
                <wp:positionH relativeFrom="column">
                  <wp:posOffset>2313305</wp:posOffset>
                </wp:positionH>
                <wp:positionV relativeFrom="paragraph">
                  <wp:posOffset>1426210</wp:posOffset>
                </wp:positionV>
                <wp:extent cx="1183640" cy="1522095"/>
                <wp:effectExtent l="0" t="0" r="0" b="1905"/>
                <wp:wrapNone/>
                <wp:docPr id="38" name="正方形/長方形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3640" cy="152209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CCFFCC"/>
                              </a:solidFill>
                            </a14:hiddenFill>
                          </a:ext>
                        </a:extLst>
                      </wps:spPr>
                      <wps:txbx>
                        <w:txbxContent>
                          <w:p w:rsidR="002F30AE" w:rsidRDefault="002F30AE" w:rsidP="00AF2C0B">
                            <w:pPr>
                              <w:rPr>
                                <w:lang w:bidi="th-TH"/>
                              </w:rPr>
                            </w:pPr>
                            <w:r w:rsidRPr="002B2E27">
                              <w:rPr>
                                <w:rFonts w:hint="eastAsia"/>
                                <w:color w:val="000000"/>
                                <w:sz w:val="22"/>
                                <w:szCs w:val="22"/>
                                <w:lang w:val="af-ZA" w:bidi="th-TH"/>
                              </w:rPr>
                              <w:t>S</w:t>
                            </w:r>
                            <w:r w:rsidRPr="002B2E27">
                              <w:rPr>
                                <w:color w:val="000000"/>
                                <w:sz w:val="22"/>
                                <w:szCs w:val="22"/>
                                <w:lang w:val="af-ZA" w:bidi="th-TH"/>
                              </w:rPr>
                              <w:t>0022019112512562512IASys Op Use</w:t>
                            </w:r>
                          </w:p>
                          <w:p w:rsidR="002F30AE" w:rsidRDefault="002F30AE" w:rsidP="00AF2C0B">
                            <w:pPr>
                              <w:rPr>
                                <w:lang w:bidi="th-TH"/>
                              </w:rPr>
                            </w:pPr>
                            <w:r w:rsidRPr="002B2E27">
                              <w:rPr>
                                <w:color w:val="000000"/>
                                <w:sz w:val="22"/>
                                <w:szCs w:val="22"/>
                                <w:lang w:val="af-ZA" w:bidi="th-TH"/>
                              </w:rPr>
                              <w:t>S0022019112512584722IASys Op Use</w:t>
                            </w:r>
                          </w:p>
                          <w:p w:rsidR="002F30AE" w:rsidRDefault="002F30AE" w:rsidP="00AF2C0B">
                            <w:pPr>
                              <w:rPr>
                                <w:lang w:bidi="th-TH"/>
                              </w:rPr>
                            </w:pPr>
                            <w:r w:rsidRPr="002B2E27">
                              <w:rPr>
                                <w:color w:val="000000"/>
                                <w:sz w:val="22"/>
                                <w:szCs w:val="22"/>
                                <w:lang w:val="af-ZA" w:bidi="th-TH"/>
                              </w:rPr>
                              <w:t>S0022019112512594731IRSys Op Use</w:t>
                            </w:r>
                          </w:p>
                          <w:p w:rsidR="002F30AE" w:rsidRDefault="002F30AE" w:rsidP="00AF2C0B">
                            <w:pPr>
                              <w:rPr>
                                <w:lang w:bidi="th-TH"/>
                              </w:rPr>
                            </w:pPr>
                            <w:r w:rsidRPr="002B2E27">
                              <w:rPr>
                                <w:color w:val="000000"/>
                                <w:sz w:val="22"/>
                                <w:szCs w:val="22"/>
                                <w:lang w:val="af-ZA" w:bidi="th-TH"/>
                              </w:rPr>
                              <w:t>S0022019112513011122OASys Op Use</w:t>
                            </w:r>
                          </w:p>
                          <w:p w:rsidR="002F30AE" w:rsidRDefault="002F30AE" w:rsidP="00AF2C0B">
                            <w:pPr>
                              <w:rPr>
                                <w:lang w:bidi="th-TH"/>
                              </w:rPr>
                            </w:pPr>
                            <w:r w:rsidRPr="002B2E27">
                              <w:rPr>
                                <w:color w:val="000000"/>
                                <w:sz w:val="22"/>
                                <w:szCs w:val="22"/>
                                <w:lang w:val="af-ZA" w:bidi="th-TH"/>
                              </w:rPr>
                              <w:t>S0022019112513031412OASys Op Use</w:t>
                            </w:r>
                          </w:p>
                          <w:p w:rsidR="002F30AE" w:rsidRDefault="002F30AE" w:rsidP="00AF2C0B">
                            <w:pPr>
                              <w:rPr>
                                <w:lang w:bidi="th-TH"/>
                              </w:rPr>
                            </w:pPr>
                            <w:r w:rsidRPr="002B2E27">
                              <w:rPr>
                                <w:color w:val="000000"/>
                                <w:sz w:val="22"/>
                                <w:szCs w:val="22"/>
                                <w:lang w:val="af-ZA" w:bidi="th-TH"/>
                              </w:rPr>
                              <w:t>S0052019112513255812IASys Op Sup</w:t>
                            </w:r>
                          </w:p>
                          <w:p w:rsidR="002F30AE" w:rsidRDefault="002F30AE" w:rsidP="00AF2C0B">
                            <w:pPr>
                              <w:rPr>
                                <w:lang w:bidi="th-TH"/>
                              </w:rPr>
                            </w:pPr>
                            <w:r w:rsidRPr="002B2E27">
                              <w:rPr>
                                <w:color w:val="000000"/>
                                <w:sz w:val="22"/>
                                <w:szCs w:val="22"/>
                                <w:lang w:val="af-ZA" w:bidi="th-TH"/>
                              </w:rPr>
                              <w:t>S0052019112513362522IASys Op Sup</w:t>
                            </w:r>
                          </w:p>
                          <w:p w:rsidR="002F30AE" w:rsidRDefault="002F30AE" w:rsidP="00AF2C0B">
                            <w:pPr>
                              <w:rPr>
                                <w:lang w:bidi="th-TH"/>
                              </w:rPr>
                            </w:pPr>
                            <w:r w:rsidRPr="002B2E27">
                              <w:rPr>
                                <w:color w:val="000000"/>
                                <w:sz w:val="22"/>
                                <w:szCs w:val="22"/>
                                <w:lang w:val="af-ZA" w:bidi="th-TH"/>
                              </w:rPr>
                              <w:t>S0052019112513452531IASys Op Sup</w:t>
                            </w:r>
                          </w:p>
                          <w:p w:rsidR="002F30AE" w:rsidRDefault="002F30AE" w:rsidP="00AF2C0B">
                            <w:pPr>
                              <w:rPr>
                                <w:lang w:bidi="th-TH"/>
                              </w:rPr>
                            </w:pPr>
                            <w:r w:rsidRPr="002B2E27">
                              <w:rPr>
                                <w:color w:val="000000"/>
                                <w:sz w:val="22"/>
                                <w:szCs w:val="22"/>
                                <w:lang w:val="af-ZA" w:bidi="th-TH"/>
                              </w:rPr>
                              <w:t>S0052019112517474731OASys Op Sup</w:t>
                            </w:r>
                          </w:p>
                          <w:p w:rsidR="002F30AE" w:rsidRDefault="002F30AE" w:rsidP="00AF2C0B">
                            <w:pPr>
                              <w:rPr>
                                <w:lang w:bidi="th-TH"/>
                              </w:rPr>
                            </w:pPr>
                            <w:r w:rsidRPr="002B2E27">
                              <w:rPr>
                                <w:color w:val="000000"/>
                                <w:sz w:val="22"/>
                                <w:szCs w:val="22"/>
                                <w:lang w:val="af-ZA" w:bidi="th-TH"/>
                              </w:rPr>
                              <w:t>S0052019112517490922OASys Op Sup</w:t>
                            </w:r>
                          </w:p>
                          <w:p w:rsidR="002F30AE" w:rsidRDefault="002F30AE" w:rsidP="00AF2C0B">
                            <w:pPr>
                              <w:rPr>
                                <w:lang w:bidi="th-TH"/>
                              </w:rPr>
                            </w:pPr>
                            <w:r w:rsidRPr="002B2E27">
                              <w:rPr>
                                <w:color w:val="000000"/>
                                <w:sz w:val="22"/>
                                <w:szCs w:val="22"/>
                                <w:lang w:val="af-ZA" w:bidi="th-TH"/>
                              </w:rPr>
                              <w:t>S0052019112517500312OASys Op Sup</w:t>
                            </w:r>
                          </w:p>
                        </w:txbxContent>
                      </wps:txbx>
                      <wps:bodyPr rot="0" vert="horz" wrap="square" lIns="18288"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正方形/長方形 1" o:spid="_x0000_s1026" style="position:absolute;left:0;text-align:left;margin-left:182.15pt;margin-top:112.3pt;width:93.2pt;height:119.8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" filled="f" fillcolor="#cfc" strokeweight="1pt">
                <v:path arrowok="t"/>
                <v:textbox inset="1.44pt,0,0,0">
                  <w:txbxContent>
                    <w:p w:rsidR="002F30AE" w:rsidRDefault="002F30AE" w:rsidP="00AF2C0B">
                      <w:pPr>
                        <w:rPr>
                          <w:lang w:bidi="th-TH"/>
                        </w:rPr>
                      </w:pPr>
                      <w:r w:rsidRPr="002B2E27">
                        <w:rPr>
                          <w:rFonts w:hint="eastAsia"/>
                          <w:color w:val="000000"/>
                          <w:sz w:val="22"/>
                          <w:szCs w:val="22"/>
                          <w:lang w:val="af-ZA" w:bidi="th-TH"/>
                        </w:rPr>
                        <w:t>S</w:t>
                      </w:r>
                      <w:r w:rsidRPr="002B2E27">
                        <w:rPr>
                          <w:color w:val="000000"/>
                          <w:sz w:val="22"/>
                          <w:szCs w:val="22"/>
                          <w:lang w:val="af-ZA" w:bidi="th-TH"/>
                        </w:rPr>
                        <w:t>0022019112512562512IASys Op Use</w:t>
                      </w:r>
                    </w:p>
                    <w:p w:rsidR="002F30AE" w:rsidRDefault="002F30AE" w:rsidP="00AF2C0B">
                      <w:pPr>
                        <w:rPr>
                          <w:lang w:bidi="th-TH"/>
                        </w:rPr>
                      </w:pPr>
                      <w:r w:rsidRPr="002B2E27">
                        <w:rPr>
                          <w:color w:val="000000"/>
                          <w:sz w:val="22"/>
                          <w:szCs w:val="22"/>
                          <w:lang w:val="af-ZA" w:bidi="th-TH"/>
                        </w:rPr>
                        <w:t>S0022019112512584722IASys Op Use</w:t>
                      </w:r>
                    </w:p>
                    <w:p w:rsidR="002F30AE" w:rsidRDefault="002F30AE" w:rsidP="00AF2C0B">
                      <w:pPr>
                        <w:rPr>
                          <w:lang w:bidi="th-TH"/>
                        </w:rPr>
                      </w:pPr>
                      <w:r w:rsidRPr="002B2E27">
                        <w:rPr>
                          <w:color w:val="000000"/>
                          <w:sz w:val="22"/>
                          <w:szCs w:val="22"/>
                          <w:lang w:val="af-ZA" w:bidi="th-TH"/>
                        </w:rPr>
                        <w:t>S0022019112512594731IRSys Op Use</w:t>
                      </w:r>
                    </w:p>
                    <w:p w:rsidR="002F30AE" w:rsidRDefault="002F30AE" w:rsidP="00AF2C0B">
                      <w:pPr>
                        <w:rPr>
                          <w:lang w:bidi="th-TH"/>
                        </w:rPr>
                      </w:pPr>
                      <w:r w:rsidRPr="002B2E27">
                        <w:rPr>
                          <w:color w:val="000000"/>
                          <w:sz w:val="22"/>
                          <w:szCs w:val="22"/>
                          <w:lang w:val="af-ZA" w:bidi="th-TH"/>
                        </w:rPr>
                        <w:t>S0022019112513011122OASys Op Use</w:t>
                      </w:r>
                    </w:p>
                    <w:p w:rsidR="002F30AE" w:rsidRDefault="002F30AE" w:rsidP="00AF2C0B">
                      <w:pPr>
                        <w:rPr>
                          <w:lang w:bidi="th-TH"/>
                        </w:rPr>
                      </w:pPr>
                      <w:r w:rsidRPr="002B2E27">
                        <w:rPr>
                          <w:color w:val="000000"/>
                          <w:sz w:val="22"/>
                          <w:szCs w:val="22"/>
                          <w:lang w:val="af-ZA" w:bidi="th-TH"/>
                        </w:rPr>
                        <w:t>S0022019112513031412OASys Op Use</w:t>
                      </w:r>
                    </w:p>
                    <w:p w:rsidR="002F30AE" w:rsidRDefault="002F30AE" w:rsidP="00AF2C0B">
                      <w:pPr>
                        <w:rPr>
                          <w:lang w:bidi="th-TH"/>
                        </w:rPr>
                      </w:pPr>
                      <w:r w:rsidRPr="002B2E27">
                        <w:rPr>
                          <w:color w:val="000000"/>
                          <w:sz w:val="22"/>
                          <w:szCs w:val="22"/>
                          <w:lang w:val="af-ZA" w:bidi="th-TH"/>
                        </w:rPr>
                        <w:t>S0052019112513255812IASys Op Sup</w:t>
                      </w:r>
                    </w:p>
                    <w:p w:rsidR="002F30AE" w:rsidRDefault="002F30AE" w:rsidP="00AF2C0B">
                      <w:pPr>
                        <w:rPr>
                          <w:lang w:bidi="th-TH"/>
                        </w:rPr>
                      </w:pPr>
                      <w:r w:rsidRPr="002B2E27">
                        <w:rPr>
                          <w:color w:val="000000"/>
                          <w:sz w:val="22"/>
                          <w:szCs w:val="22"/>
                          <w:lang w:val="af-ZA" w:bidi="th-TH"/>
                        </w:rPr>
                        <w:t>S0052019112513362522IASys Op Sup</w:t>
                      </w:r>
                    </w:p>
                    <w:p w:rsidR="002F30AE" w:rsidRDefault="002F30AE" w:rsidP="00AF2C0B">
                      <w:pPr>
                        <w:rPr>
                          <w:lang w:bidi="th-TH"/>
                        </w:rPr>
                      </w:pPr>
                      <w:r w:rsidRPr="002B2E27">
                        <w:rPr>
                          <w:color w:val="000000"/>
                          <w:sz w:val="22"/>
                          <w:szCs w:val="22"/>
                          <w:lang w:val="af-ZA" w:bidi="th-TH"/>
                        </w:rPr>
                        <w:t>S0052019112513452531IASys Op Sup</w:t>
                      </w:r>
                    </w:p>
                    <w:p w:rsidR="002F30AE" w:rsidRDefault="002F30AE" w:rsidP="00AF2C0B">
                      <w:pPr>
                        <w:rPr>
                          <w:lang w:bidi="th-TH"/>
                        </w:rPr>
                      </w:pPr>
                      <w:r w:rsidRPr="002B2E27">
                        <w:rPr>
                          <w:color w:val="000000"/>
                          <w:sz w:val="22"/>
                          <w:szCs w:val="22"/>
                          <w:lang w:val="af-ZA" w:bidi="th-TH"/>
                        </w:rPr>
                        <w:t>S0052019112517474731OASys Op Sup</w:t>
                      </w:r>
                    </w:p>
                    <w:p w:rsidR="002F30AE" w:rsidRDefault="002F30AE" w:rsidP="00AF2C0B">
                      <w:pPr>
                        <w:rPr>
                          <w:lang w:bidi="th-TH"/>
                        </w:rPr>
                      </w:pPr>
                      <w:r w:rsidRPr="002B2E27">
                        <w:rPr>
                          <w:color w:val="000000"/>
                          <w:sz w:val="22"/>
                          <w:szCs w:val="22"/>
                          <w:lang w:val="af-ZA" w:bidi="th-TH"/>
                        </w:rPr>
                        <w:t>S0052019112517490922OASys Op Sup</w:t>
                      </w:r>
                    </w:p>
                    <w:p w:rsidR="002F30AE" w:rsidRDefault="002F30AE" w:rsidP="00AF2C0B">
                      <w:pPr>
                        <w:rPr>
                          <w:lang w:bidi="th-TH"/>
                        </w:rPr>
                      </w:pPr>
                      <w:r w:rsidRPr="002B2E27">
                        <w:rPr>
                          <w:color w:val="000000"/>
                          <w:sz w:val="22"/>
                          <w:szCs w:val="22"/>
                          <w:lang w:val="af-ZA" w:bidi="th-TH"/>
                        </w:rPr>
                        <w:t>S0052019112517500312OASys Op Sup</w:t>
                      </w:r>
                    </w:p>
                  </w:txbxContent>
                </v:textbox>
              </v:rect>
            </w:pict>
          </mc:Fallback>
        </mc:AlternateContent>
      </w:r>
      <w:r w:rsidRPr="005D0065">
        <w:rPr>
          <w:noProof/>
          <w:sz w:val="56"/>
          <w:szCs w:val="56"/>
          <w:lang w:val="en-US"/>
        </w:rPr>
        <mc:AlternateContent>
          <mc:Choice Requires="wps">
            <w:drawing>
              <wp:anchor distT="0" distB="0" distL="114300" distR="114300" simplePos="0" relativeHeight="251664896" behindDoc="0" locked="0" layoutInCell="1" allowOverlap="1">
                <wp:simplePos x="0" y="0"/>
                <wp:positionH relativeFrom="column">
                  <wp:posOffset>1624965</wp:posOffset>
                </wp:positionH>
                <wp:positionV relativeFrom="paragraph">
                  <wp:posOffset>1845945</wp:posOffset>
                </wp:positionV>
                <wp:extent cx="601980" cy="657225"/>
                <wp:effectExtent l="0" t="19050" r="26670" b="28575"/>
                <wp:wrapNone/>
                <wp:docPr id="24" name="矢印: 右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1980" cy="657225"/>
                        </a:xfrm>
                        <a:prstGeom prst="rightArrow">
                          <a:avLst>
                            <a:gd name="adj1" fmla="val 50000"/>
                            <a:gd name="adj2" fmla="val 50000"/>
                          </a:avLst>
                        </a:prstGeom>
                        <a:solidFill>
                          <a:srgbClr val="000000"/>
                        </a:solidFill>
                        <a:ln w="1270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89BF7E4" id="矢印: 右 26" o:spid="_x0000_s1026" type="#_x0000_t13" style="position:absolute;left:0;text-align:left;margin-left:127.95pt;margin-top:145.35pt;width:47.4pt;height:51.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" adj="10800" fillcolor="black" strokeweight="1pt">
                <v:path arrowok="t"/>
              </v:shape>
            </w:pict>
          </mc:Fallback>
        </mc:AlternateContent>
      </w:r>
      <w:r w:rsidR="001A3FAC" w:rsidRPr="005D0065">
        <w:rPr>
          <w:noProof/>
          <w:sz w:val="56"/>
          <w:szCs w:val="56"/>
          <w:lang w:val="en-US"/>
        </w:rPr>
        <w:drawing>
          <wp:anchor distT="0" distB="0" distL="114300" distR="114300" simplePos="0" relativeHeight="251661824" behindDoc="0" locked="0" layoutInCell="1" allowOverlap="1">
            <wp:simplePos x="0" y="0"/>
            <wp:positionH relativeFrom="column">
              <wp:posOffset>27940</wp:posOffset>
            </wp:positionH>
            <wp:positionV relativeFrom="paragraph">
              <wp:posOffset>1424940</wp:posOffset>
            </wp:positionV>
            <wp:extent cx="1426845" cy="1437640"/>
            <wp:effectExtent l="0" t="0" r="0" b="0"/>
            <wp:wrapTopAndBottom/>
            <wp:docPr id="23" name="図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23"/>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6845" cy="1437640"/>
                    </a:xfrm>
                    <a:prstGeom prst="rect">
                      <a:avLst/>
                    </a:prstGeom>
                    <a:noFill/>
                  </pic:spPr>
                </pic:pic>
              </a:graphicData>
            </a:graphic>
            <wp14:sizeRelH relativeFrom="page">
              <wp14:pctWidth>0</wp14:pctWidth>
            </wp14:sizeRelH>
            <wp14:sizeRelV relativeFrom="page">
              <wp14:pctHeight>0</wp14:pctHeight>
            </wp14:sizeRelV>
          </wp:anchor>
        </w:drawing>
      </w:r>
      <w:r w:rsidR="002F30AE" w:rsidRPr="005D0065">
        <w:rPr>
          <w:rStyle w:val="a9"/>
          <w:rFonts w:cs="FreesiaUPC" w:hint="eastAsia"/>
          <w:color w:val="auto"/>
          <w:sz w:val="56"/>
          <w:szCs w:val="56"/>
          <w:lang w:bidi="th-TH"/>
        </w:rPr>
        <w:t>はじめに</w:t>
      </w:r>
      <w:bookmarkEnd w:id="0"/>
    </w:p>
    <w:p w:rsidR="004C1DFD" w:rsidRDefault="004C1DFD">
      <w:pPr>
        <w:rPr>
          <w:lang w:bidi="th-TH"/>
        </w:rPr>
      </w:pPr>
    </w:p>
    <w:p w:rsidR="002F30AE" w:rsidRDefault="002F30AE" w:rsidP="009B6B25">
      <w:pPr>
        <w:ind w:firstLineChars="100" w:firstLine="240"/>
        <w:rPr>
          <w:lang w:bidi="th-TH"/>
        </w:rPr>
      </w:pPr>
      <w:r>
        <w:rPr>
          <w:rFonts w:hint="eastAsia"/>
          <w:lang w:bidi="th-TH"/>
        </w:rPr>
        <w:t>入退室状況印字</w:t>
      </w:r>
      <w:r w:rsidR="00CE405B">
        <w:rPr>
          <w:rFonts w:hint="eastAsia"/>
          <w:lang w:bidi="th-TH"/>
        </w:rPr>
        <w:t>機能</w:t>
      </w:r>
      <w:r w:rsidR="00A82C70">
        <w:rPr>
          <w:rFonts w:hint="eastAsia"/>
          <w:lang w:bidi="th-TH"/>
        </w:rPr>
        <w:t>プログラム</w:t>
      </w:r>
      <w:r>
        <w:rPr>
          <w:rFonts w:hint="eastAsia"/>
          <w:lang w:bidi="th-TH"/>
        </w:rPr>
        <w:t>は上記イメージの通り、</w:t>
      </w:r>
      <w:r>
        <w:rPr>
          <w:lang w:bidi="th-TH"/>
        </w:rPr>
        <w:t>IC</w:t>
      </w:r>
      <w:r>
        <w:rPr>
          <w:rFonts w:hint="eastAsia"/>
          <w:lang w:bidi="th-TH"/>
        </w:rPr>
        <w:t>カードでの入退室状況が記録されたファイルを読み込み、画面やファイルに帳票形式で印字する</w:t>
      </w:r>
      <w:r w:rsidR="00CE405B">
        <w:rPr>
          <w:rFonts w:hint="eastAsia"/>
          <w:lang w:bidi="th-TH"/>
        </w:rPr>
        <w:t>プログラム</w:t>
      </w:r>
      <w:r>
        <w:rPr>
          <w:rFonts w:hint="eastAsia"/>
          <w:lang w:bidi="th-TH"/>
        </w:rPr>
        <w:t>です。</w:t>
      </w:r>
    </w:p>
    <w:p w:rsidR="00AD217F" w:rsidRDefault="00583317" w:rsidP="00266AED">
      <w:pPr>
        <w:ind w:firstLineChars="100" w:firstLine="240"/>
        <w:rPr>
          <w:lang w:bidi="th-TH"/>
        </w:rPr>
      </w:pPr>
      <w:r>
        <w:rPr>
          <w:rFonts w:hint="eastAsia"/>
          <w:lang w:bidi="th-TH"/>
        </w:rPr>
        <w:t>当</w:t>
      </w:r>
      <w:r w:rsidR="003E7BA7">
        <w:rPr>
          <w:rFonts w:hint="eastAsia"/>
          <w:lang w:bidi="th-TH"/>
        </w:rPr>
        <w:t>プログラム</w:t>
      </w:r>
      <w:r>
        <w:rPr>
          <w:rFonts w:hint="eastAsia"/>
          <w:lang w:bidi="th-TH"/>
        </w:rPr>
        <w:t>につきましては、</w:t>
      </w:r>
      <w:r w:rsidR="00D16B34">
        <w:rPr>
          <w:rFonts w:hint="eastAsia"/>
          <w:lang w:bidi="th-TH"/>
        </w:rPr>
        <w:t>『入退室状況印字機能』</w:t>
      </w:r>
      <w:r w:rsidR="009D4516">
        <w:rPr>
          <w:rFonts w:hint="eastAsia"/>
          <w:lang w:bidi="th-TH"/>
        </w:rPr>
        <w:t>をアプリケーション</w:t>
      </w:r>
      <w:r w:rsidR="004F5370">
        <w:rPr>
          <w:rFonts w:hint="eastAsia"/>
          <w:lang w:bidi="th-TH"/>
        </w:rPr>
        <w:t>として</w:t>
      </w:r>
      <w:r w:rsidR="004E7E97">
        <w:rPr>
          <w:rFonts w:hint="eastAsia"/>
          <w:lang w:bidi="th-TH"/>
        </w:rPr>
        <w:t>提供</w:t>
      </w:r>
      <w:r w:rsidR="007A2106">
        <w:rPr>
          <w:rFonts w:hint="eastAsia"/>
          <w:lang w:bidi="th-TH"/>
        </w:rPr>
        <w:t>して</w:t>
      </w:r>
      <w:r w:rsidR="004E7E97">
        <w:rPr>
          <w:rFonts w:hint="eastAsia"/>
          <w:lang w:bidi="th-TH"/>
        </w:rPr>
        <w:t>おります</w:t>
      </w:r>
      <w:r w:rsidR="00CE405B">
        <w:rPr>
          <w:rFonts w:hint="eastAsia"/>
          <w:lang w:bidi="th-TH"/>
        </w:rPr>
        <w:t>。</w:t>
      </w:r>
      <w:r w:rsidR="00AA5A73">
        <w:rPr>
          <w:rFonts w:hint="eastAsia"/>
          <w:lang w:bidi="th-TH"/>
        </w:rPr>
        <w:t>ここでは</w:t>
      </w:r>
      <w:r w:rsidR="0045410F">
        <w:rPr>
          <w:rFonts w:hint="eastAsia"/>
          <w:lang w:bidi="th-TH"/>
        </w:rPr>
        <w:t>『入退室状況印字</w:t>
      </w:r>
      <w:r w:rsidR="009D4516">
        <w:rPr>
          <w:rFonts w:hint="eastAsia"/>
          <w:lang w:bidi="th-TH"/>
        </w:rPr>
        <w:t>機能</w:t>
      </w:r>
      <w:r w:rsidR="0045410F">
        <w:rPr>
          <w:rFonts w:hint="eastAsia"/>
          <w:lang w:bidi="th-TH"/>
        </w:rPr>
        <w:t>』</w:t>
      </w:r>
      <w:r w:rsidR="002352A8">
        <w:rPr>
          <w:rFonts w:hint="eastAsia"/>
          <w:lang w:bidi="th-TH"/>
        </w:rPr>
        <w:t>という</w:t>
      </w:r>
      <w:r w:rsidR="003854A1">
        <w:rPr>
          <w:rFonts w:hint="eastAsia"/>
          <w:lang w:bidi="th-TH"/>
        </w:rPr>
        <w:t>アプリケーション</w:t>
      </w:r>
      <w:r w:rsidR="00FB1157">
        <w:rPr>
          <w:rFonts w:hint="eastAsia"/>
          <w:lang w:bidi="th-TH"/>
        </w:rPr>
        <w:t>の</w:t>
      </w:r>
      <w:r w:rsidR="008918F0">
        <w:rPr>
          <w:rFonts w:hint="eastAsia"/>
          <w:lang w:bidi="th-TH"/>
        </w:rPr>
        <w:t>取扱</w:t>
      </w:r>
      <w:r w:rsidR="004265F5">
        <w:rPr>
          <w:rFonts w:hint="eastAsia"/>
          <w:lang w:bidi="th-TH"/>
        </w:rPr>
        <w:t>説明</w:t>
      </w:r>
      <w:r w:rsidR="00B008DF">
        <w:rPr>
          <w:rFonts w:hint="eastAsia"/>
          <w:lang w:bidi="th-TH"/>
        </w:rPr>
        <w:t>に</w:t>
      </w:r>
      <w:r w:rsidR="00F500F0">
        <w:rPr>
          <w:rFonts w:hint="eastAsia"/>
          <w:lang w:bidi="th-TH"/>
        </w:rPr>
        <w:t>基づいた</w:t>
      </w:r>
      <w:r w:rsidR="00FB1157">
        <w:rPr>
          <w:rFonts w:hint="eastAsia"/>
          <w:lang w:bidi="th-TH"/>
        </w:rPr>
        <w:t>勉強</w:t>
      </w:r>
      <w:r w:rsidR="004265F5">
        <w:rPr>
          <w:rFonts w:hint="eastAsia"/>
          <w:lang w:bidi="th-TH"/>
        </w:rPr>
        <w:t>として進めて</w:t>
      </w:r>
      <w:r w:rsidR="003854A1">
        <w:rPr>
          <w:rFonts w:hint="eastAsia"/>
          <w:lang w:bidi="th-TH"/>
        </w:rPr>
        <w:t>参ります</w:t>
      </w:r>
      <w:r w:rsidR="004265F5">
        <w:rPr>
          <w:rFonts w:hint="eastAsia"/>
          <w:lang w:bidi="th-TH"/>
        </w:rPr>
        <w:t>。</w:t>
      </w:r>
    </w:p>
    <w:p w:rsidR="002F30AE" w:rsidRDefault="002F30AE" w:rsidP="00266AED">
      <w:pPr>
        <w:ind w:firstLineChars="100" w:firstLine="241"/>
        <w:rPr>
          <w:b/>
          <w:bCs/>
          <w:color w:val="auto"/>
          <w:lang w:bidi="th-TH"/>
        </w:rPr>
      </w:pPr>
      <w:r w:rsidRPr="00F23B4E">
        <w:rPr>
          <w:rFonts w:hint="eastAsia"/>
          <w:b/>
          <w:bCs/>
          <w:color w:val="auto"/>
          <w:lang w:bidi="th-TH"/>
        </w:rPr>
        <w:t>当</w:t>
      </w:r>
      <w:r w:rsidR="00C86E4F">
        <w:rPr>
          <w:rFonts w:hint="eastAsia"/>
          <w:b/>
          <w:bCs/>
          <w:color w:val="auto"/>
          <w:lang w:bidi="th-TH"/>
        </w:rPr>
        <w:t>手順</w:t>
      </w:r>
      <w:r w:rsidR="00451ABF">
        <w:rPr>
          <w:rFonts w:hint="eastAsia"/>
          <w:b/>
          <w:bCs/>
          <w:color w:val="auto"/>
          <w:lang w:bidi="th-TH"/>
        </w:rPr>
        <w:t>書</w:t>
      </w:r>
      <w:r w:rsidRPr="00F23B4E">
        <w:rPr>
          <w:rFonts w:hint="eastAsia"/>
          <w:b/>
          <w:bCs/>
          <w:color w:val="auto"/>
          <w:lang w:bidi="th-TH"/>
        </w:rPr>
        <w:t>は、</w:t>
      </w:r>
      <w:r w:rsidR="0028480D">
        <w:rPr>
          <w:rFonts w:hint="eastAsia"/>
          <w:b/>
          <w:bCs/>
          <w:color w:val="auto"/>
          <w:lang w:bidi="th-TH"/>
        </w:rPr>
        <w:t>主に</w:t>
      </w:r>
      <w:r w:rsidR="006E7BB7">
        <w:rPr>
          <w:rFonts w:hint="eastAsia"/>
          <w:b/>
          <w:bCs/>
          <w:color w:val="auto"/>
          <w:lang w:bidi="th-TH"/>
        </w:rPr>
        <w:t>初めて</w:t>
      </w:r>
      <w:r w:rsidR="00737985">
        <w:rPr>
          <w:rFonts w:hint="eastAsia"/>
          <w:b/>
          <w:bCs/>
          <w:color w:val="auto"/>
          <w:lang w:bidi="th-TH"/>
        </w:rPr>
        <w:t>アプリケーションを動かす方々</w:t>
      </w:r>
      <w:r w:rsidR="00BA7EF7">
        <w:rPr>
          <w:rFonts w:hint="eastAsia"/>
          <w:b/>
          <w:bCs/>
          <w:color w:val="auto"/>
          <w:lang w:bidi="th-TH"/>
        </w:rPr>
        <w:t>に</w:t>
      </w:r>
      <w:r w:rsidR="00EC6752">
        <w:rPr>
          <w:rFonts w:hint="eastAsia"/>
          <w:b/>
          <w:bCs/>
          <w:color w:val="auto"/>
          <w:lang w:bidi="th-TH"/>
        </w:rPr>
        <w:t>設定</w:t>
      </w:r>
      <w:r w:rsidR="00711105">
        <w:rPr>
          <w:rFonts w:hint="eastAsia"/>
          <w:b/>
          <w:bCs/>
          <w:color w:val="auto"/>
          <w:lang w:bidi="th-TH"/>
        </w:rPr>
        <w:t>・実行</w:t>
      </w:r>
      <w:r w:rsidR="00CA32E5">
        <w:rPr>
          <w:rFonts w:hint="eastAsia"/>
          <w:b/>
          <w:bCs/>
          <w:color w:val="auto"/>
          <w:lang w:bidi="th-TH"/>
        </w:rPr>
        <w:t>等</w:t>
      </w:r>
      <w:r w:rsidR="00B35903">
        <w:rPr>
          <w:rFonts w:hint="eastAsia"/>
          <w:b/>
          <w:bCs/>
          <w:color w:val="auto"/>
          <w:lang w:bidi="th-TH"/>
        </w:rPr>
        <w:t>によりアプリケーションの動きを勉強するために</w:t>
      </w:r>
      <w:r w:rsidRPr="00F23B4E">
        <w:rPr>
          <w:rFonts w:hint="eastAsia"/>
          <w:b/>
          <w:bCs/>
          <w:color w:val="auto"/>
          <w:lang w:bidi="th-TH"/>
        </w:rPr>
        <w:t>使用します。</w:t>
      </w:r>
    </w:p>
    <w:p w:rsidR="00031F27" w:rsidRDefault="00031F27">
      <w:pPr>
        <w:rPr>
          <w:b/>
          <w:bCs/>
          <w:color w:val="auto"/>
          <w:lang w:bidi="th-TH"/>
        </w:rPr>
      </w:pPr>
      <w:r>
        <w:rPr>
          <w:rFonts w:hint="eastAsia"/>
          <w:b/>
          <w:bCs/>
          <w:color w:val="auto"/>
          <w:lang w:bidi="th-TH"/>
        </w:rPr>
        <w:t xml:space="preserve"> </w:t>
      </w:r>
      <w:r w:rsidR="00266AED">
        <w:rPr>
          <w:rFonts w:hint="eastAsia"/>
          <w:b/>
          <w:bCs/>
          <w:color w:val="auto"/>
          <w:lang w:bidi="th-TH"/>
        </w:rPr>
        <w:t xml:space="preserve">  </w:t>
      </w:r>
      <w:r>
        <w:rPr>
          <w:rFonts w:hint="eastAsia"/>
          <w:b/>
          <w:bCs/>
          <w:color w:val="auto"/>
          <w:lang w:bidi="th-TH"/>
        </w:rPr>
        <w:t>また、</w:t>
      </w:r>
      <w:r w:rsidR="00870846">
        <w:rPr>
          <w:rFonts w:hint="eastAsia"/>
          <w:b/>
          <w:bCs/>
          <w:color w:val="auto"/>
          <w:lang w:bidi="th-TH"/>
        </w:rPr>
        <w:t>実行ファイル</w:t>
      </w:r>
      <w:r w:rsidR="00D53EEB">
        <w:rPr>
          <w:rFonts w:hint="eastAsia"/>
          <w:b/>
          <w:bCs/>
          <w:color w:val="auto"/>
          <w:lang w:bidi="th-TH"/>
        </w:rPr>
        <w:t>に</w:t>
      </w:r>
      <w:r>
        <w:rPr>
          <w:rFonts w:hint="eastAsia"/>
          <w:b/>
          <w:bCs/>
          <w:color w:val="auto"/>
          <w:lang w:bidi="th-TH"/>
        </w:rPr>
        <w:t>『</w:t>
      </w:r>
      <w:r w:rsidR="000F76C4">
        <w:rPr>
          <w:rFonts w:hint="eastAsia"/>
          <w:b/>
          <w:bCs/>
          <w:color w:val="auto"/>
          <w:lang w:bidi="th-TH"/>
        </w:rPr>
        <w:t>入退室状況印字</w:t>
      </w:r>
      <w:r w:rsidR="008D650C">
        <w:rPr>
          <w:rFonts w:hint="eastAsia"/>
          <w:b/>
          <w:bCs/>
          <w:color w:val="auto"/>
          <w:lang w:bidi="th-TH"/>
        </w:rPr>
        <w:t>機能</w:t>
      </w:r>
      <w:r>
        <w:rPr>
          <w:rFonts w:hint="eastAsia"/>
          <w:b/>
          <w:bCs/>
          <w:color w:val="auto"/>
          <w:lang w:bidi="th-TH"/>
        </w:rPr>
        <w:t>』</w:t>
      </w:r>
      <w:r w:rsidR="008D650C">
        <w:rPr>
          <w:rFonts w:hint="eastAsia"/>
          <w:b/>
          <w:bCs/>
          <w:color w:val="auto"/>
          <w:lang w:bidi="th-TH"/>
        </w:rPr>
        <w:t>というアプリケーション</w:t>
      </w:r>
      <w:r w:rsidR="00A028F5">
        <w:rPr>
          <w:rFonts w:hint="eastAsia"/>
          <w:b/>
          <w:bCs/>
          <w:color w:val="auto"/>
          <w:lang w:bidi="th-TH"/>
        </w:rPr>
        <w:t>を動かす</w:t>
      </w:r>
      <w:r w:rsidR="007263E2">
        <w:rPr>
          <w:rFonts w:hint="eastAsia"/>
          <w:b/>
          <w:bCs/>
          <w:color w:val="auto"/>
          <w:lang w:bidi="th-TH"/>
        </w:rPr>
        <w:t>ためのバッチという</w:t>
      </w:r>
      <w:r w:rsidR="003C0FFD">
        <w:rPr>
          <w:rFonts w:hint="eastAsia"/>
          <w:b/>
          <w:bCs/>
          <w:color w:val="auto"/>
          <w:lang w:bidi="th-TH"/>
        </w:rPr>
        <w:t>形の</w:t>
      </w:r>
      <w:r w:rsidR="007263E2">
        <w:rPr>
          <w:rFonts w:hint="eastAsia"/>
          <w:b/>
          <w:bCs/>
          <w:color w:val="auto"/>
          <w:lang w:bidi="th-TH"/>
        </w:rPr>
        <w:t>ファイルも提供しております。</w:t>
      </w:r>
    </w:p>
    <w:p w:rsidR="00C97840" w:rsidRDefault="00185401" w:rsidP="00266AED">
      <w:pPr>
        <w:ind w:firstLineChars="100" w:firstLine="241"/>
        <w:rPr>
          <w:b/>
          <w:bCs/>
          <w:color w:val="auto"/>
          <w:lang w:bidi="th-TH"/>
        </w:rPr>
      </w:pPr>
      <w:r>
        <w:rPr>
          <w:rFonts w:hint="eastAsia"/>
          <w:b/>
          <w:bCs/>
          <w:color w:val="auto"/>
          <w:lang w:bidi="th-TH"/>
        </w:rPr>
        <w:t>そのため、</w:t>
      </w:r>
      <w:r w:rsidR="00092917">
        <w:rPr>
          <w:rFonts w:hint="eastAsia"/>
          <w:b/>
          <w:bCs/>
          <w:color w:val="auto"/>
          <w:lang w:bidi="th-TH"/>
        </w:rPr>
        <w:t>以下を勉強及び</w:t>
      </w:r>
      <w:r w:rsidR="005D7D03">
        <w:rPr>
          <w:rFonts w:hint="eastAsia"/>
          <w:b/>
          <w:bCs/>
          <w:color w:val="auto"/>
          <w:lang w:bidi="th-TH"/>
        </w:rPr>
        <w:t>理解を目的とします。</w:t>
      </w:r>
    </w:p>
    <w:p w:rsidR="0022770E" w:rsidRPr="000F7A5D" w:rsidRDefault="00C87F33" w:rsidP="000F7A5D">
      <w:pPr>
        <w:pStyle w:val="aa"/>
        <w:numPr>
          <w:ilvl w:val="0"/>
          <w:numId w:val="23"/>
        </w:numPr>
        <w:rPr>
          <w:i w:val="0"/>
          <w:iCs/>
          <w:color w:val="auto"/>
          <w:sz w:val="22"/>
          <w:szCs w:val="22"/>
          <w:lang w:bidi="th-TH"/>
        </w:rPr>
      </w:pPr>
      <w:r>
        <w:rPr>
          <w:rFonts w:hint="eastAsia"/>
          <w:i w:val="0"/>
          <w:iCs/>
          <w:color w:val="auto"/>
          <w:sz w:val="22"/>
          <w:szCs w:val="22"/>
          <w:lang w:bidi="th-TH"/>
        </w:rPr>
        <w:t>アプリケーションを動かす</w:t>
      </w:r>
      <w:r w:rsidR="00800E7F" w:rsidRPr="000F7A5D">
        <w:rPr>
          <w:rFonts w:hint="eastAsia"/>
          <w:i w:val="0"/>
          <w:iCs/>
          <w:color w:val="auto"/>
          <w:sz w:val="22"/>
          <w:szCs w:val="22"/>
          <w:lang w:bidi="th-TH"/>
        </w:rPr>
        <w:t>ため</w:t>
      </w:r>
      <w:r w:rsidR="00053142">
        <w:rPr>
          <w:rFonts w:hint="eastAsia"/>
          <w:i w:val="0"/>
          <w:iCs/>
          <w:color w:val="auto"/>
          <w:sz w:val="22"/>
          <w:szCs w:val="22"/>
          <w:lang w:bidi="th-TH"/>
        </w:rPr>
        <w:t>の</w:t>
      </w:r>
      <w:r w:rsidR="00E56141">
        <w:rPr>
          <w:rFonts w:hint="eastAsia"/>
          <w:i w:val="0"/>
          <w:iCs/>
          <w:color w:val="auto"/>
          <w:sz w:val="22"/>
          <w:szCs w:val="22"/>
          <w:lang w:bidi="th-TH"/>
        </w:rPr>
        <w:t>構成</w:t>
      </w:r>
      <w:r w:rsidR="00C26265">
        <w:rPr>
          <w:rFonts w:hint="eastAsia"/>
          <w:i w:val="0"/>
          <w:iCs/>
          <w:color w:val="auto"/>
          <w:sz w:val="22"/>
          <w:szCs w:val="22"/>
          <w:lang w:bidi="th-TH"/>
        </w:rPr>
        <w:t>の</w:t>
      </w:r>
      <w:r w:rsidR="004A35AB">
        <w:rPr>
          <w:rFonts w:hint="eastAsia"/>
          <w:i w:val="0"/>
          <w:iCs/>
          <w:color w:val="auto"/>
          <w:sz w:val="22"/>
          <w:szCs w:val="22"/>
          <w:lang w:bidi="th-TH"/>
        </w:rPr>
        <w:t>仕組みに対する</w:t>
      </w:r>
      <w:r w:rsidR="00C26265">
        <w:rPr>
          <w:rFonts w:hint="eastAsia"/>
          <w:i w:val="0"/>
          <w:iCs/>
          <w:color w:val="auto"/>
          <w:sz w:val="22"/>
          <w:szCs w:val="22"/>
          <w:lang w:bidi="th-TH"/>
        </w:rPr>
        <w:t>理解</w:t>
      </w:r>
    </w:p>
    <w:p w:rsidR="004A4FB7" w:rsidRPr="000F7A5D" w:rsidRDefault="00DF55D0" w:rsidP="000F7A5D">
      <w:pPr>
        <w:pStyle w:val="aa"/>
        <w:numPr>
          <w:ilvl w:val="0"/>
          <w:numId w:val="23"/>
        </w:numPr>
        <w:rPr>
          <w:i w:val="0"/>
          <w:iCs/>
          <w:color w:val="auto"/>
          <w:sz w:val="22"/>
          <w:szCs w:val="22"/>
          <w:lang w:bidi="th-TH"/>
        </w:rPr>
      </w:pPr>
      <w:r>
        <w:rPr>
          <w:rFonts w:hint="eastAsia"/>
          <w:i w:val="0"/>
          <w:iCs/>
          <w:color w:val="auto"/>
          <w:sz w:val="22"/>
          <w:szCs w:val="22"/>
          <w:lang w:bidi="th-TH"/>
        </w:rPr>
        <w:t>アプリケーション</w:t>
      </w:r>
      <w:r w:rsidR="003F2C89">
        <w:rPr>
          <w:rFonts w:hint="eastAsia"/>
          <w:i w:val="0"/>
          <w:iCs/>
          <w:color w:val="auto"/>
          <w:sz w:val="22"/>
          <w:szCs w:val="22"/>
          <w:lang w:bidi="th-TH"/>
        </w:rPr>
        <w:t>やバッチの動かし方</w:t>
      </w:r>
      <w:r w:rsidR="000134A0">
        <w:rPr>
          <w:rFonts w:hint="eastAsia"/>
          <w:i w:val="0"/>
          <w:iCs/>
          <w:color w:val="auto"/>
          <w:sz w:val="22"/>
          <w:szCs w:val="22"/>
          <w:lang w:bidi="th-TH"/>
        </w:rPr>
        <w:t>や動きの理解</w:t>
      </w:r>
    </w:p>
    <w:p w:rsidR="00BB4A74" w:rsidRPr="000F7A5D" w:rsidRDefault="0097463D" w:rsidP="000F7A5D">
      <w:pPr>
        <w:pStyle w:val="aa"/>
        <w:numPr>
          <w:ilvl w:val="0"/>
          <w:numId w:val="23"/>
        </w:numPr>
        <w:rPr>
          <w:i w:val="0"/>
          <w:iCs/>
          <w:color w:val="auto"/>
          <w:sz w:val="22"/>
          <w:szCs w:val="22"/>
          <w:lang w:bidi="th-TH"/>
        </w:rPr>
      </w:pPr>
      <w:r>
        <w:rPr>
          <w:rFonts w:hint="eastAsia"/>
          <w:i w:val="0"/>
          <w:iCs/>
          <w:color w:val="auto"/>
          <w:sz w:val="22"/>
          <w:szCs w:val="22"/>
          <w:lang w:bidi="th-TH"/>
        </w:rPr>
        <w:t>アプリケーションを動かす</w:t>
      </w:r>
      <w:r w:rsidR="009729F5" w:rsidRPr="000F7A5D">
        <w:rPr>
          <w:rFonts w:hint="eastAsia"/>
          <w:i w:val="0"/>
          <w:iCs/>
          <w:color w:val="auto"/>
          <w:sz w:val="22"/>
          <w:szCs w:val="22"/>
          <w:lang w:bidi="th-TH"/>
        </w:rPr>
        <w:t>ための入力情報及び出力情報</w:t>
      </w:r>
      <w:r w:rsidR="004A35AB">
        <w:rPr>
          <w:rFonts w:hint="eastAsia"/>
          <w:i w:val="0"/>
          <w:iCs/>
          <w:color w:val="auto"/>
          <w:sz w:val="22"/>
          <w:szCs w:val="22"/>
          <w:lang w:bidi="th-TH"/>
        </w:rPr>
        <w:t>の理解</w:t>
      </w:r>
    </w:p>
    <w:p w:rsidR="008F508C" w:rsidRPr="004C1DFD" w:rsidRDefault="000134A0" w:rsidP="004C1DFD">
      <w:pPr>
        <w:pStyle w:val="aa"/>
        <w:numPr>
          <w:ilvl w:val="0"/>
          <w:numId w:val="23"/>
        </w:numPr>
        <w:rPr>
          <w:i w:val="0"/>
          <w:iCs/>
          <w:color w:val="auto"/>
          <w:sz w:val="22"/>
          <w:szCs w:val="22"/>
          <w:lang w:bidi="th-TH"/>
        </w:rPr>
      </w:pPr>
      <w:r>
        <w:rPr>
          <w:rFonts w:hint="eastAsia"/>
          <w:i w:val="0"/>
          <w:iCs/>
          <w:color w:val="auto"/>
          <w:sz w:val="22"/>
          <w:szCs w:val="22"/>
          <w:lang w:bidi="th-TH"/>
        </w:rPr>
        <w:t>アプリケーション</w:t>
      </w:r>
      <w:r w:rsidR="005D26DB">
        <w:rPr>
          <w:rFonts w:hint="eastAsia"/>
          <w:i w:val="0"/>
          <w:iCs/>
          <w:color w:val="auto"/>
          <w:sz w:val="22"/>
          <w:szCs w:val="22"/>
          <w:lang w:bidi="th-TH"/>
        </w:rPr>
        <w:t>を動かす</w:t>
      </w:r>
      <w:r w:rsidR="00D833BB" w:rsidRPr="000F7A5D">
        <w:rPr>
          <w:rFonts w:hint="eastAsia"/>
          <w:i w:val="0"/>
          <w:iCs/>
          <w:color w:val="auto"/>
          <w:sz w:val="22"/>
          <w:szCs w:val="22"/>
          <w:lang w:bidi="th-TH"/>
        </w:rPr>
        <w:t>ための</w:t>
      </w:r>
      <w:r w:rsidR="00473A1A" w:rsidRPr="000F7A5D">
        <w:rPr>
          <w:rFonts w:hint="eastAsia"/>
          <w:i w:val="0"/>
          <w:iCs/>
          <w:color w:val="auto"/>
          <w:sz w:val="22"/>
          <w:szCs w:val="22"/>
          <w:lang w:bidi="th-TH"/>
        </w:rPr>
        <w:t>実行手段</w:t>
      </w:r>
    </w:p>
    <w:p w:rsidR="009B6B25" w:rsidRPr="00847EF7" w:rsidRDefault="00F45C43" w:rsidP="009B6B25">
      <w:pPr>
        <w:ind w:firstLineChars="100" w:firstLine="241"/>
        <w:rPr>
          <w:b/>
          <w:bCs/>
          <w:color w:val="auto"/>
          <w:lang w:bidi="th-TH"/>
        </w:rPr>
      </w:pPr>
      <w:r w:rsidRPr="00847EF7">
        <w:rPr>
          <w:rFonts w:hint="eastAsia"/>
          <w:b/>
          <w:bCs/>
          <w:color w:val="auto"/>
          <w:lang w:bidi="th-TH"/>
        </w:rPr>
        <w:t>実行</w:t>
      </w:r>
      <w:r w:rsidR="00E30421" w:rsidRPr="00847EF7">
        <w:rPr>
          <w:rFonts w:hint="eastAsia"/>
          <w:b/>
          <w:bCs/>
          <w:color w:val="auto"/>
          <w:lang w:bidi="th-TH"/>
        </w:rPr>
        <w:t>ファイルにつきましては</w:t>
      </w:r>
      <w:r w:rsidR="000B7FC9">
        <w:rPr>
          <w:rFonts w:hint="eastAsia"/>
          <w:b/>
          <w:bCs/>
          <w:color w:val="auto"/>
          <w:lang w:bidi="th-TH"/>
        </w:rPr>
        <w:t>別紙</w:t>
      </w:r>
      <w:r w:rsidR="00E30421" w:rsidRPr="00847EF7">
        <w:rPr>
          <w:rFonts w:hint="eastAsia"/>
          <w:b/>
          <w:bCs/>
          <w:color w:val="auto"/>
          <w:lang w:bidi="th-TH"/>
        </w:rPr>
        <w:t>『用語集</w:t>
      </w:r>
      <w:r w:rsidR="00E30421" w:rsidRPr="00847EF7">
        <w:rPr>
          <w:rFonts w:hint="eastAsia"/>
          <w:b/>
          <w:bCs/>
          <w:color w:val="auto"/>
          <w:lang w:bidi="th-TH"/>
        </w:rPr>
        <w:t>.xlsx</w:t>
      </w:r>
      <w:r w:rsidR="00E30421" w:rsidRPr="00847EF7">
        <w:rPr>
          <w:rFonts w:hint="eastAsia"/>
          <w:b/>
          <w:bCs/>
          <w:color w:val="auto"/>
          <w:lang w:bidi="th-TH"/>
        </w:rPr>
        <w:t>』</w:t>
      </w:r>
      <w:r w:rsidR="00205026" w:rsidRPr="00847EF7">
        <w:rPr>
          <w:rFonts w:hint="eastAsia"/>
          <w:b/>
          <w:bCs/>
          <w:color w:val="auto"/>
          <w:lang w:bidi="th-TH"/>
        </w:rPr>
        <w:t>をご参照ください。</w:t>
      </w:r>
    </w:p>
    <w:p w:rsidR="00BE083D" w:rsidRDefault="00BE083D" w:rsidP="009B6B25">
      <w:pPr>
        <w:ind w:firstLineChars="100" w:firstLine="241"/>
        <w:rPr>
          <w:b/>
          <w:bCs/>
          <w:color w:val="FF0000"/>
          <w:lang w:bidi="th-TH"/>
        </w:rPr>
      </w:pPr>
    </w:p>
    <w:p w:rsidR="002F30AE" w:rsidRDefault="002F30AE" w:rsidP="009B6B25">
      <w:pPr>
        <w:ind w:firstLineChars="100" w:firstLine="241"/>
        <w:rPr>
          <w:b/>
          <w:bCs/>
          <w:color w:val="FF0000"/>
          <w:lang w:bidi="th-TH"/>
        </w:rPr>
      </w:pPr>
      <w:r w:rsidRPr="00824C03">
        <w:rPr>
          <w:rFonts w:hint="eastAsia"/>
          <w:b/>
          <w:bCs/>
          <w:color w:val="FF0000"/>
          <w:lang w:bidi="th-TH"/>
        </w:rPr>
        <w:lastRenderedPageBreak/>
        <w:t>原則、</w:t>
      </w:r>
      <w:r w:rsidR="005F53FE">
        <w:rPr>
          <w:rFonts w:hint="eastAsia"/>
          <w:b/>
          <w:bCs/>
          <w:color w:val="FF0000"/>
          <w:lang w:bidi="th-TH"/>
        </w:rPr>
        <w:t>当</w:t>
      </w:r>
      <w:r w:rsidR="008750CA">
        <w:rPr>
          <w:rFonts w:hint="eastAsia"/>
          <w:b/>
          <w:bCs/>
          <w:color w:val="FF0000"/>
          <w:lang w:bidi="th-TH"/>
        </w:rPr>
        <w:t>機能</w:t>
      </w:r>
      <w:r w:rsidR="005F53FE">
        <w:rPr>
          <w:rFonts w:hint="eastAsia"/>
          <w:b/>
          <w:bCs/>
          <w:color w:val="FF0000"/>
          <w:lang w:bidi="th-TH"/>
        </w:rPr>
        <w:t>は</w:t>
      </w:r>
      <w:r w:rsidR="005E1A37">
        <w:rPr>
          <w:rFonts w:hint="eastAsia"/>
          <w:b/>
          <w:bCs/>
          <w:color w:val="FF0000"/>
          <w:lang w:bidi="th-TH"/>
        </w:rPr>
        <w:t>システムエンジニア及びプログラマーを目指す</w:t>
      </w:r>
      <w:r w:rsidR="00687F18">
        <w:rPr>
          <w:rFonts w:hint="eastAsia"/>
          <w:b/>
          <w:bCs/>
          <w:color w:val="FF0000"/>
          <w:lang w:bidi="th-TH"/>
        </w:rPr>
        <w:t>ため</w:t>
      </w:r>
      <w:r w:rsidRPr="00824C03">
        <w:rPr>
          <w:rFonts w:hint="eastAsia"/>
          <w:b/>
          <w:bCs/>
          <w:color w:val="FF0000"/>
          <w:lang w:bidi="th-TH"/>
        </w:rPr>
        <w:t>の勉強に作られた物であるため</w:t>
      </w:r>
      <w:r w:rsidR="008161FD">
        <w:rPr>
          <w:rFonts w:hint="eastAsia"/>
          <w:b/>
          <w:bCs/>
          <w:color w:val="FF0000"/>
          <w:lang w:bidi="th-TH"/>
        </w:rPr>
        <w:t>、</w:t>
      </w:r>
      <w:r w:rsidRPr="00824C03">
        <w:rPr>
          <w:rFonts w:hint="eastAsia"/>
          <w:b/>
          <w:bCs/>
          <w:color w:val="FF0000"/>
          <w:lang w:bidi="th-TH"/>
        </w:rPr>
        <w:t>アプリケーション作成の</w:t>
      </w:r>
      <w:r>
        <w:rPr>
          <w:rFonts w:hint="eastAsia"/>
          <w:b/>
          <w:bCs/>
          <w:color w:val="FF0000"/>
          <w:lang w:bidi="th-TH"/>
        </w:rPr>
        <w:t>背景及び</w:t>
      </w:r>
      <w:r w:rsidRPr="00824C03">
        <w:rPr>
          <w:rFonts w:hint="eastAsia"/>
          <w:b/>
          <w:bCs/>
          <w:color w:val="FF0000"/>
          <w:lang w:bidi="th-TH"/>
        </w:rPr>
        <w:t>経緯等につきましては全てフィクションで提案書・企画書・設計書等に記載されている内容は架空</w:t>
      </w:r>
      <w:r w:rsidR="00A861AA">
        <w:rPr>
          <w:rFonts w:hint="eastAsia"/>
          <w:b/>
          <w:bCs/>
          <w:color w:val="FF0000"/>
          <w:lang w:bidi="th-TH"/>
        </w:rPr>
        <w:t>であるため、</w:t>
      </w:r>
      <w:r w:rsidR="004135DE">
        <w:rPr>
          <w:rFonts w:hint="eastAsia"/>
          <w:b/>
          <w:bCs/>
          <w:color w:val="FF0000"/>
          <w:lang w:bidi="th-TH"/>
        </w:rPr>
        <w:t>勉強での参考資料である</w:t>
      </w:r>
      <w:r w:rsidRPr="00824C03">
        <w:rPr>
          <w:rFonts w:hint="eastAsia"/>
          <w:b/>
          <w:bCs/>
          <w:color w:val="FF0000"/>
          <w:lang w:bidi="th-TH"/>
        </w:rPr>
        <w:t>事をご了承願います。</w:t>
      </w:r>
    </w:p>
    <w:p w:rsidR="002C3862" w:rsidRDefault="00DB372F" w:rsidP="002C225A">
      <w:pPr>
        <w:ind w:firstLineChars="100" w:firstLine="241"/>
        <w:rPr>
          <w:b/>
          <w:bCs/>
          <w:lang w:bidi="th-TH"/>
        </w:rPr>
      </w:pPr>
      <w:r>
        <w:rPr>
          <w:rFonts w:hint="eastAsia"/>
          <w:b/>
          <w:bCs/>
          <w:lang w:bidi="th-TH"/>
        </w:rPr>
        <w:t>なお、</w:t>
      </w:r>
      <w:r w:rsidR="002F30AE" w:rsidRPr="00761A6B">
        <w:rPr>
          <w:rFonts w:hint="eastAsia"/>
          <w:b/>
          <w:bCs/>
          <w:lang w:bidi="th-TH"/>
        </w:rPr>
        <w:t>フィクションではございますが、以下のドキュメントを</w:t>
      </w:r>
      <w:r w:rsidR="00D24591">
        <w:rPr>
          <w:rFonts w:hint="eastAsia"/>
          <w:b/>
          <w:bCs/>
          <w:lang w:bidi="th-TH"/>
        </w:rPr>
        <w:t>提供</w:t>
      </w:r>
      <w:r w:rsidR="002F30AE" w:rsidRPr="00761A6B">
        <w:rPr>
          <w:rFonts w:hint="eastAsia"/>
          <w:b/>
          <w:bCs/>
          <w:lang w:bidi="th-TH"/>
        </w:rPr>
        <w:t>しております。</w:t>
      </w:r>
    </w:p>
    <w:p w:rsidR="002F30AE" w:rsidRPr="003A2A24" w:rsidRDefault="002F30AE" w:rsidP="003577D5">
      <w:pPr>
        <w:pStyle w:val="aa"/>
        <w:numPr>
          <w:ilvl w:val="0"/>
          <w:numId w:val="3"/>
        </w:numPr>
        <w:rPr>
          <w:i w:val="0"/>
          <w:iCs/>
          <w:lang w:bidi="th-TH"/>
        </w:rPr>
      </w:pPr>
      <w:r w:rsidRPr="003A2A24">
        <w:rPr>
          <w:rFonts w:hint="eastAsia"/>
          <w:i w:val="0"/>
          <w:iCs/>
          <w:lang w:bidi="th-TH"/>
        </w:rPr>
        <w:t>入退室状況印字機能導入提案書</w:t>
      </w:r>
      <w:r w:rsidRPr="003A2A24">
        <w:rPr>
          <w:i w:val="0"/>
          <w:iCs/>
          <w:lang w:bidi="th-TH"/>
        </w:rPr>
        <w:t>.docx</w:t>
      </w:r>
    </w:p>
    <w:p w:rsidR="002F30AE" w:rsidRPr="003A2A24" w:rsidRDefault="002F30AE" w:rsidP="003577D5">
      <w:pPr>
        <w:pStyle w:val="aa"/>
        <w:numPr>
          <w:ilvl w:val="0"/>
          <w:numId w:val="3"/>
        </w:numPr>
        <w:rPr>
          <w:i w:val="0"/>
          <w:iCs/>
          <w:lang w:bidi="th-TH"/>
        </w:rPr>
      </w:pPr>
      <w:r w:rsidRPr="003A2A24">
        <w:rPr>
          <w:rFonts w:hint="eastAsia"/>
          <w:i w:val="0"/>
          <w:iCs/>
          <w:lang w:bidi="th-TH"/>
        </w:rPr>
        <w:t>入退室状況印字機能導入提案書（プレゼンテーション版）</w:t>
      </w:r>
      <w:r w:rsidRPr="003A2A24">
        <w:rPr>
          <w:i w:val="0"/>
          <w:iCs/>
          <w:lang w:bidi="th-TH"/>
        </w:rPr>
        <w:t>.pptx</w:t>
      </w:r>
    </w:p>
    <w:p w:rsidR="002F30AE" w:rsidRPr="003A2A24" w:rsidRDefault="002F30AE" w:rsidP="003577D5">
      <w:pPr>
        <w:pStyle w:val="aa"/>
        <w:numPr>
          <w:ilvl w:val="0"/>
          <w:numId w:val="3"/>
        </w:numPr>
        <w:rPr>
          <w:i w:val="0"/>
          <w:iCs/>
          <w:lang w:bidi="th-TH"/>
        </w:rPr>
      </w:pPr>
      <w:r w:rsidRPr="003A2A24">
        <w:rPr>
          <w:rFonts w:hint="eastAsia"/>
          <w:i w:val="0"/>
          <w:iCs/>
          <w:lang w:bidi="th-TH"/>
        </w:rPr>
        <w:t>入退室状況印字機能導入企画書</w:t>
      </w:r>
      <w:r w:rsidRPr="003A2A24">
        <w:rPr>
          <w:i w:val="0"/>
          <w:iCs/>
          <w:lang w:bidi="th-TH"/>
        </w:rPr>
        <w:t>.docx</w:t>
      </w:r>
    </w:p>
    <w:p w:rsidR="002F30AE" w:rsidRPr="003A2A24" w:rsidRDefault="002F30AE" w:rsidP="003577D5">
      <w:pPr>
        <w:pStyle w:val="aa"/>
        <w:numPr>
          <w:ilvl w:val="0"/>
          <w:numId w:val="3"/>
        </w:numPr>
        <w:rPr>
          <w:i w:val="0"/>
          <w:iCs/>
          <w:lang w:bidi="th-TH"/>
        </w:rPr>
      </w:pPr>
      <w:r w:rsidRPr="003A2A24">
        <w:rPr>
          <w:rFonts w:hint="eastAsia"/>
          <w:i w:val="0"/>
          <w:iCs/>
          <w:lang w:bidi="th-TH"/>
        </w:rPr>
        <w:t>入退室状況印字機能導入要件定義書</w:t>
      </w:r>
      <w:r w:rsidRPr="003A2A24">
        <w:rPr>
          <w:i w:val="0"/>
          <w:iCs/>
          <w:lang w:bidi="th-TH"/>
        </w:rPr>
        <w:t>.xlsx</w:t>
      </w:r>
    </w:p>
    <w:p w:rsidR="002F30AE" w:rsidRPr="003A2A24" w:rsidRDefault="002F30AE" w:rsidP="003577D5">
      <w:pPr>
        <w:pStyle w:val="aa"/>
        <w:numPr>
          <w:ilvl w:val="0"/>
          <w:numId w:val="3"/>
        </w:numPr>
        <w:rPr>
          <w:i w:val="0"/>
          <w:iCs/>
          <w:lang w:bidi="th-TH"/>
        </w:rPr>
      </w:pPr>
      <w:r w:rsidRPr="003A2A24">
        <w:rPr>
          <w:rFonts w:hint="eastAsia"/>
          <w:i w:val="0"/>
          <w:iCs/>
          <w:lang w:bidi="th-TH"/>
        </w:rPr>
        <w:t>入退室状況印字機能導入</w:t>
      </w:r>
      <w:r w:rsidR="00DC3BD2">
        <w:rPr>
          <w:rFonts w:hint="eastAsia"/>
          <w:i w:val="0"/>
          <w:iCs/>
          <w:lang w:bidi="th-TH"/>
        </w:rPr>
        <w:t>基本</w:t>
      </w:r>
      <w:r w:rsidRPr="003A2A24">
        <w:rPr>
          <w:rFonts w:hint="eastAsia"/>
          <w:i w:val="0"/>
          <w:iCs/>
          <w:lang w:bidi="th-TH"/>
        </w:rPr>
        <w:t>設計書</w:t>
      </w:r>
      <w:r w:rsidRPr="003A2A24">
        <w:rPr>
          <w:i w:val="0"/>
          <w:iCs/>
          <w:lang w:bidi="th-TH"/>
        </w:rPr>
        <w:t>.xlsx</w:t>
      </w:r>
    </w:p>
    <w:p w:rsidR="002F30AE" w:rsidRPr="003A2A24" w:rsidRDefault="002F30AE" w:rsidP="003577D5">
      <w:pPr>
        <w:pStyle w:val="aa"/>
        <w:numPr>
          <w:ilvl w:val="0"/>
          <w:numId w:val="3"/>
        </w:numPr>
        <w:rPr>
          <w:i w:val="0"/>
          <w:iCs/>
          <w:lang w:bidi="th-TH"/>
        </w:rPr>
      </w:pPr>
      <w:r w:rsidRPr="003A2A24">
        <w:rPr>
          <w:rFonts w:hint="eastAsia"/>
          <w:i w:val="0"/>
          <w:iCs/>
          <w:lang w:bidi="th-TH"/>
        </w:rPr>
        <w:t>入退室状況印字機能導入</w:t>
      </w:r>
      <w:r w:rsidR="00BF0260">
        <w:rPr>
          <w:i w:val="0"/>
          <w:iCs/>
          <w:lang w:val="en-US" w:bidi="th-TH"/>
        </w:rPr>
        <w:t>プログラム</w:t>
      </w:r>
      <w:r w:rsidRPr="003A2A24">
        <w:rPr>
          <w:rFonts w:hint="eastAsia"/>
          <w:i w:val="0"/>
          <w:iCs/>
          <w:lang w:bidi="th-TH"/>
        </w:rPr>
        <w:t>設計書</w:t>
      </w:r>
      <w:r w:rsidRPr="003A2A24">
        <w:rPr>
          <w:i w:val="0"/>
          <w:iCs/>
          <w:lang w:bidi="th-TH"/>
        </w:rPr>
        <w:t>.xlsx</w:t>
      </w:r>
    </w:p>
    <w:p w:rsidR="00DF5C31" w:rsidRDefault="002F30AE" w:rsidP="003577D5">
      <w:pPr>
        <w:pStyle w:val="aa"/>
        <w:numPr>
          <w:ilvl w:val="0"/>
          <w:numId w:val="3"/>
        </w:numPr>
        <w:rPr>
          <w:i w:val="0"/>
          <w:iCs/>
          <w:lang w:bidi="th-TH"/>
        </w:rPr>
      </w:pPr>
      <w:r w:rsidRPr="003A2A24">
        <w:rPr>
          <w:rFonts w:hint="eastAsia"/>
          <w:i w:val="0"/>
          <w:iCs/>
          <w:lang w:bidi="th-TH"/>
        </w:rPr>
        <w:t>入退室状況印字機能導入</w:t>
      </w:r>
      <w:r w:rsidR="00DC3BD2">
        <w:rPr>
          <w:rFonts w:hint="eastAsia"/>
          <w:i w:val="0"/>
          <w:iCs/>
          <w:lang w:bidi="th-TH"/>
        </w:rPr>
        <w:t>詳細</w:t>
      </w:r>
      <w:r w:rsidRPr="003A2A24">
        <w:rPr>
          <w:rFonts w:hint="eastAsia"/>
          <w:i w:val="0"/>
          <w:iCs/>
          <w:lang w:bidi="th-TH"/>
        </w:rPr>
        <w:t>設計書</w:t>
      </w:r>
      <w:r w:rsidRPr="003A2A24">
        <w:rPr>
          <w:i w:val="0"/>
          <w:iCs/>
          <w:lang w:bidi="th-TH"/>
        </w:rPr>
        <w:t>.xlsx</w:t>
      </w:r>
    </w:p>
    <w:p w:rsidR="007A3411" w:rsidRDefault="007A3411" w:rsidP="003577D5">
      <w:pPr>
        <w:pStyle w:val="aa"/>
        <w:numPr>
          <w:ilvl w:val="0"/>
          <w:numId w:val="3"/>
        </w:numPr>
        <w:rPr>
          <w:i w:val="0"/>
          <w:iCs/>
          <w:lang w:bidi="th-TH"/>
        </w:rPr>
      </w:pPr>
      <w:r>
        <w:rPr>
          <w:rFonts w:hint="eastAsia"/>
          <w:i w:val="0"/>
          <w:iCs/>
          <w:lang w:bidi="th-TH"/>
        </w:rPr>
        <w:t>入退室状況</w:t>
      </w:r>
      <w:r w:rsidR="00273AB4">
        <w:rPr>
          <w:rFonts w:hint="eastAsia"/>
          <w:i w:val="0"/>
          <w:iCs/>
          <w:lang w:bidi="th-TH"/>
        </w:rPr>
        <w:t>印字機能</w:t>
      </w:r>
      <w:r w:rsidR="00E512B9">
        <w:rPr>
          <w:rFonts w:hint="eastAsia"/>
          <w:i w:val="0"/>
          <w:iCs/>
          <w:lang w:bidi="th-TH"/>
        </w:rPr>
        <w:t>プログラムソース</w:t>
      </w:r>
      <w:r w:rsidR="00367300">
        <w:rPr>
          <w:rFonts w:hint="eastAsia"/>
          <w:i w:val="0"/>
          <w:iCs/>
          <w:lang w:bidi="th-TH"/>
        </w:rPr>
        <w:t>・ヘッダー</w:t>
      </w:r>
      <w:r w:rsidR="00E512B9">
        <w:rPr>
          <w:rFonts w:hint="eastAsia"/>
          <w:i w:val="0"/>
          <w:iCs/>
          <w:lang w:bidi="th-TH"/>
        </w:rPr>
        <w:t>ファイル</w:t>
      </w:r>
    </w:p>
    <w:p w:rsidR="00BD1BB6" w:rsidRDefault="00102B22" w:rsidP="000B2964">
      <w:pPr>
        <w:pStyle w:val="aa"/>
        <w:numPr>
          <w:ilvl w:val="1"/>
          <w:numId w:val="3"/>
        </w:numPr>
        <w:rPr>
          <w:i w:val="0"/>
          <w:iCs/>
          <w:lang w:bidi="th-TH"/>
        </w:rPr>
      </w:pPr>
      <w:r w:rsidRPr="00102B22">
        <w:rPr>
          <w:i w:val="0"/>
          <w:iCs/>
          <w:lang w:bidi="th-TH"/>
        </w:rPr>
        <w:t>OutputScreen.cpp</w:t>
      </w:r>
      <w:r w:rsidR="00EA3B25">
        <w:rPr>
          <w:rFonts w:hint="eastAsia"/>
          <w:i w:val="0"/>
          <w:iCs/>
          <w:lang w:bidi="th-TH"/>
        </w:rPr>
        <w:t>（</w:t>
      </w:r>
      <w:r w:rsidR="00034452" w:rsidRPr="00034452">
        <w:rPr>
          <w:rFonts w:hint="eastAsia"/>
          <w:i w:val="0"/>
          <w:iCs/>
          <w:lang w:bidi="th-TH"/>
        </w:rPr>
        <w:t>入退室状況印字画面出力版</w:t>
      </w:r>
      <w:r w:rsidR="004F7161">
        <w:rPr>
          <w:rFonts w:hint="eastAsia"/>
          <w:i w:val="0"/>
          <w:iCs/>
          <w:lang w:bidi="th-TH"/>
        </w:rPr>
        <w:t>ソース</w:t>
      </w:r>
      <w:r w:rsidR="00EA3B25">
        <w:rPr>
          <w:rFonts w:hint="eastAsia"/>
          <w:i w:val="0"/>
          <w:iCs/>
          <w:lang w:bidi="th-TH"/>
        </w:rPr>
        <w:t>）</w:t>
      </w:r>
    </w:p>
    <w:p w:rsidR="00A6131F" w:rsidRDefault="00A6131F" w:rsidP="000B2964">
      <w:pPr>
        <w:pStyle w:val="aa"/>
        <w:numPr>
          <w:ilvl w:val="1"/>
          <w:numId w:val="3"/>
        </w:numPr>
        <w:rPr>
          <w:i w:val="0"/>
          <w:iCs/>
          <w:lang w:bidi="th-TH"/>
        </w:rPr>
      </w:pPr>
      <w:r w:rsidRPr="00A6131F">
        <w:rPr>
          <w:i w:val="0"/>
          <w:iCs/>
          <w:lang w:bidi="th-TH"/>
        </w:rPr>
        <w:t>EntryExitDataControl.cpp</w:t>
      </w:r>
      <w:r>
        <w:rPr>
          <w:rFonts w:hint="eastAsia"/>
          <w:i w:val="0"/>
          <w:iCs/>
          <w:lang w:bidi="th-TH"/>
        </w:rPr>
        <w:t>（</w:t>
      </w:r>
      <w:r w:rsidR="00A906EF" w:rsidRPr="00A906EF">
        <w:rPr>
          <w:rFonts w:hint="eastAsia"/>
          <w:i w:val="0"/>
          <w:iCs/>
          <w:lang w:bidi="th-TH"/>
        </w:rPr>
        <w:t>入退室状況印字制御</w:t>
      </w:r>
      <w:r w:rsidR="004F7161">
        <w:rPr>
          <w:rFonts w:hint="eastAsia"/>
          <w:i w:val="0"/>
          <w:iCs/>
          <w:lang w:bidi="th-TH"/>
        </w:rPr>
        <w:t>ソース</w:t>
      </w:r>
      <w:r>
        <w:rPr>
          <w:rFonts w:hint="eastAsia"/>
          <w:i w:val="0"/>
          <w:iCs/>
          <w:lang w:bidi="th-TH"/>
        </w:rPr>
        <w:t>）</w:t>
      </w:r>
    </w:p>
    <w:p w:rsidR="00A906EF" w:rsidRDefault="002D1607" w:rsidP="000B2964">
      <w:pPr>
        <w:pStyle w:val="aa"/>
        <w:numPr>
          <w:ilvl w:val="1"/>
          <w:numId w:val="3"/>
        </w:numPr>
        <w:rPr>
          <w:i w:val="0"/>
          <w:iCs/>
          <w:lang w:bidi="th-TH"/>
        </w:rPr>
      </w:pPr>
      <w:r w:rsidRPr="002D1607">
        <w:rPr>
          <w:i w:val="0"/>
          <w:iCs/>
          <w:lang w:bidi="th-TH"/>
        </w:rPr>
        <w:t>CommonOperation.cpp</w:t>
      </w:r>
      <w:r>
        <w:rPr>
          <w:rFonts w:hint="eastAsia"/>
          <w:i w:val="0"/>
          <w:iCs/>
          <w:lang w:bidi="th-TH"/>
        </w:rPr>
        <w:t>（</w:t>
      </w:r>
      <w:r w:rsidR="00445BB9" w:rsidRPr="00445BB9">
        <w:rPr>
          <w:rFonts w:hint="eastAsia"/>
          <w:i w:val="0"/>
          <w:iCs/>
          <w:lang w:bidi="th-TH"/>
        </w:rPr>
        <w:t>共通操作機能</w:t>
      </w:r>
      <w:r w:rsidR="004F7161">
        <w:rPr>
          <w:rFonts w:hint="eastAsia"/>
          <w:i w:val="0"/>
          <w:iCs/>
          <w:lang w:bidi="th-TH"/>
        </w:rPr>
        <w:t>ソース</w:t>
      </w:r>
      <w:r>
        <w:rPr>
          <w:rFonts w:hint="eastAsia"/>
          <w:i w:val="0"/>
          <w:iCs/>
          <w:lang w:bidi="th-TH"/>
        </w:rPr>
        <w:t>）</w:t>
      </w:r>
    </w:p>
    <w:p w:rsidR="00FF1998" w:rsidRDefault="002E0602" w:rsidP="000B2964">
      <w:pPr>
        <w:pStyle w:val="aa"/>
        <w:numPr>
          <w:ilvl w:val="1"/>
          <w:numId w:val="3"/>
        </w:numPr>
        <w:rPr>
          <w:i w:val="0"/>
          <w:iCs/>
          <w:lang w:bidi="th-TH"/>
        </w:rPr>
      </w:pPr>
      <w:r w:rsidRPr="002E0602">
        <w:rPr>
          <w:i w:val="0"/>
          <w:iCs/>
          <w:lang w:bidi="th-TH"/>
        </w:rPr>
        <w:t>EntryExitDataControl.h</w:t>
      </w:r>
      <w:r>
        <w:rPr>
          <w:rFonts w:hint="eastAsia"/>
          <w:i w:val="0"/>
          <w:iCs/>
          <w:lang w:bidi="th-TH"/>
        </w:rPr>
        <w:t>（</w:t>
      </w:r>
      <w:r w:rsidR="00A749F1" w:rsidRPr="00A749F1">
        <w:rPr>
          <w:rFonts w:hint="eastAsia"/>
          <w:i w:val="0"/>
          <w:iCs/>
          <w:lang w:bidi="th-TH"/>
        </w:rPr>
        <w:t>入退室状況印字制御ヘッダー</w:t>
      </w:r>
      <w:r>
        <w:rPr>
          <w:rFonts w:hint="eastAsia"/>
          <w:i w:val="0"/>
          <w:iCs/>
          <w:lang w:bidi="th-TH"/>
        </w:rPr>
        <w:t>）</w:t>
      </w:r>
    </w:p>
    <w:p w:rsidR="00A749F1" w:rsidRDefault="00660555" w:rsidP="000B2964">
      <w:pPr>
        <w:pStyle w:val="aa"/>
        <w:numPr>
          <w:ilvl w:val="1"/>
          <w:numId w:val="3"/>
        </w:numPr>
        <w:rPr>
          <w:i w:val="0"/>
          <w:iCs/>
          <w:lang w:bidi="th-TH"/>
        </w:rPr>
      </w:pPr>
      <w:r w:rsidRPr="00660555">
        <w:rPr>
          <w:i w:val="0"/>
          <w:iCs/>
          <w:lang w:bidi="th-TH"/>
        </w:rPr>
        <w:t>CommonOperation.h</w:t>
      </w:r>
      <w:r>
        <w:rPr>
          <w:rFonts w:hint="eastAsia"/>
          <w:i w:val="0"/>
          <w:iCs/>
          <w:lang w:bidi="th-TH"/>
        </w:rPr>
        <w:t>（</w:t>
      </w:r>
      <w:r w:rsidR="00FC4FD9" w:rsidRPr="00FC4FD9">
        <w:rPr>
          <w:rFonts w:hint="eastAsia"/>
          <w:i w:val="0"/>
          <w:iCs/>
          <w:lang w:bidi="th-TH"/>
        </w:rPr>
        <w:t>共通操作機能ヘッダー</w:t>
      </w:r>
      <w:r>
        <w:rPr>
          <w:rFonts w:hint="eastAsia"/>
          <w:i w:val="0"/>
          <w:iCs/>
          <w:lang w:bidi="th-TH"/>
        </w:rPr>
        <w:t>）</w:t>
      </w:r>
    </w:p>
    <w:p w:rsidR="00487A77" w:rsidRDefault="0085172B" w:rsidP="000B2964">
      <w:pPr>
        <w:pStyle w:val="aa"/>
        <w:numPr>
          <w:ilvl w:val="1"/>
          <w:numId w:val="3"/>
        </w:numPr>
        <w:rPr>
          <w:i w:val="0"/>
          <w:iCs/>
          <w:lang w:bidi="th-TH"/>
        </w:rPr>
      </w:pPr>
      <w:r w:rsidRPr="0085172B">
        <w:rPr>
          <w:i w:val="0"/>
          <w:iCs/>
          <w:lang w:bidi="th-TH"/>
        </w:rPr>
        <w:t>DataModel.h</w:t>
      </w:r>
      <w:r>
        <w:rPr>
          <w:rFonts w:hint="eastAsia"/>
          <w:i w:val="0"/>
          <w:iCs/>
          <w:lang w:bidi="th-TH"/>
        </w:rPr>
        <w:t>（</w:t>
      </w:r>
      <w:r w:rsidR="000B2964" w:rsidRPr="000B2964">
        <w:rPr>
          <w:rFonts w:hint="eastAsia"/>
          <w:i w:val="0"/>
          <w:iCs/>
          <w:lang w:bidi="th-TH"/>
        </w:rPr>
        <w:t>構造体等定義ヘッダー</w:t>
      </w:r>
      <w:r>
        <w:rPr>
          <w:rFonts w:hint="eastAsia"/>
          <w:i w:val="0"/>
          <w:iCs/>
          <w:lang w:bidi="th-TH"/>
        </w:rPr>
        <w:t>）</w:t>
      </w:r>
    </w:p>
    <w:p w:rsidR="00891A0A" w:rsidRDefault="00891A0A" w:rsidP="0084762E">
      <w:pPr>
        <w:ind w:firstLineChars="100" w:firstLine="240"/>
        <w:rPr>
          <w:iCs/>
          <w:lang w:bidi="th-TH"/>
        </w:rPr>
      </w:pPr>
    </w:p>
    <w:p w:rsidR="00A82ECC" w:rsidRPr="0084762E" w:rsidRDefault="00A82ECC" w:rsidP="0084762E">
      <w:pPr>
        <w:ind w:firstLineChars="100" w:firstLine="240"/>
        <w:rPr>
          <w:iCs/>
          <w:lang w:bidi="th-TH"/>
        </w:rPr>
      </w:pPr>
      <w:r w:rsidRPr="0084762E">
        <w:rPr>
          <w:rFonts w:hint="eastAsia"/>
          <w:iCs/>
          <w:lang w:bidi="th-TH"/>
        </w:rPr>
        <w:t>こちらにつきましては、基本情報技術者の勉強にてシステム開発の勉強の参考資料として扱います。その他、機能設計書及び詳細設計書につきましては、詳細設計書では単体テスト、機能設計書では機能設計書に結合テスト（総合テスト）を行うための勉強の参考資料として扱います。</w:t>
      </w:r>
    </w:p>
    <w:p w:rsidR="00A82ECC" w:rsidRPr="0084762E" w:rsidRDefault="00A82ECC" w:rsidP="0084762E">
      <w:pPr>
        <w:ind w:firstLineChars="100" w:firstLine="240"/>
        <w:rPr>
          <w:iCs/>
          <w:lang w:bidi="th-TH"/>
        </w:rPr>
      </w:pPr>
      <w:r w:rsidRPr="0084762E">
        <w:rPr>
          <w:rFonts w:hint="eastAsia"/>
          <w:iCs/>
          <w:lang w:bidi="th-TH"/>
        </w:rPr>
        <w:t>その他、詳細設計書につきましてはアルゴリズムとデータ構造の勉強の参考資料として扱います。</w:t>
      </w:r>
    </w:p>
    <w:p w:rsidR="00A82ECC" w:rsidRDefault="00A82ECC" w:rsidP="0084762E">
      <w:pPr>
        <w:ind w:firstLineChars="100" w:firstLine="240"/>
        <w:rPr>
          <w:iCs/>
          <w:lang w:bidi="th-TH"/>
        </w:rPr>
      </w:pPr>
      <w:r w:rsidRPr="0084762E">
        <w:rPr>
          <w:rFonts w:hint="eastAsia"/>
          <w:iCs/>
          <w:lang w:bidi="th-TH"/>
        </w:rPr>
        <w:t>また、入退室状況印字機能プログラムソースファイル及びヘッダーファイルにつきましてはソフトウェア開発言語の一つである</w:t>
      </w:r>
      <w:r w:rsidRPr="0084762E">
        <w:rPr>
          <w:rFonts w:hint="eastAsia"/>
          <w:iCs/>
          <w:lang w:bidi="th-TH"/>
        </w:rPr>
        <w:t>C</w:t>
      </w:r>
      <w:r w:rsidRPr="0084762E">
        <w:rPr>
          <w:rFonts w:hint="eastAsia"/>
          <w:iCs/>
          <w:lang w:bidi="th-TH"/>
        </w:rPr>
        <w:t>言語及び</w:t>
      </w:r>
      <w:r w:rsidRPr="0084762E">
        <w:rPr>
          <w:rFonts w:hint="eastAsia"/>
          <w:iCs/>
          <w:lang w:bidi="th-TH"/>
        </w:rPr>
        <w:t>C++</w:t>
      </w:r>
      <w:r w:rsidRPr="0084762E">
        <w:rPr>
          <w:rFonts w:hint="eastAsia"/>
          <w:iCs/>
          <w:lang w:bidi="th-TH"/>
        </w:rPr>
        <w:t>言語の勉強の参考資料として扱います。</w:t>
      </w:r>
    </w:p>
    <w:p w:rsidR="00500C40" w:rsidRDefault="00500C40" w:rsidP="0084762E">
      <w:pPr>
        <w:ind w:firstLineChars="100" w:firstLine="240"/>
        <w:rPr>
          <w:iCs/>
          <w:lang w:bidi="th-TH"/>
        </w:rPr>
      </w:pPr>
    </w:p>
    <w:p w:rsidR="00BC08CB" w:rsidRPr="0084762E" w:rsidRDefault="00BC08CB" w:rsidP="0084762E">
      <w:pPr>
        <w:ind w:firstLineChars="100" w:firstLine="240"/>
        <w:rPr>
          <w:iCs/>
          <w:lang w:bidi="th-TH"/>
        </w:rPr>
      </w:pPr>
      <w:r>
        <w:rPr>
          <w:iCs/>
          <w:lang w:val="en-US" w:bidi="th-TH"/>
        </w:rPr>
        <w:lastRenderedPageBreak/>
        <w:t>なお、</w:t>
      </w:r>
      <w:r w:rsidR="004B51A0" w:rsidRPr="0084762E">
        <w:rPr>
          <w:rFonts w:hint="eastAsia"/>
          <w:iCs/>
          <w:lang w:bidi="th-TH"/>
        </w:rPr>
        <w:t>プログラムソースファイル及びヘッダーファイル</w:t>
      </w:r>
      <w:r w:rsidR="004B51A0">
        <w:rPr>
          <w:iCs/>
          <w:lang w:val="en-US" w:bidi="th-TH"/>
        </w:rPr>
        <w:t>につきましては、</w:t>
      </w:r>
      <w:r w:rsidR="00F97FAD">
        <w:rPr>
          <w:iCs/>
          <w:lang w:val="en-US" w:bidi="th-TH"/>
        </w:rPr>
        <w:t>スマートフォン</w:t>
      </w:r>
      <w:r w:rsidR="0021387E">
        <w:rPr>
          <w:iCs/>
          <w:lang w:val="en-US" w:bidi="th-TH"/>
        </w:rPr>
        <w:t>でも閲覧出来るように、</w:t>
      </w:r>
      <w:r w:rsidR="00426C5E">
        <w:rPr>
          <w:iCs/>
          <w:lang w:bidi="th-TH"/>
        </w:rPr>
        <w:t>PC</w:t>
      </w:r>
      <w:r w:rsidR="00426C5E">
        <w:rPr>
          <w:iCs/>
          <w:lang w:val="en-US" w:bidi="th-TH"/>
        </w:rPr>
        <w:t>での</w:t>
      </w:r>
      <w:r w:rsidR="006D0E74">
        <w:rPr>
          <w:iCs/>
          <w:lang w:val="en-US" w:bidi="th-TH"/>
        </w:rPr>
        <w:t>閲覧用とスマートフォンでの閲覧用の２種類</w:t>
      </w:r>
      <w:r w:rsidR="00646D59">
        <w:rPr>
          <w:iCs/>
          <w:lang w:val="en-US" w:bidi="th-TH"/>
        </w:rPr>
        <w:t>提供しております。</w:t>
      </w:r>
    </w:p>
    <w:p w:rsidR="0084762E" w:rsidRDefault="0084762E" w:rsidP="00E510B5">
      <w:pPr>
        <w:rPr>
          <w:iCs/>
          <w:lang w:bidi="th-TH"/>
        </w:rPr>
      </w:pPr>
    </w:p>
    <w:p w:rsidR="002F30AE" w:rsidRPr="00E510B5" w:rsidRDefault="002F30AE" w:rsidP="00E510B5">
      <w:pPr>
        <w:rPr>
          <w:iCs/>
          <w:lang w:bidi="th-TH"/>
        </w:rPr>
      </w:pPr>
      <w:r w:rsidRPr="00E510B5">
        <w:rPr>
          <w:rFonts w:hint="eastAsia"/>
          <w:iCs/>
          <w:lang w:bidi="th-TH"/>
        </w:rPr>
        <w:t>《参考》</w:t>
      </w:r>
    </w:p>
    <w:p w:rsidR="002F30AE" w:rsidRDefault="002F30AE" w:rsidP="001A2D07">
      <w:pPr>
        <w:ind w:firstLineChars="100" w:firstLine="240"/>
        <w:rPr>
          <w:rFonts w:hint="eastAsia"/>
          <w:lang w:bidi="th-TH"/>
        </w:rPr>
      </w:pPr>
      <w:r>
        <w:rPr>
          <w:rFonts w:hint="eastAsia"/>
          <w:lang w:bidi="th-TH"/>
        </w:rPr>
        <w:t>今回のテーマにつきましては、以下の</w:t>
      </w:r>
      <w:r>
        <w:rPr>
          <w:lang w:bidi="th-TH"/>
        </w:rPr>
        <w:t>WEB</w:t>
      </w:r>
      <w:r>
        <w:rPr>
          <w:rFonts w:hint="eastAsia"/>
          <w:lang w:bidi="th-TH"/>
        </w:rPr>
        <w:t>ページの内容を参考にして実装しております。</w:t>
      </w:r>
      <w:r w:rsidR="001A2D07">
        <w:rPr>
          <w:rFonts w:hint="eastAsia"/>
          <w:lang w:bidi="th-TH"/>
        </w:rPr>
        <w:t>よろしければ、こちらもご参照ください。</w:t>
      </w:r>
    </w:p>
    <w:p w:rsidR="002F30AE" w:rsidRPr="00EF51CC" w:rsidRDefault="000F59BB" w:rsidP="000F59BB">
      <w:pPr>
        <w:pStyle w:val="aa"/>
        <w:ind w:leftChars="275" w:left="660"/>
        <w:rPr>
          <w:i w:val="0"/>
          <w:iCs/>
          <w:lang w:bidi="th-TH"/>
        </w:rPr>
      </w:pPr>
      <w:r>
        <w:rPr>
          <w:i w:val="0"/>
          <w:iCs/>
          <w:lang w:bidi="th-TH"/>
        </w:rPr>
        <w:t xml:space="preserve"> </w:t>
      </w:r>
      <w:r w:rsidRPr="000F59BB">
        <w:rPr>
          <w:rStyle w:val="afc"/>
          <w:rFonts w:cs="FreesiaUPC" w:hint="eastAsia"/>
          <w:i w:val="0"/>
          <w:iCs/>
          <w:color w:val="auto"/>
          <w:u w:val="none"/>
          <w:lang w:bidi="th-TH"/>
        </w:rPr>
        <w:t>●</w:t>
      </w:r>
      <w:r w:rsidR="002F30AE" w:rsidRPr="00EF51CC">
        <w:rPr>
          <w:rFonts w:hint="eastAsia"/>
          <w:i w:val="0"/>
          <w:iCs/>
          <w:lang w:bidi="th-TH"/>
        </w:rPr>
        <w:t>基本情報技術者試験ドットコム</w:t>
      </w:r>
    </w:p>
    <w:p w:rsidR="002F30AE" w:rsidRDefault="002F30AE" w:rsidP="00881E83">
      <w:pPr>
        <w:ind w:leftChars="300" w:left="720"/>
        <w:rPr>
          <w:lang w:bidi="th-TH"/>
        </w:rPr>
      </w:pPr>
      <w:r>
        <w:rPr>
          <w:rFonts w:hint="eastAsia"/>
          <w:lang w:bidi="th-TH"/>
        </w:rPr>
        <w:t>入退室状況印字機能メイン（</w:t>
      </w:r>
      <w:r>
        <w:rPr>
          <w:lang w:bidi="th-TH"/>
        </w:rPr>
        <w:t>2015</w:t>
      </w:r>
      <w:r>
        <w:rPr>
          <w:rFonts w:hint="eastAsia"/>
          <w:lang w:bidi="th-TH"/>
        </w:rPr>
        <w:t>年秋期）</w:t>
      </w:r>
    </w:p>
    <w:p w:rsidR="002F30AE" w:rsidRDefault="001A2D07" w:rsidP="00881E83">
      <w:pPr>
        <w:ind w:leftChars="300" w:left="720"/>
        <w:rPr>
          <w:lang w:bidi="th-TH"/>
        </w:rPr>
      </w:pPr>
      <w:hyperlink r:id="rId12" w:history="1">
        <w:r w:rsidR="002F30AE" w:rsidRPr="00535CD4">
          <w:rPr>
            <w:rStyle w:val="afc"/>
            <w:rFonts w:cs="FreesiaUPC"/>
            <w:lang w:bidi="th-TH"/>
          </w:rPr>
          <w:t>https://www.fe-siken.com/s/kakomon/27_aki/pm09.html</w:t>
        </w:r>
      </w:hyperlink>
    </w:p>
    <w:p w:rsidR="002F30AE" w:rsidRDefault="002F30AE" w:rsidP="00881E83">
      <w:pPr>
        <w:ind w:leftChars="300" w:left="720"/>
        <w:rPr>
          <w:lang w:bidi="th-TH"/>
        </w:rPr>
      </w:pPr>
      <w:r>
        <w:rPr>
          <w:rFonts w:hint="eastAsia"/>
          <w:lang w:bidi="th-TH"/>
        </w:rPr>
        <w:t>ファイル名絶対パス付きファイル名変換（</w:t>
      </w:r>
      <w:r>
        <w:rPr>
          <w:lang w:bidi="th-TH"/>
        </w:rPr>
        <w:t>2009</w:t>
      </w:r>
      <w:r>
        <w:rPr>
          <w:rFonts w:hint="eastAsia"/>
          <w:lang w:bidi="th-TH"/>
        </w:rPr>
        <w:t>年春期）</w:t>
      </w:r>
    </w:p>
    <w:p w:rsidR="002F30AE" w:rsidRDefault="001A2D07" w:rsidP="00881E83">
      <w:pPr>
        <w:ind w:leftChars="300" w:left="720"/>
        <w:rPr>
          <w:rStyle w:val="afc"/>
          <w:rFonts w:cs="FreesiaUPC"/>
          <w:lang w:bidi="th-TH"/>
        </w:rPr>
      </w:pPr>
      <w:hyperlink r:id="rId13" w:history="1">
        <w:r w:rsidR="002F30AE" w:rsidRPr="00535CD4">
          <w:rPr>
            <w:rStyle w:val="afc"/>
            <w:rFonts w:cs="FreesiaUPC"/>
            <w:lang w:bidi="th-TH"/>
          </w:rPr>
          <w:t>https://www.fe-siken.com/s/kakomon/21_haru/pm09.html</w:t>
        </w:r>
      </w:hyperlink>
    </w:p>
    <w:p w:rsidR="00910098" w:rsidRDefault="00910098" w:rsidP="00881E83">
      <w:pPr>
        <w:ind w:leftChars="300" w:left="720"/>
        <w:rPr>
          <w:rStyle w:val="afc"/>
          <w:rFonts w:cs="FreesiaUPC"/>
          <w:color w:val="auto"/>
          <w:u w:val="none"/>
          <w:lang w:bidi="th-TH"/>
        </w:rPr>
      </w:pPr>
      <w:r w:rsidRPr="007673C2">
        <w:rPr>
          <w:rStyle w:val="afc"/>
          <w:rFonts w:cs="FreesiaUPC" w:hint="eastAsia"/>
          <w:color w:val="auto"/>
          <w:u w:val="none"/>
          <w:lang w:bidi="th-TH"/>
        </w:rPr>
        <w:t>●若手プロマネの羅針盤⇒要件定義書サンプル・書き方</w:t>
      </w:r>
    </w:p>
    <w:p w:rsidR="00AC274A" w:rsidRDefault="001A2D07" w:rsidP="00881E83">
      <w:pPr>
        <w:ind w:leftChars="300" w:left="720"/>
        <w:rPr>
          <w:rStyle w:val="afc"/>
          <w:rFonts w:cs="FreesiaUPC"/>
          <w:color w:val="auto"/>
          <w:u w:val="none"/>
          <w:lang w:bidi="th-TH"/>
        </w:rPr>
      </w:pPr>
      <w:hyperlink r:id="rId14" w:history="1">
        <w:r w:rsidR="006021C2" w:rsidRPr="00AF23B7">
          <w:rPr>
            <w:rStyle w:val="afc"/>
            <w:rFonts w:cs="FreesiaUPC"/>
            <w:lang w:bidi="th-TH"/>
          </w:rPr>
          <w:t>https://pm-rasinban.com/rd-write</w:t>
        </w:r>
      </w:hyperlink>
    </w:p>
    <w:p w:rsidR="00CE31E9" w:rsidRDefault="00B64258" w:rsidP="009445FE">
      <w:pPr>
        <w:pStyle w:val="af8"/>
        <w:rPr>
          <w:b w:val="0"/>
          <w:color w:val="auto"/>
          <w:sz w:val="24"/>
          <w:lang w:bidi="th-TH"/>
        </w:rPr>
      </w:pPr>
      <w:r>
        <w:rPr>
          <w:b w:val="0"/>
          <w:color w:val="auto"/>
          <w:sz w:val="24"/>
          <w:lang w:val="en-US" w:bidi="th-TH"/>
        </w:rPr>
        <w:t xml:space="preserve">　　　</w:t>
      </w:r>
      <w:r w:rsidR="00E832C3" w:rsidRPr="00E832C3">
        <w:rPr>
          <w:rFonts w:hint="eastAsia"/>
          <w:b w:val="0"/>
          <w:color w:val="auto"/>
          <w:sz w:val="24"/>
          <w:lang w:bidi="th-TH"/>
        </w:rPr>
        <w:t>●若手プロマネの羅針盤⇒基本設計書サンプル・書き方</w:t>
      </w:r>
    </w:p>
    <w:p w:rsidR="00ED30FC" w:rsidRDefault="0071418A" w:rsidP="009445FE">
      <w:pPr>
        <w:pStyle w:val="af8"/>
        <w:rPr>
          <w:rStyle w:val="afc"/>
          <w:rFonts w:cs="FreesiaUPC"/>
          <w:b w:val="0"/>
          <w:sz w:val="24"/>
          <w:lang w:val="en-US" w:bidi="th-TH"/>
        </w:rPr>
      </w:pPr>
      <w:r>
        <w:rPr>
          <w:b w:val="0"/>
          <w:color w:val="auto"/>
          <w:sz w:val="24"/>
          <w:lang w:val="en-US" w:bidi="th-TH"/>
        </w:rPr>
        <w:t xml:space="preserve">　　　</w:t>
      </w:r>
      <w:hyperlink r:id="rId15" w:history="1">
        <w:r w:rsidR="00ED30FC" w:rsidRPr="00AF23B7">
          <w:rPr>
            <w:rStyle w:val="afc"/>
            <w:rFonts w:cs="FreesiaUPC"/>
            <w:b w:val="0"/>
            <w:sz w:val="24"/>
            <w:lang w:val="en-US" w:bidi="th-TH"/>
          </w:rPr>
          <w:t>https://pm-rasinban.com/bd-write</w:t>
        </w:r>
      </w:hyperlink>
    </w:p>
    <w:p w:rsidR="000D5BE9" w:rsidRPr="000D5BE9" w:rsidRDefault="000D5BE9" w:rsidP="009445FE">
      <w:pPr>
        <w:pStyle w:val="af8"/>
        <w:rPr>
          <w:b w:val="0"/>
          <w:color w:val="auto"/>
          <w:sz w:val="24"/>
          <w:lang w:val="en-US" w:bidi="th-TH"/>
        </w:rPr>
      </w:pPr>
    </w:p>
    <w:p w:rsidR="00ED36EC" w:rsidRPr="00433E17" w:rsidRDefault="0071418A" w:rsidP="009445FE">
      <w:pPr>
        <w:pStyle w:val="af8"/>
        <w:rPr>
          <w:b w:val="0"/>
          <w:bCs/>
          <w:sz w:val="24"/>
          <w:lang w:bidi="th-TH"/>
        </w:rPr>
      </w:pPr>
      <w:r>
        <w:rPr>
          <w:lang w:val="en-US" w:bidi="th-TH"/>
        </w:rPr>
        <w:t xml:space="preserve">　</w:t>
      </w:r>
      <w:r w:rsidR="000D5BE9">
        <w:rPr>
          <w:lang w:val="en-US" w:bidi="th-TH"/>
        </w:rPr>
        <w:t xml:space="preserve">　</w:t>
      </w:r>
      <w:r w:rsidR="000D5BE9">
        <w:rPr>
          <w:lang w:val="en-US" w:bidi="th-TH"/>
        </w:rPr>
        <w:t xml:space="preserve"> </w:t>
      </w:r>
      <w:r w:rsidR="00433E17" w:rsidRPr="00433E17">
        <w:rPr>
          <w:rFonts w:hint="eastAsia"/>
          <w:b w:val="0"/>
          <w:bCs/>
          <w:sz w:val="24"/>
          <w:lang w:val="en-US" w:bidi="th-TH"/>
        </w:rPr>
        <w:t>●テスト計画書の書き方と要件</w:t>
      </w:r>
    </w:p>
    <w:p w:rsidR="005D0065" w:rsidRPr="001C2924" w:rsidRDefault="00C919CE" w:rsidP="009445FE">
      <w:pPr>
        <w:pStyle w:val="af8"/>
        <w:rPr>
          <w:b w:val="0"/>
          <w:bCs/>
          <w:sz w:val="24"/>
          <w:lang w:val="en-US" w:bidi="th-TH"/>
        </w:rPr>
      </w:pPr>
      <w:r>
        <w:rPr>
          <w:lang w:val="en-US" w:bidi="th-TH"/>
        </w:rPr>
        <w:t xml:space="preserve">　　</w:t>
      </w:r>
      <w:r w:rsidR="004D11A0">
        <w:rPr>
          <w:lang w:val="en-US" w:bidi="th-TH"/>
        </w:rPr>
        <w:t xml:space="preserve"> </w:t>
      </w:r>
      <w:hyperlink r:id="rId16" w:history="1">
        <w:r w:rsidR="004D11A0" w:rsidRPr="001C2924">
          <w:rPr>
            <w:rStyle w:val="afc"/>
            <w:rFonts w:cs="FreesiaUPC"/>
            <w:b w:val="0"/>
            <w:bCs/>
            <w:sz w:val="24"/>
            <w:lang w:val="en-US" w:bidi="th-TH"/>
          </w:rPr>
          <w:t>https://qangaroo.jp/info/how-to-write-test-cases</w:t>
        </w:r>
      </w:hyperlink>
    </w:p>
    <w:p w:rsidR="004D11A0" w:rsidRDefault="004D11A0" w:rsidP="009445FE">
      <w:pPr>
        <w:pStyle w:val="af8"/>
        <w:rPr>
          <w:b w:val="0"/>
          <w:bCs/>
          <w:lang w:val="en-US" w:bidi="th-TH"/>
        </w:rPr>
      </w:pPr>
    </w:p>
    <w:p w:rsidR="004D11A0" w:rsidRPr="00352C5B" w:rsidRDefault="00352C5B" w:rsidP="009445FE">
      <w:pPr>
        <w:pStyle w:val="af8"/>
        <w:rPr>
          <w:b w:val="0"/>
          <w:bCs/>
          <w:sz w:val="24"/>
          <w:lang w:bidi="th-TH"/>
        </w:rPr>
      </w:pPr>
      <w:r>
        <w:rPr>
          <w:b w:val="0"/>
          <w:bCs/>
          <w:sz w:val="24"/>
          <w:lang w:val="en-US" w:bidi="th-TH"/>
        </w:rPr>
        <w:t xml:space="preserve">　　　</w:t>
      </w:r>
      <w:r w:rsidR="005173E1" w:rsidRPr="00352C5B">
        <w:rPr>
          <w:rFonts w:hint="eastAsia"/>
          <w:b w:val="0"/>
          <w:bCs/>
          <w:sz w:val="24"/>
          <w:lang w:bidi="th-TH"/>
        </w:rPr>
        <w:t>●システム運用だって設計が必須！設計の視点が運用担当者を救う！</w:t>
      </w:r>
    </w:p>
    <w:p w:rsidR="005D0065" w:rsidRPr="001C2924" w:rsidRDefault="00A67C12" w:rsidP="009445FE">
      <w:pPr>
        <w:pStyle w:val="af8"/>
        <w:rPr>
          <w:b w:val="0"/>
          <w:bCs/>
          <w:sz w:val="24"/>
          <w:lang w:val="en-US" w:bidi="th-TH"/>
        </w:rPr>
      </w:pPr>
      <w:r>
        <w:rPr>
          <w:lang w:val="en-US" w:bidi="th-TH"/>
        </w:rPr>
        <w:t xml:space="preserve">　　</w:t>
      </w:r>
      <w:r>
        <w:rPr>
          <w:lang w:val="en-US" w:bidi="th-TH"/>
        </w:rPr>
        <w:t xml:space="preserve"> </w:t>
      </w:r>
      <w:hyperlink r:id="rId17" w:history="1">
        <w:r w:rsidR="001353CC" w:rsidRPr="001C2924">
          <w:rPr>
            <w:rStyle w:val="afc"/>
            <w:rFonts w:cs="FreesiaUPC"/>
            <w:b w:val="0"/>
            <w:bCs/>
            <w:sz w:val="24"/>
            <w:lang w:val="en-US" w:bidi="th-TH"/>
          </w:rPr>
          <w:t>https://un4navi.com/prologue/19039/</w:t>
        </w:r>
      </w:hyperlink>
    </w:p>
    <w:p w:rsidR="001353CC" w:rsidRDefault="001353CC" w:rsidP="009445FE">
      <w:pPr>
        <w:pStyle w:val="af8"/>
        <w:rPr>
          <w:b w:val="0"/>
          <w:bCs/>
          <w:lang w:bidi="th-TH"/>
        </w:rPr>
      </w:pPr>
    </w:p>
    <w:p w:rsidR="00DE09AC" w:rsidRDefault="002843F7" w:rsidP="009445FE">
      <w:pPr>
        <w:pStyle w:val="af8"/>
        <w:rPr>
          <w:b w:val="0"/>
          <w:color w:val="auto"/>
          <w:sz w:val="24"/>
          <w:lang w:bidi="th-TH"/>
        </w:rPr>
      </w:pPr>
      <w:r>
        <w:rPr>
          <w:b w:val="0"/>
          <w:color w:val="auto"/>
          <w:sz w:val="24"/>
          <w:lang w:val="en-US" w:bidi="th-TH"/>
        </w:rPr>
        <w:t xml:space="preserve">　　　</w:t>
      </w:r>
      <w:r w:rsidRPr="00E832C3">
        <w:rPr>
          <w:rFonts w:hint="eastAsia"/>
          <w:b w:val="0"/>
          <w:color w:val="auto"/>
          <w:sz w:val="24"/>
          <w:lang w:bidi="th-TH"/>
        </w:rPr>
        <w:t>●若手プロマネの羅針盤⇒</w:t>
      </w:r>
      <w:r>
        <w:rPr>
          <w:b w:val="0"/>
          <w:color w:val="auto"/>
          <w:sz w:val="24"/>
          <w:lang w:val="en-US" w:bidi="th-TH"/>
        </w:rPr>
        <w:t>詳細</w:t>
      </w:r>
      <w:r w:rsidRPr="00E832C3">
        <w:rPr>
          <w:rFonts w:hint="eastAsia"/>
          <w:b w:val="0"/>
          <w:color w:val="auto"/>
          <w:sz w:val="24"/>
          <w:lang w:bidi="th-TH"/>
        </w:rPr>
        <w:t>設計書サンプル・書き方</w:t>
      </w:r>
    </w:p>
    <w:p w:rsidR="002843F7" w:rsidRPr="001C2924" w:rsidRDefault="002713E3" w:rsidP="009445FE">
      <w:pPr>
        <w:pStyle w:val="af8"/>
        <w:rPr>
          <w:b w:val="0"/>
          <w:color w:val="auto"/>
          <w:sz w:val="24"/>
          <w:lang w:val="en-US" w:bidi="th-TH"/>
        </w:rPr>
      </w:pPr>
      <w:r>
        <w:rPr>
          <w:b w:val="0"/>
          <w:color w:val="auto"/>
          <w:sz w:val="24"/>
          <w:lang w:val="en-US" w:bidi="th-TH"/>
        </w:rPr>
        <w:t xml:space="preserve">　　　</w:t>
      </w:r>
      <w:hyperlink r:id="rId18" w:history="1">
        <w:r w:rsidR="00697BFC" w:rsidRPr="001C2924">
          <w:rPr>
            <w:rStyle w:val="afc"/>
            <w:rFonts w:cs="FreesiaUPC"/>
            <w:b w:val="0"/>
            <w:sz w:val="24"/>
            <w:lang w:val="en-US" w:bidi="th-TH"/>
          </w:rPr>
          <w:t>https://pm-rasinban.com/dd-write</w:t>
        </w:r>
      </w:hyperlink>
    </w:p>
    <w:p w:rsidR="00697BFC" w:rsidRPr="00697BFC" w:rsidRDefault="00697BFC" w:rsidP="009445FE">
      <w:pPr>
        <w:pStyle w:val="af8"/>
        <w:rPr>
          <w:b w:val="0"/>
          <w:bCs/>
          <w:sz w:val="28"/>
          <w:szCs w:val="28"/>
          <w:lang w:bidi="th-TH"/>
        </w:rPr>
      </w:pPr>
    </w:p>
    <w:p w:rsidR="0034542D" w:rsidRPr="00725942" w:rsidRDefault="00117890" w:rsidP="007F67A0">
      <w:pPr>
        <w:pStyle w:val="1"/>
        <w:numPr>
          <w:ilvl w:val="0"/>
          <w:numId w:val="13"/>
        </w:numPr>
        <w:rPr>
          <w:color w:val="auto"/>
          <w:sz w:val="56"/>
          <w:szCs w:val="56"/>
          <w:lang w:bidi="th-TH"/>
        </w:rPr>
      </w:pPr>
      <w:bookmarkStart w:id="1" w:name="_Toc48301400"/>
      <w:r w:rsidRPr="00725942">
        <w:rPr>
          <w:noProof/>
          <w:sz w:val="56"/>
          <w:szCs w:val="56"/>
          <w:lang w:val="en-US"/>
        </w:rPr>
        <w:lastRenderedPageBreak/>
        <w:drawing>
          <wp:anchor distT="0" distB="0" distL="114300" distR="114300" simplePos="0" relativeHeight="251660800" behindDoc="0" locked="0" layoutInCell="1" allowOverlap="1">
            <wp:simplePos x="0" y="0"/>
            <wp:positionH relativeFrom="column">
              <wp:posOffset>1372870</wp:posOffset>
            </wp:positionH>
            <wp:positionV relativeFrom="paragraph">
              <wp:posOffset>972185</wp:posOffset>
            </wp:positionV>
            <wp:extent cx="2589530" cy="2452370"/>
            <wp:effectExtent l="0" t="0" r="1270" b="5080"/>
            <wp:wrapTopAndBottom/>
            <wp:docPr id="20" name="図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22"/>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9530" cy="2452370"/>
                    </a:xfrm>
                    <a:prstGeom prst="rect">
                      <a:avLst/>
                    </a:prstGeom>
                    <a:noFill/>
                  </pic:spPr>
                </pic:pic>
              </a:graphicData>
            </a:graphic>
            <wp14:sizeRelH relativeFrom="page">
              <wp14:pctWidth>0</wp14:pctWidth>
            </wp14:sizeRelH>
            <wp14:sizeRelV relativeFrom="page">
              <wp14:pctHeight>0</wp14:pctHeight>
            </wp14:sizeRelV>
          </wp:anchor>
        </w:drawing>
      </w:r>
      <w:r w:rsidR="00C4724C" w:rsidRPr="00725942">
        <w:rPr>
          <w:rStyle w:val="a9"/>
          <w:rFonts w:cs="FreesiaUPC" w:hint="eastAsia"/>
          <w:color w:val="auto"/>
          <w:sz w:val="56"/>
          <w:szCs w:val="56"/>
          <w:lang w:bidi="th-TH"/>
        </w:rPr>
        <w:t>アプリケーション</w:t>
      </w:r>
      <w:r w:rsidR="002F30AE" w:rsidRPr="00725942">
        <w:rPr>
          <w:rStyle w:val="a9"/>
          <w:rFonts w:cs="FreesiaUPC" w:hint="eastAsia"/>
          <w:color w:val="auto"/>
          <w:sz w:val="56"/>
          <w:szCs w:val="56"/>
          <w:lang w:bidi="th-TH"/>
        </w:rPr>
        <w:t>概要</w:t>
      </w:r>
      <w:bookmarkEnd w:id="1"/>
    </w:p>
    <w:p w:rsidR="002F30AE" w:rsidRDefault="002F30AE" w:rsidP="00BB2CE7">
      <w:pPr>
        <w:ind w:firstLineChars="100" w:firstLine="241"/>
        <w:rPr>
          <w:b/>
          <w:bCs/>
          <w:lang w:bidi="th-TH"/>
        </w:rPr>
      </w:pPr>
      <w:r w:rsidRPr="009D691A">
        <w:rPr>
          <w:rFonts w:hint="eastAsia"/>
          <w:b/>
          <w:bCs/>
          <w:lang w:bidi="th-TH"/>
        </w:rPr>
        <w:t>これより</w:t>
      </w:r>
      <w:r>
        <w:rPr>
          <w:rFonts w:hint="eastAsia"/>
          <w:b/>
          <w:bCs/>
          <w:lang w:bidi="th-TH"/>
        </w:rPr>
        <w:t>、</w:t>
      </w:r>
      <w:r w:rsidR="00836207">
        <w:rPr>
          <w:rFonts w:hint="eastAsia"/>
          <w:b/>
          <w:bCs/>
          <w:lang w:bidi="th-TH"/>
        </w:rPr>
        <w:t>導入する</w:t>
      </w:r>
      <w:r>
        <w:rPr>
          <w:rFonts w:hint="eastAsia"/>
          <w:b/>
          <w:bCs/>
          <w:lang w:bidi="th-TH"/>
        </w:rPr>
        <w:t>入退室状況印字</w:t>
      </w:r>
      <w:r w:rsidR="00E43918">
        <w:rPr>
          <w:rFonts w:hint="eastAsia"/>
          <w:b/>
          <w:bCs/>
          <w:lang w:bidi="th-TH"/>
        </w:rPr>
        <w:t>機能</w:t>
      </w:r>
      <w:r>
        <w:rPr>
          <w:rFonts w:hint="eastAsia"/>
          <w:b/>
          <w:bCs/>
          <w:lang w:bidi="th-TH"/>
        </w:rPr>
        <w:t>の仕組みを説明</w:t>
      </w:r>
      <w:r w:rsidR="00BD1A03">
        <w:rPr>
          <w:rFonts w:hint="eastAsia"/>
          <w:b/>
          <w:bCs/>
          <w:lang w:bidi="th-TH"/>
        </w:rPr>
        <w:t>し</w:t>
      </w:r>
      <w:r>
        <w:rPr>
          <w:rFonts w:hint="eastAsia"/>
          <w:b/>
          <w:bCs/>
          <w:lang w:bidi="th-TH"/>
        </w:rPr>
        <w:t>ます。</w:t>
      </w:r>
    </w:p>
    <w:p w:rsidR="00C3379C" w:rsidRPr="00562340" w:rsidRDefault="00C96104" w:rsidP="00422AAA">
      <w:pPr>
        <w:ind w:firstLineChars="100" w:firstLine="241"/>
        <w:rPr>
          <w:b/>
          <w:bCs/>
          <w:lang w:bidi="th-TH"/>
        </w:rPr>
      </w:pPr>
      <w:r>
        <w:rPr>
          <w:rFonts w:hint="eastAsia"/>
          <w:b/>
          <w:bCs/>
          <w:lang w:bidi="th-TH"/>
        </w:rPr>
        <w:t>ここでは</w:t>
      </w:r>
      <w:r w:rsidR="002F30AE">
        <w:rPr>
          <w:rFonts w:hint="eastAsia"/>
          <w:b/>
          <w:bCs/>
          <w:lang w:bidi="th-TH"/>
        </w:rPr>
        <w:t>モジュール構成を説明致します。</w:t>
      </w:r>
    </w:p>
    <w:p w:rsidR="00C5683E" w:rsidRPr="001353AE" w:rsidRDefault="00C5683E" w:rsidP="00EC289B">
      <w:pPr>
        <w:rPr>
          <w:sz w:val="28"/>
          <w:szCs w:val="28"/>
          <w:lang w:bidi="th-TH"/>
        </w:rPr>
      </w:pPr>
      <w:r w:rsidRPr="001353AE">
        <w:rPr>
          <w:rFonts w:hint="eastAsia"/>
          <w:sz w:val="28"/>
          <w:szCs w:val="28"/>
          <w:lang w:bidi="th-TH"/>
        </w:rPr>
        <w:t>１</w:t>
      </w:r>
      <w:r w:rsidRPr="001353AE">
        <w:rPr>
          <w:rFonts w:hint="eastAsia"/>
          <w:sz w:val="28"/>
          <w:szCs w:val="28"/>
          <w:lang w:bidi="th-TH"/>
        </w:rPr>
        <w:t>.</w:t>
      </w:r>
      <w:r w:rsidR="00E43918" w:rsidRPr="001353AE">
        <w:rPr>
          <w:rFonts w:hint="eastAsia"/>
          <w:sz w:val="28"/>
          <w:szCs w:val="28"/>
          <w:lang w:bidi="th-TH"/>
        </w:rPr>
        <w:t>入退室状況印字機能</w:t>
      </w:r>
      <w:r w:rsidR="001E34E1" w:rsidRPr="001353AE">
        <w:rPr>
          <w:rFonts w:hint="eastAsia"/>
          <w:sz w:val="28"/>
          <w:szCs w:val="28"/>
          <w:lang w:bidi="th-TH"/>
        </w:rPr>
        <w:t>モジュール構成</w:t>
      </w:r>
    </w:p>
    <w:p w:rsidR="00C3379C" w:rsidRDefault="00C3379C" w:rsidP="00422AAA">
      <w:pPr>
        <w:ind w:leftChars="100" w:left="240" w:firstLineChars="100" w:firstLine="220"/>
        <w:rPr>
          <w:sz w:val="22"/>
          <w:szCs w:val="22"/>
          <w:lang w:bidi="th-TH"/>
        </w:rPr>
      </w:pPr>
      <w:r>
        <w:rPr>
          <w:rFonts w:hint="eastAsia"/>
          <w:sz w:val="22"/>
          <w:szCs w:val="22"/>
          <w:lang w:bidi="th-TH"/>
        </w:rPr>
        <w:t>入退室状況印字</w:t>
      </w:r>
      <w:r w:rsidR="00E663F1">
        <w:rPr>
          <w:rFonts w:hint="eastAsia"/>
          <w:sz w:val="22"/>
          <w:szCs w:val="22"/>
          <w:lang w:bidi="th-TH"/>
        </w:rPr>
        <w:t>機能という</w:t>
      </w:r>
      <w:r>
        <w:rPr>
          <w:rFonts w:hint="eastAsia"/>
          <w:sz w:val="22"/>
          <w:szCs w:val="22"/>
          <w:lang w:bidi="th-TH"/>
        </w:rPr>
        <w:t>アプリケーション</w:t>
      </w:r>
      <w:r w:rsidR="00A02696">
        <w:rPr>
          <w:rFonts w:hint="eastAsia"/>
          <w:sz w:val="22"/>
          <w:szCs w:val="22"/>
          <w:lang w:bidi="th-TH"/>
        </w:rPr>
        <w:t>は</w:t>
      </w:r>
      <w:r>
        <w:rPr>
          <w:rFonts w:hint="eastAsia"/>
          <w:sz w:val="22"/>
          <w:szCs w:val="22"/>
          <w:lang w:bidi="th-TH"/>
        </w:rPr>
        <w:t>入退室状況を印字する</w:t>
      </w:r>
      <w:r w:rsidR="0031312D">
        <w:rPr>
          <w:rFonts w:hint="eastAsia"/>
          <w:sz w:val="22"/>
          <w:szCs w:val="22"/>
          <w:lang w:bidi="th-TH"/>
        </w:rPr>
        <w:t>機能</w:t>
      </w:r>
      <w:r>
        <w:rPr>
          <w:rFonts w:hint="eastAsia"/>
          <w:sz w:val="22"/>
          <w:szCs w:val="22"/>
          <w:lang w:bidi="th-TH"/>
        </w:rPr>
        <w:t>を</w:t>
      </w:r>
      <w:r w:rsidR="004A4F92">
        <w:rPr>
          <w:rFonts w:hint="eastAsia"/>
          <w:sz w:val="22"/>
          <w:szCs w:val="22"/>
          <w:lang w:bidi="th-TH"/>
        </w:rPr>
        <w:t>実現</w:t>
      </w:r>
      <w:r>
        <w:rPr>
          <w:rFonts w:hint="eastAsia"/>
          <w:sz w:val="22"/>
          <w:szCs w:val="22"/>
          <w:lang w:bidi="th-TH"/>
        </w:rPr>
        <w:t>する</w:t>
      </w:r>
      <w:r w:rsidR="00E57F6D">
        <w:rPr>
          <w:rFonts w:hint="eastAsia"/>
          <w:sz w:val="22"/>
          <w:szCs w:val="22"/>
          <w:lang w:bidi="th-TH"/>
        </w:rPr>
        <w:t>ための</w:t>
      </w:r>
      <w:r>
        <w:rPr>
          <w:rFonts w:hint="eastAsia"/>
          <w:sz w:val="22"/>
          <w:szCs w:val="22"/>
          <w:lang w:bidi="th-TH"/>
        </w:rPr>
        <w:t>モジュールの１つ</w:t>
      </w:r>
      <w:r w:rsidR="00FE3201">
        <w:rPr>
          <w:rFonts w:hint="eastAsia"/>
          <w:sz w:val="22"/>
          <w:szCs w:val="22"/>
          <w:lang w:bidi="th-TH"/>
        </w:rPr>
        <w:t>になります</w:t>
      </w:r>
      <w:r>
        <w:rPr>
          <w:rFonts w:hint="eastAsia"/>
          <w:sz w:val="22"/>
          <w:szCs w:val="22"/>
          <w:lang w:bidi="th-TH"/>
        </w:rPr>
        <w:t>。</w:t>
      </w:r>
    </w:p>
    <w:p w:rsidR="00777C25" w:rsidRDefault="00FE3201" w:rsidP="00422AAA">
      <w:pPr>
        <w:ind w:leftChars="100" w:left="240" w:firstLineChars="100" w:firstLine="220"/>
        <w:rPr>
          <w:sz w:val="22"/>
          <w:szCs w:val="22"/>
          <w:lang w:bidi="th-TH"/>
        </w:rPr>
      </w:pPr>
      <w:r>
        <w:rPr>
          <w:rFonts w:hint="eastAsia"/>
          <w:sz w:val="22"/>
          <w:szCs w:val="22"/>
          <w:lang w:bidi="th-TH"/>
        </w:rPr>
        <w:t>そのため</w:t>
      </w:r>
      <w:r w:rsidR="00C3379C">
        <w:rPr>
          <w:rFonts w:hint="eastAsia"/>
          <w:sz w:val="22"/>
          <w:szCs w:val="22"/>
          <w:lang w:bidi="th-TH"/>
        </w:rPr>
        <w:t>、入退室状況印字</w:t>
      </w:r>
      <w:r w:rsidR="00E57F6D">
        <w:rPr>
          <w:rFonts w:hint="eastAsia"/>
          <w:sz w:val="22"/>
          <w:szCs w:val="22"/>
          <w:lang w:bidi="th-TH"/>
        </w:rPr>
        <w:t>機能という</w:t>
      </w:r>
      <w:r w:rsidR="00C3379C">
        <w:rPr>
          <w:rFonts w:hint="eastAsia"/>
          <w:sz w:val="22"/>
          <w:szCs w:val="22"/>
          <w:lang w:bidi="th-TH"/>
        </w:rPr>
        <w:t>アプリケーション</w:t>
      </w:r>
      <w:r w:rsidR="005768C7">
        <w:rPr>
          <w:rFonts w:hint="eastAsia"/>
          <w:sz w:val="22"/>
          <w:szCs w:val="22"/>
          <w:lang w:bidi="th-TH"/>
        </w:rPr>
        <w:t>は</w:t>
      </w:r>
      <w:r w:rsidR="00C3379C">
        <w:rPr>
          <w:rFonts w:hint="eastAsia"/>
          <w:sz w:val="22"/>
          <w:szCs w:val="22"/>
          <w:lang w:bidi="th-TH"/>
        </w:rPr>
        <w:t>単独で実行は出来ません。入退室状況をレコード形式で記載している読み込みファイルがあって、初めて入退室状況の印字を実行する事が出来ます。</w:t>
      </w:r>
    </w:p>
    <w:p w:rsidR="00C3379C" w:rsidRPr="001A2B96" w:rsidRDefault="00C3379C" w:rsidP="00422AAA">
      <w:pPr>
        <w:ind w:leftChars="100" w:left="240" w:firstLineChars="100" w:firstLine="220"/>
        <w:rPr>
          <w:sz w:val="22"/>
          <w:szCs w:val="22"/>
          <w:lang w:bidi="th-TH"/>
        </w:rPr>
      </w:pPr>
      <w:r>
        <w:rPr>
          <w:rFonts w:hint="eastAsia"/>
          <w:sz w:val="22"/>
          <w:szCs w:val="22"/>
          <w:lang w:bidi="th-TH"/>
        </w:rPr>
        <w:t>ここでのモジュールというのは、入退室状況を印字する</w:t>
      </w:r>
      <w:r w:rsidR="00BD66CB">
        <w:rPr>
          <w:rFonts w:hint="eastAsia"/>
          <w:sz w:val="22"/>
          <w:szCs w:val="22"/>
          <w:lang w:bidi="th-TH"/>
        </w:rPr>
        <w:t>機能</w:t>
      </w:r>
      <w:r>
        <w:rPr>
          <w:rFonts w:hint="eastAsia"/>
          <w:sz w:val="22"/>
          <w:szCs w:val="22"/>
          <w:lang w:bidi="th-TH"/>
        </w:rPr>
        <w:t>に構成されたファイル郡と</w:t>
      </w:r>
      <w:r w:rsidR="00CC44BD">
        <w:rPr>
          <w:rFonts w:hint="eastAsia"/>
          <w:sz w:val="22"/>
          <w:szCs w:val="22"/>
          <w:lang w:bidi="th-TH"/>
        </w:rPr>
        <w:t>して進めていきます。</w:t>
      </w:r>
    </w:p>
    <w:p w:rsidR="002F30AE" w:rsidRDefault="002F30AE" w:rsidP="00422AAA">
      <w:pPr>
        <w:ind w:leftChars="100" w:left="240" w:firstLineChars="100" w:firstLine="240"/>
        <w:rPr>
          <w:lang w:bidi="th-TH"/>
        </w:rPr>
      </w:pPr>
      <w:r>
        <w:rPr>
          <w:rFonts w:hint="eastAsia"/>
          <w:lang w:bidi="th-TH"/>
        </w:rPr>
        <w:t>入退室状況印字</w:t>
      </w:r>
      <w:r w:rsidR="004B6205">
        <w:rPr>
          <w:rFonts w:hint="eastAsia"/>
          <w:lang w:bidi="th-TH"/>
        </w:rPr>
        <w:t>機能</w:t>
      </w:r>
      <w:r>
        <w:rPr>
          <w:rFonts w:hint="eastAsia"/>
          <w:lang w:bidi="th-TH"/>
        </w:rPr>
        <w:t>はモジュール名『</w:t>
      </w:r>
      <w:r>
        <w:rPr>
          <w:lang w:bidi="th-TH"/>
        </w:rPr>
        <w:t>EntryExitDataOutput</w:t>
      </w:r>
      <w:r>
        <w:rPr>
          <w:rFonts w:hint="eastAsia"/>
          <w:lang w:bidi="th-TH"/>
        </w:rPr>
        <w:t>』フォルダを</w:t>
      </w:r>
      <w:r w:rsidR="004B6205">
        <w:rPr>
          <w:rFonts w:hint="eastAsia"/>
          <w:lang w:bidi="th-TH"/>
        </w:rPr>
        <w:t>ディレクトリ</w:t>
      </w:r>
      <w:r w:rsidR="00827C7E">
        <w:rPr>
          <w:rFonts w:hint="eastAsia"/>
          <w:lang w:bidi="th-TH"/>
        </w:rPr>
        <w:t>という</w:t>
      </w:r>
      <w:r>
        <w:rPr>
          <w:rFonts w:hint="eastAsia"/>
          <w:lang w:bidi="th-TH"/>
        </w:rPr>
        <w:t>構成にしております。</w:t>
      </w:r>
    </w:p>
    <w:p w:rsidR="001A2B6B" w:rsidRDefault="002F30AE" w:rsidP="00422AAA">
      <w:pPr>
        <w:ind w:leftChars="100" w:left="240" w:firstLineChars="100" w:firstLine="240"/>
        <w:rPr>
          <w:lang w:bidi="th-TH"/>
        </w:rPr>
      </w:pPr>
      <w:r>
        <w:rPr>
          <w:rFonts w:hint="eastAsia"/>
          <w:lang w:bidi="th-TH"/>
        </w:rPr>
        <w:t>実行する際には、以下のフォルダ構成状態のまま任意の場所へ配置してください</w:t>
      </w:r>
      <w:r w:rsidR="00833E03">
        <w:rPr>
          <w:rFonts w:hint="eastAsia"/>
          <w:lang w:bidi="th-TH"/>
        </w:rPr>
        <w:t>。</w:t>
      </w:r>
    </w:p>
    <w:p w:rsidR="004757A9" w:rsidRDefault="007C1EE1" w:rsidP="00422AAA">
      <w:pPr>
        <w:ind w:leftChars="100" w:left="240" w:firstLineChars="100" w:firstLine="240"/>
        <w:rPr>
          <w:lang w:bidi="th-TH"/>
        </w:rPr>
      </w:pPr>
      <w:r>
        <w:rPr>
          <w:rFonts w:hint="eastAsia"/>
          <w:lang w:bidi="th-TH"/>
        </w:rPr>
        <w:t>モジュール・</w:t>
      </w:r>
      <w:r w:rsidR="004524E9">
        <w:rPr>
          <w:rFonts w:hint="eastAsia"/>
          <w:lang w:bidi="th-TH"/>
        </w:rPr>
        <w:t>フォルダ</w:t>
      </w:r>
      <w:r>
        <w:rPr>
          <w:rFonts w:hint="eastAsia"/>
          <w:lang w:bidi="th-TH"/>
        </w:rPr>
        <w:t>・</w:t>
      </w:r>
      <w:r w:rsidR="00D121DB">
        <w:rPr>
          <w:rFonts w:hint="eastAsia"/>
          <w:lang w:bidi="th-TH"/>
        </w:rPr>
        <w:t>ディレクトリ</w:t>
      </w:r>
      <w:r w:rsidR="009C089D">
        <w:rPr>
          <w:rFonts w:hint="eastAsia"/>
          <w:lang w:bidi="th-TH"/>
        </w:rPr>
        <w:t>の意味等</w:t>
      </w:r>
      <w:r w:rsidR="00D121DB">
        <w:rPr>
          <w:rFonts w:hint="eastAsia"/>
          <w:lang w:bidi="th-TH"/>
        </w:rPr>
        <w:t>につきましては、</w:t>
      </w:r>
      <w:r w:rsidR="00BF1ABE">
        <w:rPr>
          <w:rFonts w:hint="eastAsia"/>
          <w:lang w:bidi="th-TH"/>
        </w:rPr>
        <w:t>別紙『用語集</w:t>
      </w:r>
      <w:r w:rsidR="00BF1ABE">
        <w:rPr>
          <w:rFonts w:hint="eastAsia"/>
          <w:lang w:bidi="th-TH"/>
        </w:rPr>
        <w:t>.xlsx</w:t>
      </w:r>
      <w:r w:rsidR="00BF1ABE">
        <w:rPr>
          <w:rFonts w:hint="eastAsia"/>
          <w:lang w:bidi="th-TH"/>
        </w:rPr>
        <w:t>』</w:t>
      </w:r>
      <w:r w:rsidR="000B32EC">
        <w:rPr>
          <w:rFonts w:hint="eastAsia"/>
          <w:lang w:bidi="th-TH"/>
        </w:rPr>
        <w:t>をご参照ください。</w:t>
      </w:r>
    </w:p>
    <w:p w:rsidR="00D92969" w:rsidRDefault="00D92969" w:rsidP="00E54DDE">
      <w:pPr>
        <w:ind w:leftChars="100" w:left="240"/>
        <w:rPr>
          <w:lang w:bidi="th-TH"/>
        </w:rPr>
      </w:pPr>
    </w:p>
    <w:p w:rsidR="002F30AE" w:rsidRDefault="002F30AE">
      <w:pPr>
        <w:rPr>
          <w:lang w:bidi="th-TH"/>
        </w:rPr>
      </w:pPr>
      <w:r>
        <w:rPr>
          <w:rFonts w:hint="eastAsia"/>
          <w:lang w:bidi="th-TH"/>
        </w:rPr>
        <w:lastRenderedPageBreak/>
        <w:t>例：</w:t>
      </w:r>
      <w:r>
        <w:rPr>
          <w:lang w:bidi="th-TH"/>
        </w:rPr>
        <w:t>C</w:t>
      </w:r>
      <w:r>
        <w:rPr>
          <w:rFonts w:hint="eastAsia"/>
          <w:lang w:bidi="th-TH"/>
        </w:rPr>
        <w:t>ドライブ直下に配置する場合</w:t>
      </w:r>
    </w:p>
    <w:p w:rsidR="002F30AE" w:rsidRDefault="002F30AE" w:rsidP="008D3CDC">
      <w:pPr>
        <w:ind w:leftChars="300" w:left="720"/>
        <w:rPr>
          <w:lang w:bidi="th-TH"/>
        </w:rPr>
      </w:pPr>
      <w:r>
        <w:rPr>
          <w:lang w:bidi="th-TH"/>
        </w:rPr>
        <w:t>C:</w:t>
      </w:r>
      <w:r w:rsidR="00CA416B">
        <w:rPr>
          <w:rFonts w:hint="eastAsia"/>
          <w:lang w:bidi="th-TH"/>
        </w:rPr>
        <w:t>¥</w:t>
      </w:r>
      <w:r>
        <w:rPr>
          <w:lang w:bidi="th-TH"/>
        </w:rPr>
        <w:t>EntryExitDataOutput</w:t>
      </w:r>
    </w:p>
    <w:p w:rsidR="002F30AE" w:rsidRDefault="002F30AE" w:rsidP="008D3CDC">
      <w:pPr>
        <w:ind w:leftChars="100" w:left="240"/>
        <w:rPr>
          <w:lang w:bidi="th-TH"/>
        </w:rPr>
      </w:pPr>
      <w:r>
        <w:rPr>
          <w:rFonts w:hint="eastAsia"/>
          <w:lang w:bidi="th-TH"/>
        </w:rPr>
        <w:t>フォルダ名は全て英字で</w:t>
      </w:r>
      <w:r w:rsidR="000F23CE">
        <w:rPr>
          <w:rFonts w:hint="eastAsia"/>
          <w:lang w:bidi="th-TH"/>
        </w:rPr>
        <w:t>設定</w:t>
      </w:r>
      <w:r>
        <w:rPr>
          <w:rFonts w:hint="eastAsia"/>
          <w:lang w:bidi="th-TH"/>
        </w:rPr>
        <w:t>しております。</w:t>
      </w:r>
    </w:p>
    <w:p w:rsidR="002F30AE" w:rsidRDefault="004476BB">
      <w:pPr>
        <w:rPr>
          <w:lang w:bidi="th-TH"/>
        </w:rPr>
      </w:pPr>
      <w:r>
        <w:rPr>
          <w:noProof/>
          <w:lang w:bidi="th-TH"/>
        </w:rPr>
        <mc:AlternateContent>
          <mc:Choice Requires="wps">
            <w:drawing>
              <wp:anchor distT="0" distB="0" distL="114300" distR="114300" simplePos="0" relativeHeight="251695616" behindDoc="0" locked="0" layoutInCell="1" allowOverlap="1">
                <wp:simplePos x="0" y="0"/>
                <wp:positionH relativeFrom="column">
                  <wp:posOffset>35560</wp:posOffset>
                </wp:positionH>
                <wp:positionV relativeFrom="paragraph">
                  <wp:posOffset>234315</wp:posOffset>
                </wp:positionV>
                <wp:extent cx="1463675" cy="882650"/>
                <wp:effectExtent l="0" t="0" r="22225" b="12700"/>
                <wp:wrapNone/>
                <wp:docPr id="5" name="フローチャート: 書類 5"/>
                <wp:cNvGraphicFramePr/>
                <a:graphic xmlns:a="http://schemas.openxmlformats.org/drawingml/2006/main">
                  <a:graphicData uri="http://schemas.microsoft.com/office/word/2010/wordprocessingShape">
                    <wps:wsp>
                      <wps:cNvSpPr/>
                      <wps:spPr>
                        <a:xfrm>
                          <a:off x="0" y="0"/>
                          <a:ext cx="1463675" cy="88265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190CBC" w:rsidRDefault="00190CBC" w:rsidP="00190CBC">
                            <w:pPr>
                              <w:jc w:val="center"/>
                            </w:pPr>
                            <w:r>
                              <w:rPr>
                                <w:rFonts w:hint="eastAsia"/>
                              </w:rPr>
                              <w:t>EntryExit</w:t>
                            </w:r>
                          </w:p>
                          <w:p w:rsidR="00190CBC" w:rsidRDefault="001B2710" w:rsidP="00190CBC">
                            <w:pPr>
                              <w:jc w:val="center"/>
                            </w:pPr>
                            <w:r>
                              <w:rPr>
                                <w:rFonts w:hint="eastAsia"/>
                              </w:rPr>
                              <w:t>DataOutput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フローチャート: 書類 5" o:spid="_x0000_s1027" type="#_x0000_t114" style="position:absolute;margin-left:2.8pt;margin-top:18.45pt;width:115.25pt;height:69.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" fillcolor="white [3201]" strokecolor="black [3200]" strokeweight="1pt">
                <v:textbox>
                  <w:txbxContent>
                    <w:p w:rsidR="00190CBC" w:rsidRDefault="00190CBC" w:rsidP="00190CBC">
                      <w:pPr>
                        <w:jc w:val="center"/>
                      </w:pPr>
                      <w:r>
                        <w:rPr>
                          <w:rFonts w:hint="eastAsia"/>
                        </w:rPr>
                        <w:t>EntryExit</w:t>
                      </w:r>
                    </w:p>
                    <w:p w:rsidR="00190CBC" w:rsidRDefault="001B2710" w:rsidP="00190CBC">
                      <w:pPr>
                        <w:jc w:val="center"/>
                      </w:pPr>
                      <w:r>
                        <w:rPr>
                          <w:rFonts w:hint="eastAsia"/>
                        </w:rPr>
                        <w:t>DataOutput</w:t>
                      </w:r>
                    </w:p>
                  </w:txbxContent>
                </v:textbox>
              </v:shape>
            </w:pict>
          </mc:Fallback>
        </mc:AlternateContent>
      </w:r>
    </w:p>
    <w:p w:rsidR="002F30AE" w:rsidRDefault="002F30AE">
      <w:pPr>
        <w:rPr>
          <w:lang w:bidi="th-TH"/>
        </w:rPr>
      </w:pPr>
    </w:p>
    <w:p w:rsidR="002F30AE" w:rsidRDefault="004C10B8">
      <w:pPr>
        <w:pStyle w:val="a6"/>
        <w:rPr>
          <w:lang w:bidi="th-TH"/>
        </w:rPr>
      </w:pPr>
      <w:r>
        <w:rPr>
          <w:noProof/>
          <w:lang w:bidi="th-TH"/>
        </w:rPr>
        <mc:AlternateContent>
          <mc:Choice Requires="wps">
            <w:drawing>
              <wp:anchor distT="0" distB="0" distL="114300" distR="114300" simplePos="0" relativeHeight="251716096" behindDoc="0" locked="0" layoutInCell="1" allowOverlap="1" wp14:anchorId="76CF7780" wp14:editId="102871F3">
                <wp:simplePos x="0" y="0"/>
                <wp:positionH relativeFrom="column">
                  <wp:posOffset>783590</wp:posOffset>
                </wp:positionH>
                <wp:positionV relativeFrom="paragraph">
                  <wp:posOffset>301625</wp:posOffset>
                </wp:positionV>
                <wp:extent cx="715010" cy="3971925"/>
                <wp:effectExtent l="19050" t="0" r="46990" b="85725"/>
                <wp:wrapNone/>
                <wp:docPr id="8" name="コネクタ: カギ線 8"/>
                <wp:cNvGraphicFramePr/>
                <a:graphic xmlns:a="http://schemas.openxmlformats.org/drawingml/2006/main">
                  <a:graphicData uri="http://schemas.microsoft.com/office/word/2010/wordprocessingShape">
                    <wps:wsp>
                      <wps:cNvCnPr/>
                      <wps:spPr>
                        <a:xfrm>
                          <a:off x="0" y="0"/>
                          <a:ext cx="715010" cy="3971925"/>
                        </a:xfrm>
                        <a:prstGeom prst="bentConnector3">
                          <a:avLst>
                            <a:gd name="adj1" fmla="val -289"/>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FAAD22"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8" o:spid="_x0000_s1026" type="#_x0000_t34" style="position:absolute;left:0;text-align:left;margin-left:61.7pt;margin-top:23.75pt;width:56.3pt;height:312.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" adj="-62" strokecolor="black [3200]" strokeweight="1pt">
                <v:stroke endarrow="block"/>
              </v:shape>
            </w:pict>
          </mc:Fallback>
        </mc:AlternateContent>
      </w:r>
      <w:r w:rsidR="00664475">
        <w:rPr>
          <w:noProof/>
          <w:lang w:bidi="th-TH"/>
        </w:rPr>
        <mc:AlternateContent>
          <mc:Choice Requires="wps">
            <w:drawing>
              <wp:anchor distT="0" distB="0" distL="114300" distR="114300" simplePos="0" relativeHeight="251703808" behindDoc="0" locked="0" layoutInCell="1" allowOverlap="1">
                <wp:simplePos x="0" y="0"/>
                <wp:positionH relativeFrom="column">
                  <wp:posOffset>784860</wp:posOffset>
                </wp:positionH>
                <wp:positionV relativeFrom="paragraph">
                  <wp:posOffset>304165</wp:posOffset>
                </wp:positionV>
                <wp:extent cx="733425" cy="2567305"/>
                <wp:effectExtent l="57150" t="38100" r="85725" b="118745"/>
                <wp:wrapNone/>
                <wp:docPr id="42" name="コネクタ: カギ線 42"/>
                <wp:cNvGraphicFramePr/>
                <a:graphic xmlns:a="http://schemas.openxmlformats.org/drawingml/2006/main">
                  <a:graphicData uri="http://schemas.microsoft.com/office/word/2010/wordprocessingShape">
                    <wps:wsp>
                      <wps:cNvCnPr/>
                      <wps:spPr>
                        <a:xfrm>
                          <a:off x="0" y="0"/>
                          <a:ext cx="733425" cy="2567305"/>
                        </a:xfrm>
                        <a:prstGeom prst="bentConnector3">
                          <a:avLst>
                            <a:gd name="adj1" fmla="val -289"/>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FF16B3"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42" o:spid="_x0000_s1026" type="#_x0000_t34" style="position:absolute;left:0;text-align:left;margin-left:61.8pt;margin-top:23.95pt;width:57.75pt;height:202.1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" adj="-62" strokecolor="black [3200]" strokeweight="2pt">
                <v:stroke endarrow="block"/>
                <v:shadow on="t" color="black" opacity="24903f" origin=",.5" offset="0,.55556mm"/>
              </v:shape>
            </w:pict>
          </mc:Fallback>
        </mc:AlternateContent>
      </w:r>
      <w:r w:rsidR="00271F53">
        <w:rPr>
          <w:noProof/>
          <w:lang w:bidi="th-TH"/>
        </w:rPr>
        <mc:AlternateContent>
          <mc:Choice Requires="wps">
            <w:drawing>
              <wp:anchor distT="0" distB="0" distL="114300" distR="114300" simplePos="0" relativeHeight="251698688" behindDoc="0" locked="0" layoutInCell="1" allowOverlap="1">
                <wp:simplePos x="0" y="0"/>
                <wp:positionH relativeFrom="column">
                  <wp:posOffset>783590</wp:posOffset>
                </wp:positionH>
                <wp:positionV relativeFrom="paragraph">
                  <wp:posOffset>306070</wp:posOffset>
                </wp:positionV>
                <wp:extent cx="733425" cy="880745"/>
                <wp:effectExtent l="57150" t="38100" r="85725" b="128905"/>
                <wp:wrapNone/>
                <wp:docPr id="28" name="コネクタ: カギ線 28"/>
                <wp:cNvGraphicFramePr/>
                <a:graphic xmlns:a="http://schemas.openxmlformats.org/drawingml/2006/main">
                  <a:graphicData uri="http://schemas.microsoft.com/office/word/2010/wordprocessingShape">
                    <wps:wsp>
                      <wps:cNvCnPr/>
                      <wps:spPr>
                        <a:xfrm>
                          <a:off x="0" y="0"/>
                          <a:ext cx="733425" cy="880745"/>
                        </a:xfrm>
                        <a:prstGeom prst="bentConnector3">
                          <a:avLst>
                            <a:gd name="adj1" fmla="val -19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823F4" id="コネクタ: カギ線 28" o:spid="_x0000_s1026" type="#_x0000_t34" style="position:absolute;left:0;text-align:left;margin-left:61.7pt;margin-top:24.1pt;width:57.75pt;height:69.3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" adj="-43" strokecolor="black [3200]" strokeweight="2pt">
                <v:stroke endarrow="block"/>
                <v:shadow on="t" color="black" opacity="24903f" origin=",.5" offset="0,.55556mm"/>
              </v:shape>
            </w:pict>
          </mc:Fallback>
        </mc:AlternateContent>
      </w:r>
    </w:p>
    <w:p w:rsidR="002F30AE" w:rsidRDefault="00563EF4" w:rsidP="005B04AD">
      <w:pPr>
        <w:rPr>
          <w:lang w:bidi="th-TH"/>
        </w:rPr>
      </w:pPr>
      <w:r>
        <w:rPr>
          <w:noProof/>
          <w:lang w:bidi="th-TH"/>
        </w:rPr>
        <mc:AlternateContent>
          <mc:Choice Requires="wps">
            <w:drawing>
              <wp:anchor distT="0" distB="0" distL="114300" distR="114300" simplePos="0" relativeHeight="251705856" behindDoc="0" locked="0" layoutInCell="1" allowOverlap="1" wp14:anchorId="6AA1B477" wp14:editId="58953769">
                <wp:simplePos x="0" y="0"/>
                <wp:positionH relativeFrom="column">
                  <wp:posOffset>4050030</wp:posOffset>
                </wp:positionH>
                <wp:positionV relativeFrom="paragraph">
                  <wp:posOffset>17780</wp:posOffset>
                </wp:positionV>
                <wp:extent cx="1463675" cy="882650"/>
                <wp:effectExtent l="0" t="0" r="22225" b="12700"/>
                <wp:wrapNone/>
                <wp:docPr id="43" name="フローチャート: 書類 43"/>
                <wp:cNvGraphicFramePr/>
                <a:graphic xmlns:a="http://schemas.openxmlformats.org/drawingml/2006/main">
                  <a:graphicData uri="http://schemas.microsoft.com/office/word/2010/wordprocessingShape">
                    <wps:wsp>
                      <wps:cNvSpPr/>
                      <wps:spPr>
                        <a:xfrm>
                          <a:off x="0" y="0"/>
                          <a:ext cx="1463675" cy="88265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0E4DC4" w:rsidRDefault="00563EF4" w:rsidP="00F0006C">
                            <w:pPr>
                              <w:jc w:val="center"/>
                            </w:pPr>
                            <w:r>
                              <w:rPr>
                                <w:rFonts w:hint="eastAsia"/>
                              </w:rPr>
                              <w:t>Data</w:t>
                            </w:r>
                          </w:p>
                          <w:p w:rsidR="000E4DC4" w:rsidRPr="00A45ED8" w:rsidRDefault="000E4DC4" w:rsidP="00F0006C">
                            <w:pPr>
                              <w:jc w:val="center"/>
                              <w:rPr>
                                <w:color w:val="FF0000"/>
                              </w:rPr>
                            </w:pPr>
                            <w:r>
                              <w:rPr>
                                <w:rFonts w:hint="eastAsia"/>
                                <w:color w:val="FF0000"/>
                              </w:rPr>
                              <w:t>必須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1B477" id="フローチャート: 書類 43" o:spid="_x0000_s1028" type="#_x0000_t114" style="position:absolute;margin-left:318.9pt;margin-top:1.4pt;width:115.25pt;height:69.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" fillcolor="white [3201]" strokecolor="black [3200]" strokeweight="1pt">
                <v:textbox>
                  <w:txbxContent>
                    <w:p w:rsidR="000E4DC4" w:rsidRDefault="00563EF4" w:rsidP="00F0006C">
                      <w:pPr>
                        <w:jc w:val="center"/>
                      </w:pPr>
                      <w:r>
                        <w:rPr>
                          <w:rFonts w:hint="eastAsia"/>
                        </w:rPr>
                        <w:t>Data</w:t>
                      </w:r>
                    </w:p>
                    <w:p w:rsidR="000E4DC4" w:rsidRPr="00A45ED8" w:rsidRDefault="000E4DC4" w:rsidP="00F0006C">
                      <w:pPr>
                        <w:jc w:val="center"/>
                        <w:rPr>
                          <w:color w:val="FF0000"/>
                        </w:rPr>
                      </w:pPr>
                      <w:r>
                        <w:rPr>
                          <w:rFonts w:hint="eastAsia"/>
                          <w:color w:val="FF0000"/>
                        </w:rPr>
                        <w:t>必須</w:t>
                      </w:r>
                    </w:p>
                  </w:txbxContent>
                </v:textbox>
              </v:shape>
            </w:pict>
          </mc:Fallback>
        </mc:AlternateContent>
      </w:r>
      <w:r w:rsidR="004E7BC4">
        <w:rPr>
          <w:noProof/>
          <w:lang w:bidi="th-TH"/>
        </w:rPr>
        <mc:AlternateContent>
          <mc:Choice Requires="wps">
            <w:drawing>
              <wp:anchor distT="0" distB="0" distL="114300" distR="114300" simplePos="0" relativeHeight="251697664" behindDoc="0" locked="0" layoutInCell="1" allowOverlap="1" wp14:anchorId="3E100140" wp14:editId="070CC720">
                <wp:simplePos x="0" y="0"/>
                <wp:positionH relativeFrom="column">
                  <wp:posOffset>1498600</wp:posOffset>
                </wp:positionH>
                <wp:positionV relativeFrom="paragraph">
                  <wp:posOffset>57785</wp:posOffset>
                </wp:positionV>
                <wp:extent cx="1463675" cy="882650"/>
                <wp:effectExtent l="0" t="0" r="22225" b="12700"/>
                <wp:wrapNone/>
                <wp:docPr id="6" name="フローチャート: 書類 6"/>
                <wp:cNvGraphicFramePr/>
                <a:graphic xmlns:a="http://schemas.openxmlformats.org/drawingml/2006/main">
                  <a:graphicData uri="http://schemas.microsoft.com/office/word/2010/wordprocessingShape">
                    <wps:wsp>
                      <wps:cNvSpPr/>
                      <wps:spPr>
                        <a:xfrm>
                          <a:off x="0" y="0"/>
                          <a:ext cx="1463675" cy="88265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F0006C" w:rsidRDefault="00F0006C" w:rsidP="00F0006C">
                            <w:pPr>
                              <w:jc w:val="center"/>
                            </w:pPr>
                            <w:r>
                              <w:rPr>
                                <w:rFonts w:hint="eastAsia"/>
                              </w:rPr>
                              <w:t>Backup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0140" id="フローチャート: 書類 6" o:spid="_x0000_s1029" type="#_x0000_t114" style="position:absolute;margin-left:118pt;margin-top:4.55pt;width:115.25pt;height:69.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" fillcolor="white [3201]" strokecolor="black [3200]" strokeweight="1pt">
                <v:textbox>
                  <w:txbxContent>
                    <w:p w:rsidR="00F0006C" w:rsidRDefault="00F0006C" w:rsidP="00F0006C">
                      <w:pPr>
                        <w:jc w:val="center"/>
                      </w:pPr>
                      <w:r>
                        <w:rPr>
                          <w:rFonts w:hint="eastAsia"/>
                        </w:rPr>
                        <w:t>Backup</w:t>
                      </w:r>
                    </w:p>
                  </w:txbxContent>
                </v:textbox>
              </v:shape>
            </w:pict>
          </mc:Fallback>
        </mc:AlternateContent>
      </w:r>
    </w:p>
    <w:p w:rsidR="002F30AE" w:rsidRDefault="00B5375C" w:rsidP="005B04AD">
      <w:pPr>
        <w:rPr>
          <w:lang w:bidi="th-TH"/>
        </w:rPr>
      </w:pPr>
      <w:r>
        <w:rPr>
          <w:noProof/>
          <w:lang w:bidi="th-TH"/>
        </w:rPr>
        <mc:AlternateContent>
          <mc:Choice Requires="wps">
            <w:drawing>
              <wp:anchor distT="0" distB="0" distL="114300" distR="114300" simplePos="0" relativeHeight="251714048" behindDoc="0" locked="0" layoutInCell="1" allowOverlap="1" wp14:anchorId="74C1E099" wp14:editId="4CD24CE2">
                <wp:simplePos x="0" y="0"/>
                <wp:positionH relativeFrom="column">
                  <wp:posOffset>3009900</wp:posOffset>
                </wp:positionH>
                <wp:positionV relativeFrom="paragraph">
                  <wp:posOffset>159385</wp:posOffset>
                </wp:positionV>
                <wp:extent cx="1031240" cy="1625600"/>
                <wp:effectExtent l="0" t="76200" r="0" b="31750"/>
                <wp:wrapNone/>
                <wp:docPr id="7" name="コネクタ: カギ線 7"/>
                <wp:cNvGraphicFramePr/>
                <a:graphic xmlns:a="http://schemas.openxmlformats.org/drawingml/2006/main">
                  <a:graphicData uri="http://schemas.microsoft.com/office/word/2010/wordprocessingShape">
                    <wps:wsp>
                      <wps:cNvCnPr/>
                      <wps:spPr>
                        <a:xfrm flipV="1">
                          <a:off x="0" y="0"/>
                          <a:ext cx="1031240" cy="162560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D76B0B"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7" o:spid="_x0000_s1026" type="#_x0000_t34" style="position:absolute;left:0;text-align:left;margin-left:237pt;margin-top:12.55pt;width:81.2pt;height:128pt;flip:y;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" strokecolor="black [3200]" strokeweight="1pt">
                <v:stroke endarrow="block"/>
              </v:shape>
            </w:pict>
          </mc:Fallback>
        </mc:AlternateContent>
      </w:r>
    </w:p>
    <w:p w:rsidR="002F30AE" w:rsidRDefault="002F30AE" w:rsidP="005B04AD">
      <w:pPr>
        <w:rPr>
          <w:lang w:bidi="th-TH"/>
        </w:rPr>
      </w:pPr>
    </w:p>
    <w:p w:rsidR="002F30AE" w:rsidRDefault="002F30AE" w:rsidP="005B04AD">
      <w:pPr>
        <w:rPr>
          <w:lang w:bidi="th-TH"/>
        </w:rPr>
      </w:pPr>
    </w:p>
    <w:p w:rsidR="002F30AE" w:rsidRDefault="00531183" w:rsidP="005B04AD">
      <w:pPr>
        <w:rPr>
          <w:lang w:bidi="th-TH"/>
        </w:rPr>
      </w:pPr>
      <w:r>
        <w:rPr>
          <w:noProof/>
          <w:lang w:bidi="th-TH"/>
        </w:rPr>
        <mc:AlternateContent>
          <mc:Choice Requires="wps">
            <w:drawing>
              <wp:anchor distT="0" distB="0" distL="114300" distR="114300" simplePos="0" relativeHeight="251707904" behindDoc="0" locked="0" layoutInCell="1" allowOverlap="1" wp14:anchorId="6B3813E1" wp14:editId="615F83D1">
                <wp:simplePos x="0" y="0"/>
                <wp:positionH relativeFrom="column">
                  <wp:posOffset>4045585</wp:posOffset>
                </wp:positionH>
                <wp:positionV relativeFrom="paragraph">
                  <wp:posOffset>201295</wp:posOffset>
                </wp:positionV>
                <wp:extent cx="1463675" cy="882650"/>
                <wp:effectExtent l="0" t="0" r="22225" b="12700"/>
                <wp:wrapNone/>
                <wp:docPr id="44" name="フローチャート: 書類 44"/>
                <wp:cNvGraphicFramePr/>
                <a:graphic xmlns:a="http://schemas.openxmlformats.org/drawingml/2006/main">
                  <a:graphicData uri="http://schemas.microsoft.com/office/word/2010/wordprocessingShape">
                    <wps:wsp>
                      <wps:cNvSpPr/>
                      <wps:spPr>
                        <a:xfrm>
                          <a:off x="0" y="0"/>
                          <a:ext cx="1463675" cy="88265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531183" w:rsidRDefault="00E11E73" w:rsidP="00F0006C">
                            <w:pPr>
                              <w:jc w:val="center"/>
                            </w:pPr>
                            <w:r>
                              <w:rPr>
                                <w:rFonts w:hint="eastAsia"/>
                              </w:rPr>
                              <w:t>Bin</w:t>
                            </w:r>
                          </w:p>
                          <w:p w:rsidR="00531183" w:rsidRPr="00A45ED8" w:rsidRDefault="00531183" w:rsidP="00F0006C">
                            <w:pPr>
                              <w:jc w:val="center"/>
                              <w:rPr>
                                <w:color w:val="FF0000"/>
                              </w:rPr>
                            </w:pPr>
                            <w:r>
                              <w:rPr>
                                <w:rFonts w:hint="eastAsia"/>
                                <w:color w:val="FF0000"/>
                              </w:rPr>
                              <w:t>必須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813E1" id="フローチャート: 書類 44" o:spid="_x0000_s1030" type="#_x0000_t114" style="position:absolute;margin-left:318.55pt;margin-top:15.85pt;width:115.25pt;height:69.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" fillcolor="white [3201]" strokecolor="black [3200]" strokeweight="1pt">
                <v:textbox>
                  <w:txbxContent>
                    <w:p w:rsidR="00531183" w:rsidRDefault="00E11E73" w:rsidP="00F0006C">
                      <w:pPr>
                        <w:jc w:val="center"/>
                      </w:pPr>
                      <w:r>
                        <w:rPr>
                          <w:rFonts w:hint="eastAsia"/>
                        </w:rPr>
                        <w:t>Bin</w:t>
                      </w:r>
                    </w:p>
                    <w:p w:rsidR="00531183" w:rsidRPr="00A45ED8" w:rsidRDefault="00531183" w:rsidP="00F0006C">
                      <w:pPr>
                        <w:jc w:val="center"/>
                        <w:rPr>
                          <w:color w:val="FF0000"/>
                        </w:rPr>
                      </w:pPr>
                      <w:r>
                        <w:rPr>
                          <w:rFonts w:hint="eastAsia"/>
                          <w:color w:val="FF0000"/>
                        </w:rPr>
                        <w:t>必須</w:t>
                      </w:r>
                    </w:p>
                  </w:txbxContent>
                </v:textbox>
              </v:shape>
            </w:pict>
          </mc:Fallback>
        </mc:AlternateContent>
      </w:r>
      <w:r w:rsidR="0067448F">
        <w:rPr>
          <w:noProof/>
          <w:lang w:bidi="th-TH"/>
        </w:rPr>
        <mc:AlternateContent>
          <mc:Choice Requires="wps">
            <w:drawing>
              <wp:anchor distT="0" distB="0" distL="114300" distR="114300" simplePos="0" relativeHeight="251700736" behindDoc="0" locked="0" layoutInCell="1" allowOverlap="1" wp14:anchorId="155D70FB" wp14:editId="3CC400CF">
                <wp:simplePos x="0" y="0"/>
                <wp:positionH relativeFrom="column">
                  <wp:posOffset>1501140</wp:posOffset>
                </wp:positionH>
                <wp:positionV relativeFrom="paragraph">
                  <wp:posOffset>201930</wp:posOffset>
                </wp:positionV>
                <wp:extent cx="1463675" cy="882650"/>
                <wp:effectExtent l="0" t="0" r="22225" b="12700"/>
                <wp:wrapNone/>
                <wp:docPr id="30" name="フローチャート: 書類 30"/>
                <wp:cNvGraphicFramePr/>
                <a:graphic xmlns:a="http://schemas.openxmlformats.org/drawingml/2006/main">
                  <a:graphicData uri="http://schemas.microsoft.com/office/word/2010/wordprocessingShape">
                    <wps:wsp>
                      <wps:cNvSpPr/>
                      <wps:spPr>
                        <a:xfrm>
                          <a:off x="0" y="0"/>
                          <a:ext cx="1463675" cy="88265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5B79C0" w:rsidRDefault="00A45ED8" w:rsidP="00F0006C">
                            <w:pPr>
                              <w:jc w:val="center"/>
                            </w:pPr>
                            <w:r>
                              <w:rPr>
                                <w:rFonts w:hint="eastAsia"/>
                              </w:rPr>
                              <w:t>Application</w:t>
                            </w:r>
                          </w:p>
                          <w:p w:rsidR="00A45ED8" w:rsidRPr="00A45ED8" w:rsidRDefault="00A45ED8" w:rsidP="00F0006C">
                            <w:pPr>
                              <w:jc w:val="center"/>
                              <w:rPr>
                                <w:color w:val="FF0000"/>
                              </w:rPr>
                            </w:pPr>
                            <w:r>
                              <w:rPr>
                                <w:rFonts w:hint="eastAsia"/>
                                <w:color w:val="FF0000"/>
                              </w:rPr>
                              <w:t>必須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D70FB" id="フローチャート: 書類 30" o:spid="_x0000_s1031" type="#_x0000_t114" style="position:absolute;margin-left:118.2pt;margin-top:15.9pt;width:115.25pt;height:69.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" fillcolor="white [3201]" strokecolor="black [3200]" strokeweight="1pt">
                <v:textbox>
                  <w:txbxContent>
                    <w:p w:rsidR="005B79C0" w:rsidRDefault="00A45ED8" w:rsidP="00F0006C">
                      <w:pPr>
                        <w:jc w:val="center"/>
                      </w:pPr>
                      <w:r>
                        <w:rPr>
                          <w:rFonts w:hint="eastAsia"/>
                        </w:rPr>
                        <w:t>Application</w:t>
                      </w:r>
                    </w:p>
                    <w:p w:rsidR="00A45ED8" w:rsidRPr="00A45ED8" w:rsidRDefault="00A45ED8" w:rsidP="00F0006C">
                      <w:pPr>
                        <w:jc w:val="center"/>
                        <w:rPr>
                          <w:color w:val="FF0000"/>
                        </w:rPr>
                      </w:pPr>
                      <w:r>
                        <w:rPr>
                          <w:rFonts w:hint="eastAsia"/>
                          <w:color w:val="FF0000"/>
                        </w:rPr>
                        <w:t>必須</w:t>
                      </w:r>
                    </w:p>
                  </w:txbxContent>
                </v:textbox>
              </v:shape>
            </w:pict>
          </mc:Fallback>
        </mc:AlternateContent>
      </w:r>
    </w:p>
    <w:p w:rsidR="002F30AE" w:rsidRDefault="00847CE6" w:rsidP="005B04AD">
      <w:pPr>
        <w:rPr>
          <w:lang w:bidi="th-TH"/>
        </w:rPr>
      </w:pPr>
      <w:r>
        <w:rPr>
          <w:noProof/>
          <w:lang w:bidi="th-TH"/>
        </w:rPr>
        <mc:AlternateContent>
          <mc:Choice Requires="wps">
            <w:drawing>
              <wp:anchor distT="0" distB="0" distL="114300" distR="114300" simplePos="0" relativeHeight="251712000" behindDoc="0" locked="0" layoutInCell="1" allowOverlap="1">
                <wp:simplePos x="0" y="0"/>
                <wp:positionH relativeFrom="column">
                  <wp:posOffset>2974975</wp:posOffset>
                </wp:positionH>
                <wp:positionV relativeFrom="paragraph">
                  <wp:posOffset>186055</wp:posOffset>
                </wp:positionV>
                <wp:extent cx="1064895" cy="45085"/>
                <wp:effectExtent l="38100" t="76200" r="1905" b="107315"/>
                <wp:wrapNone/>
                <wp:docPr id="62" name="直線矢印コネクタ 62"/>
                <wp:cNvGraphicFramePr/>
                <a:graphic xmlns:a="http://schemas.openxmlformats.org/drawingml/2006/main">
                  <a:graphicData uri="http://schemas.microsoft.com/office/word/2010/wordprocessingShape">
                    <wps:wsp>
                      <wps:cNvCnPr/>
                      <wps:spPr>
                        <a:xfrm flipV="1">
                          <a:off x="0" y="0"/>
                          <a:ext cx="1064895" cy="450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626472" id="_x0000_t32" coordsize="21600,21600" o:spt="32" o:oned="t" path="m,l21600,21600e" filled="f">
                <v:path arrowok="t" fillok="f" o:connecttype="none"/>
                <o:lock v:ext="edit" shapetype="t"/>
              </v:shapetype>
              <v:shape id="直線矢印コネクタ 62" o:spid="_x0000_s1026" type="#_x0000_t32" style="position:absolute;left:0;text-align:left;margin-left:234.25pt;margin-top:14.65pt;width:83.85pt;height:3.55pt;flip: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" strokecolor="black [3200]" strokeweight="2pt">
                <v:stroke endarrow="block"/>
                <v:shadow on="t" color="black" opacity="24903f" origin=",.5" offset="0,.55556mm"/>
              </v:shape>
            </w:pict>
          </mc:Fallback>
        </mc:AlternateContent>
      </w:r>
      <w:r w:rsidR="00323B90">
        <w:rPr>
          <w:noProof/>
          <w:lang w:bidi="th-TH"/>
        </w:rPr>
        <mc:AlternateContent>
          <mc:Choice Requires="wps">
            <w:drawing>
              <wp:anchor distT="0" distB="0" distL="114300" distR="114300" simplePos="0" relativeHeight="251710976" behindDoc="0" locked="0" layoutInCell="1" allowOverlap="1">
                <wp:simplePos x="0" y="0"/>
                <wp:positionH relativeFrom="column">
                  <wp:posOffset>2964815</wp:posOffset>
                </wp:positionH>
                <wp:positionV relativeFrom="paragraph">
                  <wp:posOffset>232410</wp:posOffset>
                </wp:positionV>
                <wp:extent cx="1082040" cy="1579245"/>
                <wp:effectExtent l="38100" t="38100" r="80010" b="135255"/>
                <wp:wrapNone/>
                <wp:docPr id="61" name="コネクタ: カギ線 61"/>
                <wp:cNvGraphicFramePr/>
                <a:graphic xmlns:a="http://schemas.openxmlformats.org/drawingml/2006/main">
                  <a:graphicData uri="http://schemas.microsoft.com/office/word/2010/wordprocessingShape">
                    <wps:wsp>
                      <wps:cNvCnPr/>
                      <wps:spPr>
                        <a:xfrm>
                          <a:off x="0" y="0"/>
                          <a:ext cx="1082040" cy="1579245"/>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C7D6F" id="コネクタ: カギ線 61" o:spid="_x0000_s1026" type="#_x0000_t34" style="position:absolute;left:0;text-align:left;margin-left:233.45pt;margin-top:18.3pt;width:85.2pt;height:124.3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" strokecolor="black [3200]" strokeweight="2pt">
                <v:stroke endarrow="block"/>
                <v:shadow on="t" color="black" opacity="24903f" origin=",.5" offset="0,.55556mm"/>
              </v:shape>
            </w:pict>
          </mc:Fallback>
        </mc:AlternateContent>
      </w:r>
    </w:p>
    <w:p w:rsidR="002F30AE" w:rsidRDefault="002F30AE" w:rsidP="005B04AD">
      <w:pPr>
        <w:rPr>
          <w:lang w:bidi="th-TH"/>
        </w:rPr>
      </w:pPr>
    </w:p>
    <w:p w:rsidR="002F30AE" w:rsidRDefault="002F30AE" w:rsidP="005B04AD">
      <w:pPr>
        <w:rPr>
          <w:lang w:bidi="th-TH"/>
        </w:rPr>
      </w:pPr>
    </w:p>
    <w:p w:rsidR="002F30AE" w:rsidRDefault="00D049A4" w:rsidP="005B04AD">
      <w:pPr>
        <w:rPr>
          <w:lang w:bidi="th-TH"/>
        </w:rPr>
      </w:pPr>
      <w:r>
        <w:rPr>
          <w:noProof/>
          <w:lang w:bidi="th-TH"/>
        </w:rPr>
        <mc:AlternateContent>
          <mc:Choice Requires="wps">
            <w:drawing>
              <wp:anchor distT="0" distB="0" distL="114300" distR="114300" simplePos="0" relativeHeight="251709952" behindDoc="0" locked="0" layoutInCell="1" allowOverlap="1" wp14:anchorId="607C62D9" wp14:editId="1EE90EED">
                <wp:simplePos x="0" y="0"/>
                <wp:positionH relativeFrom="column">
                  <wp:posOffset>4045585</wp:posOffset>
                </wp:positionH>
                <wp:positionV relativeFrom="paragraph">
                  <wp:posOffset>253365</wp:posOffset>
                </wp:positionV>
                <wp:extent cx="1463675" cy="882650"/>
                <wp:effectExtent l="0" t="0" r="22225" b="12700"/>
                <wp:wrapNone/>
                <wp:docPr id="57" name="フローチャート: 書類 57"/>
                <wp:cNvGraphicFramePr/>
                <a:graphic xmlns:a="http://schemas.openxmlformats.org/drawingml/2006/main">
                  <a:graphicData uri="http://schemas.microsoft.com/office/word/2010/wordprocessingShape">
                    <wps:wsp>
                      <wps:cNvSpPr/>
                      <wps:spPr>
                        <a:xfrm>
                          <a:off x="0" y="0"/>
                          <a:ext cx="1463675" cy="88265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049A4" w:rsidRDefault="008E1FA7" w:rsidP="00F0006C">
                            <w:pPr>
                              <w:jc w:val="center"/>
                            </w:pPr>
                            <w:r>
                              <w:rPr>
                                <w:rFonts w:hint="eastAsia"/>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C62D9" id="フローチャート: 書類 57" o:spid="_x0000_s1032" type="#_x0000_t114" style="position:absolute;margin-left:318.55pt;margin-top:19.95pt;width:115.25pt;height:6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" fillcolor="white [3201]" strokecolor="black [3200]" strokeweight="1pt">
                <v:textbox>
                  <w:txbxContent>
                    <w:p w:rsidR="00D049A4" w:rsidRDefault="008E1FA7" w:rsidP="00F0006C">
                      <w:pPr>
                        <w:jc w:val="center"/>
                      </w:pPr>
                      <w:r>
                        <w:rPr>
                          <w:rFonts w:hint="eastAsia"/>
                        </w:rPr>
                        <w:t>Output</w:t>
                      </w:r>
                    </w:p>
                  </w:txbxContent>
                </v:textbox>
              </v:shape>
            </w:pict>
          </mc:Fallback>
        </mc:AlternateContent>
      </w:r>
      <w:r w:rsidR="00D8719D">
        <w:rPr>
          <w:noProof/>
          <w:lang w:bidi="th-TH"/>
        </w:rPr>
        <mc:AlternateContent>
          <mc:Choice Requires="wps">
            <w:drawing>
              <wp:anchor distT="0" distB="0" distL="114300" distR="114300" simplePos="0" relativeHeight="251702784" behindDoc="0" locked="0" layoutInCell="1" allowOverlap="1" wp14:anchorId="3185A385" wp14:editId="6EDF04ED">
                <wp:simplePos x="0" y="0"/>
                <wp:positionH relativeFrom="column">
                  <wp:posOffset>1498600</wp:posOffset>
                </wp:positionH>
                <wp:positionV relativeFrom="paragraph">
                  <wp:posOffset>252730</wp:posOffset>
                </wp:positionV>
                <wp:extent cx="1463675" cy="882650"/>
                <wp:effectExtent l="0" t="0" r="22225" b="12700"/>
                <wp:wrapNone/>
                <wp:docPr id="31" name="フローチャート: 書類 31"/>
                <wp:cNvGraphicFramePr/>
                <a:graphic xmlns:a="http://schemas.openxmlformats.org/drawingml/2006/main">
                  <a:graphicData uri="http://schemas.microsoft.com/office/word/2010/wordprocessingShape">
                    <wps:wsp>
                      <wps:cNvSpPr/>
                      <wps:spPr>
                        <a:xfrm>
                          <a:off x="0" y="0"/>
                          <a:ext cx="1463675" cy="882650"/>
                        </a:xfrm>
                        <a:prstGeom prst="flowChartDocument">
                          <a:avLst/>
                        </a:prstGeom>
                      </wps:spPr>
                      <wps:style>
                        <a:lnRef idx="2">
                          <a:schemeClr val="dk1"/>
                        </a:lnRef>
                        <a:fillRef idx="1">
                          <a:schemeClr val="lt1"/>
                        </a:fillRef>
                        <a:effectRef idx="0">
                          <a:schemeClr val="dk1"/>
                        </a:effectRef>
                        <a:fontRef idx="minor">
                          <a:schemeClr val="dk1"/>
                        </a:fontRef>
                      </wps:style>
                      <wps:txbx>
                        <w:txbxContent>
                          <w:p w:rsidR="00D8719D" w:rsidRDefault="0067448F" w:rsidP="00F0006C">
                            <w:pPr>
                              <w:jc w:val="center"/>
                            </w:pPr>
                            <w:r>
                              <w:rPr>
                                <w:rFonts w:hint="eastAsia"/>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5A385" id="フローチャート: 書類 31" o:spid="_x0000_s1033" type="#_x0000_t114" style="position:absolute;margin-left:118pt;margin-top:19.9pt;width:115.25pt;height:69.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" fillcolor="white [3201]" strokecolor="black [3200]" strokeweight="1pt">
                <v:textbox>
                  <w:txbxContent>
                    <w:p w:rsidR="00D8719D" w:rsidRDefault="0067448F" w:rsidP="00F0006C">
                      <w:pPr>
                        <w:jc w:val="center"/>
                      </w:pPr>
                      <w:r>
                        <w:rPr>
                          <w:rFonts w:hint="eastAsia"/>
                        </w:rPr>
                        <w:t>Log</w:t>
                      </w:r>
                    </w:p>
                  </w:txbxContent>
                </v:textbox>
              </v:shape>
            </w:pict>
          </mc:Fallback>
        </mc:AlternateContent>
      </w:r>
    </w:p>
    <w:p w:rsidR="00CC1942" w:rsidRDefault="00CC1942" w:rsidP="005B04AD">
      <w:pPr>
        <w:rPr>
          <w:lang w:bidi="th-TH"/>
        </w:rPr>
      </w:pPr>
    </w:p>
    <w:p w:rsidR="00CC1942" w:rsidRDefault="00CC1942" w:rsidP="005B04AD">
      <w:pPr>
        <w:rPr>
          <w:lang w:bidi="th-TH"/>
        </w:rPr>
      </w:pPr>
    </w:p>
    <w:p w:rsidR="00CC1942" w:rsidRDefault="00CC1942" w:rsidP="005B04AD">
      <w:pPr>
        <w:rPr>
          <w:lang w:bidi="th-TH"/>
        </w:rPr>
      </w:pPr>
    </w:p>
    <w:p w:rsidR="002F30AE" w:rsidRDefault="002F30AE" w:rsidP="005B04AD">
      <w:pPr>
        <w:rPr>
          <w:lang w:bidi="th-TH"/>
        </w:rPr>
      </w:pPr>
    </w:p>
    <w:p w:rsidR="004C7506" w:rsidRDefault="004C7506" w:rsidP="005B04AD">
      <w:pPr>
        <w:rPr>
          <w:lang w:bidi="th-TH"/>
        </w:rPr>
      </w:pPr>
    </w:p>
    <w:p w:rsidR="00433DBB" w:rsidRDefault="00433DBB" w:rsidP="005B04AD">
      <w:pPr>
        <w:rPr>
          <w:lang w:bidi="th-TH"/>
        </w:rPr>
      </w:pPr>
    </w:p>
    <w:p w:rsidR="0089318F" w:rsidRDefault="0089318F" w:rsidP="005B04AD">
      <w:pPr>
        <w:rPr>
          <w:lang w:bidi="th-TH"/>
        </w:rPr>
      </w:pPr>
    </w:p>
    <w:p w:rsidR="00B92CCB" w:rsidRPr="005B04AD" w:rsidRDefault="00B92CCB" w:rsidP="005B04AD">
      <w:pPr>
        <w:rPr>
          <w:lang w:bidi="th-TH"/>
        </w:rPr>
      </w:pPr>
    </w:p>
    <w:p w:rsidR="002F30AE" w:rsidRPr="00E352AA" w:rsidRDefault="00B75160" w:rsidP="00EC289B">
      <w:pPr>
        <w:ind w:leftChars="100" w:left="240"/>
        <w:rPr>
          <w:iCs/>
          <w:sz w:val="28"/>
          <w:szCs w:val="28"/>
          <w:lang w:bidi="th-TH"/>
        </w:rPr>
      </w:pPr>
      <w:r w:rsidRPr="00B75160">
        <w:rPr>
          <w:rFonts w:cs="Verdana" w:hint="eastAsia"/>
          <w:iCs/>
          <w:sz w:val="28"/>
          <w:szCs w:val="28"/>
        </w:rPr>
        <w:lastRenderedPageBreak/>
        <w:t>２</w:t>
      </w:r>
      <w:r w:rsidRPr="00B75160">
        <w:rPr>
          <w:rFonts w:cs="Verdana" w:hint="eastAsia"/>
          <w:iCs/>
          <w:sz w:val="28"/>
          <w:szCs w:val="28"/>
        </w:rPr>
        <w:t>.</w:t>
      </w:r>
      <w:r w:rsidR="006837B5">
        <w:rPr>
          <w:rFonts w:cs="Verdana" w:hint="eastAsia"/>
          <w:iCs/>
          <w:sz w:val="28"/>
          <w:szCs w:val="28"/>
        </w:rPr>
        <w:t>入退室状況印字機能</w:t>
      </w:r>
      <w:r w:rsidR="00880C1D">
        <w:rPr>
          <w:rFonts w:cs="Verdana" w:hint="eastAsia"/>
          <w:iCs/>
          <w:sz w:val="28"/>
          <w:szCs w:val="28"/>
        </w:rPr>
        <w:t>モジュール</w:t>
      </w:r>
      <w:r w:rsidR="005C172B" w:rsidRPr="00057933">
        <w:rPr>
          <w:rFonts w:cs="Verdana" w:hint="eastAsia"/>
          <w:iCs/>
          <w:sz w:val="28"/>
          <w:szCs w:val="28"/>
        </w:rPr>
        <w:t>構成による</w:t>
      </w:r>
      <w:r w:rsidR="002F30AE" w:rsidRPr="00E352AA">
        <w:rPr>
          <w:rFonts w:hint="eastAsia"/>
          <w:iCs/>
          <w:sz w:val="28"/>
          <w:szCs w:val="28"/>
          <w:lang w:bidi="th-TH"/>
        </w:rPr>
        <w:t>各フォルダ詳細</w:t>
      </w:r>
    </w:p>
    <w:p w:rsidR="002F30AE" w:rsidRDefault="002F30AE" w:rsidP="003577D5">
      <w:pPr>
        <w:pStyle w:val="aa"/>
        <w:numPr>
          <w:ilvl w:val="0"/>
          <w:numId w:val="6"/>
        </w:numPr>
        <w:rPr>
          <w:i w:val="0"/>
          <w:lang w:bidi="th-TH"/>
        </w:rPr>
      </w:pPr>
      <w:r>
        <w:rPr>
          <w:rFonts w:hint="eastAsia"/>
          <w:i w:val="0"/>
          <w:lang w:bidi="th-TH"/>
        </w:rPr>
        <w:t>『</w:t>
      </w:r>
      <w:r>
        <w:rPr>
          <w:i w:val="0"/>
          <w:lang w:bidi="th-TH"/>
        </w:rPr>
        <w:t>EntryExitDataOutput</w:t>
      </w:r>
      <w:r>
        <w:rPr>
          <w:rFonts w:hint="eastAsia"/>
          <w:i w:val="0"/>
          <w:lang w:bidi="th-TH"/>
        </w:rPr>
        <w:t>』フォルダ：</w:t>
      </w:r>
      <w:r w:rsidRPr="0033529C">
        <w:rPr>
          <w:rFonts w:hint="eastAsia"/>
          <w:i w:val="0"/>
          <w:lang w:bidi="th-TH"/>
        </w:rPr>
        <w:t>メインフォルダ</w:t>
      </w:r>
    </w:p>
    <w:p w:rsidR="002F30AE" w:rsidRPr="000C41F8" w:rsidRDefault="002F30AE" w:rsidP="000C41F8">
      <w:pPr>
        <w:ind w:leftChars="500" w:left="1200"/>
        <w:rPr>
          <w:lang w:bidi="th-TH"/>
        </w:rPr>
      </w:pPr>
      <w:r>
        <w:rPr>
          <w:rFonts w:hint="eastAsia"/>
          <w:lang w:bidi="th-TH"/>
        </w:rPr>
        <w:t>⇒実行する際にはこのフォルダ配下ごと任意の場所へ配置</w:t>
      </w:r>
    </w:p>
    <w:p w:rsidR="002F30AE" w:rsidRPr="00202D43" w:rsidRDefault="002F30AE" w:rsidP="003577D5">
      <w:pPr>
        <w:pStyle w:val="aa"/>
        <w:numPr>
          <w:ilvl w:val="0"/>
          <w:numId w:val="6"/>
        </w:numPr>
        <w:rPr>
          <w:i w:val="0"/>
          <w:lang w:bidi="th-TH"/>
        </w:rPr>
      </w:pPr>
      <w:r w:rsidRPr="00202D43">
        <w:rPr>
          <w:rFonts w:hint="eastAsia"/>
          <w:i w:val="0"/>
          <w:lang w:bidi="th-TH"/>
        </w:rPr>
        <w:t>『</w:t>
      </w:r>
      <w:r w:rsidR="008D522C">
        <w:rPr>
          <w:rFonts w:hint="eastAsia"/>
          <w:i w:val="0"/>
          <w:lang w:bidi="th-TH"/>
        </w:rPr>
        <w:t>B</w:t>
      </w:r>
      <w:r w:rsidRPr="00202D43">
        <w:rPr>
          <w:i w:val="0"/>
          <w:lang w:bidi="th-TH"/>
        </w:rPr>
        <w:t>ackup</w:t>
      </w:r>
      <w:r w:rsidRPr="00202D43">
        <w:rPr>
          <w:rFonts w:hint="eastAsia"/>
          <w:i w:val="0"/>
          <w:lang w:bidi="th-TH"/>
        </w:rPr>
        <w:t>』フォルダ：読み込みファイルに対するバックアップファイルを格納するフォルダ</w:t>
      </w:r>
    </w:p>
    <w:p w:rsidR="002F30AE" w:rsidRPr="00204CCA" w:rsidRDefault="002F30AE" w:rsidP="003577D5">
      <w:pPr>
        <w:pStyle w:val="aa"/>
        <w:numPr>
          <w:ilvl w:val="0"/>
          <w:numId w:val="6"/>
        </w:numPr>
        <w:rPr>
          <w:i w:val="0"/>
          <w:iCs/>
          <w:lang w:bidi="th-TH"/>
        </w:rPr>
      </w:pPr>
      <w:r w:rsidRPr="00204CCA">
        <w:rPr>
          <w:rFonts w:hint="eastAsia"/>
          <w:i w:val="0"/>
          <w:iCs/>
          <w:lang w:bidi="th-TH"/>
        </w:rPr>
        <w:t>『</w:t>
      </w:r>
      <w:r w:rsidR="008D522C">
        <w:rPr>
          <w:rFonts w:hint="eastAsia"/>
          <w:i w:val="0"/>
          <w:iCs/>
          <w:lang w:bidi="th-TH"/>
        </w:rPr>
        <w:t>L</w:t>
      </w:r>
      <w:r w:rsidRPr="00204CCA">
        <w:rPr>
          <w:i w:val="0"/>
          <w:iCs/>
          <w:lang w:bidi="th-TH"/>
        </w:rPr>
        <w:t>og</w:t>
      </w:r>
      <w:r w:rsidRPr="00204CCA">
        <w:rPr>
          <w:rFonts w:hint="eastAsia"/>
          <w:i w:val="0"/>
          <w:iCs/>
          <w:lang w:bidi="th-TH"/>
        </w:rPr>
        <w:t>』フォルダ：アプリケーション実行に対する処理を出力したログファイルを格納するフォルダ</w:t>
      </w:r>
    </w:p>
    <w:p w:rsidR="002F30AE" w:rsidRPr="005C6CD1" w:rsidRDefault="002F30AE" w:rsidP="003577D5">
      <w:pPr>
        <w:pStyle w:val="aa"/>
        <w:numPr>
          <w:ilvl w:val="0"/>
          <w:numId w:val="6"/>
        </w:numPr>
        <w:rPr>
          <w:i w:val="0"/>
          <w:iCs/>
          <w:lang w:bidi="th-TH"/>
        </w:rPr>
      </w:pPr>
      <w:r w:rsidRPr="005C6CD1">
        <w:rPr>
          <w:rFonts w:hint="eastAsia"/>
          <w:i w:val="0"/>
          <w:iCs/>
          <w:lang w:bidi="th-TH"/>
        </w:rPr>
        <w:t>『</w:t>
      </w:r>
      <w:r w:rsidR="008D522C">
        <w:rPr>
          <w:rFonts w:hint="eastAsia"/>
          <w:i w:val="0"/>
          <w:iCs/>
          <w:lang w:bidi="th-TH"/>
        </w:rPr>
        <w:t>Application</w:t>
      </w:r>
      <w:r w:rsidRPr="005C6CD1">
        <w:rPr>
          <w:rFonts w:hint="eastAsia"/>
          <w:i w:val="0"/>
          <w:iCs/>
          <w:lang w:bidi="th-TH"/>
        </w:rPr>
        <w:t>』フォルダ：アプリケーション等を格納しているフォルダ</w:t>
      </w:r>
    </w:p>
    <w:p w:rsidR="002F30AE" w:rsidRDefault="002F30AE" w:rsidP="005F1672">
      <w:pPr>
        <w:ind w:leftChars="500" w:left="1200"/>
        <w:rPr>
          <w:lang w:bidi="th-TH"/>
        </w:rPr>
      </w:pPr>
      <w:r>
        <w:rPr>
          <w:rFonts w:hint="eastAsia"/>
          <w:lang w:bidi="th-TH"/>
        </w:rPr>
        <w:t>⇒配下に以下のフォルダが存在する</w:t>
      </w:r>
    </w:p>
    <w:p w:rsidR="002F30AE" w:rsidRPr="005C6CD1" w:rsidRDefault="002F30AE" w:rsidP="003577D5">
      <w:pPr>
        <w:pStyle w:val="aa"/>
        <w:numPr>
          <w:ilvl w:val="0"/>
          <w:numId w:val="7"/>
        </w:numPr>
        <w:rPr>
          <w:i w:val="0"/>
          <w:iCs/>
          <w:lang w:bidi="th-TH"/>
        </w:rPr>
      </w:pPr>
      <w:r w:rsidRPr="005C6CD1">
        <w:rPr>
          <w:rFonts w:hint="eastAsia"/>
          <w:i w:val="0"/>
          <w:iCs/>
          <w:lang w:bidi="th-TH"/>
        </w:rPr>
        <w:t>『</w:t>
      </w:r>
      <w:r w:rsidR="00AE4631">
        <w:rPr>
          <w:rFonts w:hint="eastAsia"/>
          <w:i w:val="0"/>
          <w:iCs/>
          <w:lang w:bidi="th-TH"/>
        </w:rPr>
        <w:t>D</w:t>
      </w:r>
      <w:r w:rsidRPr="005C6CD1">
        <w:rPr>
          <w:i w:val="0"/>
          <w:iCs/>
          <w:lang w:bidi="th-TH"/>
        </w:rPr>
        <w:t>ata</w:t>
      </w:r>
      <w:r w:rsidRPr="005C6CD1">
        <w:rPr>
          <w:rFonts w:hint="eastAsia"/>
          <w:i w:val="0"/>
          <w:iCs/>
          <w:lang w:bidi="th-TH"/>
        </w:rPr>
        <w:t>』フォルダ：読み込みファイルを格納しているフォルダ</w:t>
      </w:r>
    </w:p>
    <w:p w:rsidR="002F30AE" w:rsidRPr="005C6CD1" w:rsidRDefault="002F30AE" w:rsidP="003577D5">
      <w:pPr>
        <w:pStyle w:val="aa"/>
        <w:numPr>
          <w:ilvl w:val="0"/>
          <w:numId w:val="7"/>
        </w:numPr>
        <w:rPr>
          <w:i w:val="0"/>
          <w:iCs/>
          <w:lang w:bidi="th-TH"/>
        </w:rPr>
      </w:pPr>
      <w:r w:rsidRPr="005C6CD1">
        <w:rPr>
          <w:rFonts w:hint="eastAsia"/>
          <w:i w:val="0"/>
          <w:iCs/>
          <w:lang w:bidi="th-TH"/>
        </w:rPr>
        <w:t>『</w:t>
      </w:r>
      <w:r w:rsidR="00AE4631">
        <w:rPr>
          <w:rFonts w:hint="eastAsia"/>
          <w:i w:val="0"/>
          <w:iCs/>
          <w:lang w:bidi="th-TH"/>
        </w:rPr>
        <w:t>B</w:t>
      </w:r>
      <w:r w:rsidRPr="005C6CD1">
        <w:rPr>
          <w:i w:val="0"/>
          <w:iCs/>
          <w:lang w:bidi="th-TH"/>
        </w:rPr>
        <w:t>in</w:t>
      </w:r>
      <w:r w:rsidRPr="005C6CD1">
        <w:rPr>
          <w:rFonts w:hint="eastAsia"/>
          <w:i w:val="0"/>
          <w:iCs/>
          <w:lang w:bidi="th-TH"/>
        </w:rPr>
        <w:t>』フォルダ：</w:t>
      </w:r>
      <w:r w:rsidR="00C554F3">
        <w:rPr>
          <w:rFonts w:hint="eastAsia"/>
          <w:i w:val="0"/>
          <w:iCs/>
          <w:lang w:bidi="th-TH"/>
        </w:rPr>
        <w:t>実行ファイル（</w:t>
      </w:r>
      <w:r w:rsidRPr="005C6CD1">
        <w:rPr>
          <w:rFonts w:hint="eastAsia"/>
          <w:i w:val="0"/>
          <w:iCs/>
          <w:lang w:bidi="th-TH"/>
        </w:rPr>
        <w:t>アプリケーション及びバッチ</w:t>
      </w:r>
      <w:r w:rsidR="00C554F3">
        <w:rPr>
          <w:rFonts w:hint="eastAsia"/>
          <w:i w:val="0"/>
          <w:iCs/>
          <w:lang w:bidi="th-TH"/>
        </w:rPr>
        <w:t>）</w:t>
      </w:r>
      <w:r w:rsidRPr="005C6CD1">
        <w:rPr>
          <w:rFonts w:hint="eastAsia"/>
          <w:i w:val="0"/>
          <w:iCs/>
          <w:lang w:bidi="th-TH"/>
        </w:rPr>
        <w:t>を格納しているフォルダ</w:t>
      </w:r>
    </w:p>
    <w:p w:rsidR="002F30AE" w:rsidRPr="006D3A87" w:rsidRDefault="002F30AE" w:rsidP="003577D5">
      <w:pPr>
        <w:pStyle w:val="aa"/>
        <w:numPr>
          <w:ilvl w:val="0"/>
          <w:numId w:val="7"/>
        </w:numPr>
        <w:rPr>
          <w:i w:val="0"/>
          <w:iCs/>
          <w:lang w:bidi="th-TH"/>
        </w:rPr>
      </w:pPr>
      <w:r w:rsidRPr="004202B9">
        <w:rPr>
          <w:rFonts w:hint="eastAsia"/>
          <w:i w:val="0"/>
          <w:iCs/>
          <w:lang w:bidi="th-TH"/>
        </w:rPr>
        <w:t>『</w:t>
      </w:r>
      <w:r w:rsidR="00AE4631">
        <w:rPr>
          <w:rFonts w:hint="eastAsia"/>
          <w:i w:val="0"/>
          <w:iCs/>
          <w:lang w:bidi="th-TH"/>
        </w:rPr>
        <w:t>O</w:t>
      </w:r>
      <w:r w:rsidRPr="004202B9">
        <w:rPr>
          <w:i w:val="0"/>
          <w:iCs/>
          <w:lang w:bidi="th-TH"/>
        </w:rPr>
        <w:t>utput</w:t>
      </w:r>
      <w:r w:rsidRPr="004202B9">
        <w:rPr>
          <w:rFonts w:hint="eastAsia"/>
          <w:i w:val="0"/>
          <w:iCs/>
          <w:lang w:bidi="th-TH"/>
        </w:rPr>
        <w:t>』フォルダ：書き込みファイルを格納するフォルダ</w:t>
      </w:r>
    </w:p>
    <w:p w:rsidR="002F30AE" w:rsidRDefault="002F30AE" w:rsidP="00E86717">
      <w:pPr>
        <w:ind w:firstLineChars="100" w:firstLine="240"/>
        <w:rPr>
          <w:lang w:bidi="th-TH"/>
        </w:rPr>
      </w:pPr>
      <w:r w:rsidRPr="00904FB0">
        <w:rPr>
          <w:rFonts w:hint="eastAsia"/>
          <w:lang w:bidi="th-TH"/>
        </w:rPr>
        <w:t>※</w:t>
      </w:r>
      <w:r w:rsidRPr="00B64F03">
        <w:rPr>
          <w:rFonts w:hint="eastAsia"/>
          <w:b/>
          <w:bCs/>
          <w:lang w:bidi="th-TH"/>
        </w:rPr>
        <w:t>『</w:t>
      </w:r>
      <w:r w:rsidR="00AE4631">
        <w:rPr>
          <w:rFonts w:hint="eastAsia"/>
          <w:b/>
          <w:bCs/>
          <w:lang w:bidi="th-TH"/>
        </w:rPr>
        <w:t>B</w:t>
      </w:r>
      <w:r w:rsidRPr="00B64F03">
        <w:rPr>
          <w:b/>
          <w:bCs/>
          <w:lang w:bidi="th-TH"/>
        </w:rPr>
        <w:t>ackup</w:t>
      </w:r>
      <w:r w:rsidRPr="00B64F03">
        <w:rPr>
          <w:rFonts w:hint="eastAsia"/>
          <w:b/>
          <w:bCs/>
          <w:lang w:bidi="th-TH"/>
        </w:rPr>
        <w:t>』フォルダ・『</w:t>
      </w:r>
      <w:r w:rsidR="00AE4631">
        <w:rPr>
          <w:rFonts w:hint="eastAsia"/>
          <w:b/>
          <w:bCs/>
          <w:lang w:bidi="th-TH"/>
        </w:rPr>
        <w:t>L</w:t>
      </w:r>
      <w:r w:rsidRPr="00B64F03">
        <w:rPr>
          <w:b/>
          <w:bCs/>
          <w:lang w:bidi="th-TH"/>
        </w:rPr>
        <w:t>og</w:t>
      </w:r>
      <w:r w:rsidRPr="00B64F03">
        <w:rPr>
          <w:rFonts w:hint="eastAsia"/>
          <w:b/>
          <w:bCs/>
          <w:lang w:bidi="th-TH"/>
        </w:rPr>
        <w:t>』フォルダ・『</w:t>
      </w:r>
      <w:r w:rsidR="004B43BE">
        <w:rPr>
          <w:rFonts w:hint="eastAsia"/>
          <w:b/>
          <w:bCs/>
          <w:lang w:bidi="th-TH"/>
        </w:rPr>
        <w:t>O</w:t>
      </w:r>
      <w:r w:rsidRPr="00B64F03">
        <w:rPr>
          <w:b/>
          <w:bCs/>
          <w:lang w:bidi="th-TH"/>
        </w:rPr>
        <w:t>utput</w:t>
      </w:r>
      <w:r w:rsidRPr="00B64F03">
        <w:rPr>
          <w:rFonts w:hint="eastAsia"/>
          <w:b/>
          <w:bCs/>
          <w:lang w:bidi="th-TH"/>
        </w:rPr>
        <w:t>』フォルダにつきましては、初回実行時は</w:t>
      </w:r>
      <w:r w:rsidR="000F261C">
        <w:rPr>
          <w:rFonts w:hint="eastAsia"/>
          <w:b/>
          <w:bCs/>
          <w:lang w:bidi="th-TH"/>
        </w:rPr>
        <w:t>あ</w:t>
      </w:r>
      <w:r w:rsidRPr="00B64F03">
        <w:rPr>
          <w:rFonts w:hint="eastAsia"/>
          <w:b/>
          <w:bCs/>
          <w:lang w:bidi="th-TH"/>
        </w:rPr>
        <w:t>りませんが作成</w:t>
      </w:r>
      <w:r w:rsidR="000F261C">
        <w:rPr>
          <w:rFonts w:hint="eastAsia"/>
          <w:b/>
          <w:bCs/>
          <w:lang w:bidi="th-TH"/>
        </w:rPr>
        <w:t>は不要です</w:t>
      </w:r>
      <w:r w:rsidRPr="00B64F03">
        <w:rPr>
          <w:rFonts w:hint="eastAsia"/>
          <w:b/>
          <w:bCs/>
          <w:lang w:bidi="th-TH"/>
        </w:rPr>
        <w:t>。</w:t>
      </w:r>
      <w:r>
        <w:rPr>
          <w:rFonts w:hint="eastAsia"/>
          <w:lang w:bidi="th-TH"/>
        </w:rPr>
        <w:t>（アプリケーション実行時に自動生成）</w:t>
      </w:r>
    </w:p>
    <w:p w:rsidR="002F30AE" w:rsidRDefault="002F30AE" w:rsidP="00CF639F">
      <w:pPr>
        <w:ind w:firstLineChars="100" w:firstLine="240"/>
        <w:rPr>
          <w:lang w:bidi="th-TH"/>
        </w:rPr>
      </w:pPr>
      <w:r>
        <w:rPr>
          <w:rFonts w:hint="eastAsia"/>
          <w:lang w:bidi="th-TH"/>
        </w:rPr>
        <w:t>※</w:t>
      </w:r>
      <w:r w:rsidR="00BC0AC5">
        <w:rPr>
          <w:rFonts w:hint="eastAsia"/>
          <w:lang w:bidi="th-TH"/>
        </w:rPr>
        <w:t>『</w:t>
      </w:r>
      <w:r>
        <w:rPr>
          <w:rFonts w:hint="eastAsia"/>
          <w:lang w:bidi="th-TH"/>
        </w:rPr>
        <w:t>入退室状況印字</w:t>
      </w:r>
      <w:r w:rsidR="00B41E6D">
        <w:rPr>
          <w:rFonts w:hint="eastAsia"/>
          <w:lang w:bidi="th-TH"/>
        </w:rPr>
        <w:t>機能</w:t>
      </w:r>
      <w:r w:rsidR="00BC0AC5">
        <w:rPr>
          <w:rFonts w:hint="eastAsia"/>
          <w:lang w:bidi="th-TH"/>
        </w:rPr>
        <w:t>』</w:t>
      </w:r>
      <w:r w:rsidR="00CC2DC3">
        <w:rPr>
          <w:rFonts w:hint="eastAsia"/>
          <w:lang w:bidi="th-TH"/>
        </w:rPr>
        <w:t>という</w:t>
      </w:r>
      <w:r w:rsidR="00563D36">
        <w:rPr>
          <w:rFonts w:hint="eastAsia"/>
          <w:lang w:bidi="th-TH"/>
        </w:rPr>
        <w:t>アプリケーション</w:t>
      </w:r>
      <w:r>
        <w:rPr>
          <w:rFonts w:hint="eastAsia"/>
          <w:lang w:bidi="th-TH"/>
        </w:rPr>
        <w:t>は『</w:t>
      </w:r>
      <w:r>
        <w:rPr>
          <w:lang w:bidi="th-TH"/>
        </w:rPr>
        <w:t>EntryExitDataOutput.exe</w:t>
      </w:r>
      <w:r>
        <w:rPr>
          <w:rFonts w:hint="eastAsia"/>
          <w:lang w:bidi="th-TH"/>
        </w:rPr>
        <w:t>』</w:t>
      </w:r>
      <w:r w:rsidR="00896DD8">
        <w:rPr>
          <w:rFonts w:hint="eastAsia"/>
          <w:lang w:bidi="th-TH"/>
        </w:rPr>
        <w:t>、</w:t>
      </w:r>
      <w:r w:rsidR="00413618">
        <w:rPr>
          <w:rFonts w:hint="eastAsia"/>
        </w:rPr>
        <w:t>アプリケーション</w:t>
      </w:r>
      <w:r w:rsidR="00464E75">
        <w:rPr>
          <w:rFonts w:hint="eastAsia"/>
        </w:rPr>
        <w:t>を動かす</w:t>
      </w:r>
      <w:r w:rsidR="00413618">
        <w:rPr>
          <w:rFonts w:hint="eastAsia"/>
        </w:rPr>
        <w:t>バッチ</w:t>
      </w:r>
      <w:r w:rsidR="00A8193D">
        <w:rPr>
          <w:rFonts w:hint="eastAsia"/>
        </w:rPr>
        <w:t>という</w:t>
      </w:r>
      <w:r w:rsidR="00CC2DC3">
        <w:rPr>
          <w:rFonts w:hint="eastAsia"/>
        </w:rPr>
        <w:t>実行</w:t>
      </w:r>
      <w:r w:rsidR="00413618">
        <w:rPr>
          <w:rFonts w:hint="eastAsia"/>
        </w:rPr>
        <w:t>ファイルは『</w:t>
      </w:r>
      <w:r w:rsidR="00413618" w:rsidRPr="00B85940">
        <w:t>EntryExitDataOutputBatch.bat</w:t>
      </w:r>
      <w:r w:rsidR="00413618">
        <w:rPr>
          <w:rFonts w:hint="eastAsia"/>
        </w:rPr>
        <w:t>』</w:t>
      </w:r>
      <w:r>
        <w:rPr>
          <w:rFonts w:hint="eastAsia"/>
          <w:lang w:bidi="th-TH"/>
        </w:rPr>
        <w:t>として</w:t>
      </w:r>
      <w:r w:rsidR="004B43BE">
        <w:rPr>
          <w:rFonts w:hint="eastAsia"/>
          <w:lang w:bidi="th-TH"/>
        </w:rPr>
        <w:t>B</w:t>
      </w:r>
      <w:r>
        <w:rPr>
          <w:lang w:bidi="th-TH"/>
        </w:rPr>
        <w:t>in</w:t>
      </w:r>
      <w:r>
        <w:rPr>
          <w:rFonts w:hint="eastAsia"/>
          <w:lang w:bidi="th-TH"/>
        </w:rPr>
        <w:t>配下に格納しております。</w:t>
      </w:r>
    </w:p>
    <w:p w:rsidR="00963E63" w:rsidRPr="00B92CCB" w:rsidRDefault="006F7205" w:rsidP="00812946">
      <w:pPr>
        <w:ind w:firstLineChars="100" w:firstLine="240"/>
        <w:rPr>
          <w:lang w:bidi="th-TH"/>
        </w:rPr>
      </w:pPr>
      <w:r>
        <w:rPr>
          <w:rFonts w:hint="eastAsia"/>
          <w:lang w:bidi="th-TH"/>
        </w:rPr>
        <w:t>アプリケーション、バッチの意味につきましては</w:t>
      </w:r>
      <w:r w:rsidR="00A8193D">
        <w:rPr>
          <w:rFonts w:hint="eastAsia"/>
          <w:lang w:bidi="th-TH"/>
        </w:rPr>
        <w:t>別紙</w:t>
      </w:r>
      <w:r>
        <w:rPr>
          <w:rFonts w:hint="eastAsia"/>
          <w:lang w:bidi="th-TH"/>
        </w:rPr>
        <w:t>『用語集</w:t>
      </w:r>
      <w:r>
        <w:rPr>
          <w:rFonts w:hint="eastAsia"/>
          <w:lang w:bidi="th-TH"/>
        </w:rPr>
        <w:t>.xlsx</w:t>
      </w:r>
      <w:r>
        <w:rPr>
          <w:rFonts w:hint="eastAsia"/>
          <w:lang w:bidi="th-TH"/>
        </w:rPr>
        <w:t>』</w:t>
      </w:r>
      <w:r w:rsidR="00881F1B">
        <w:rPr>
          <w:rFonts w:hint="eastAsia"/>
          <w:lang w:bidi="th-TH"/>
        </w:rPr>
        <w:t>をご参照ください。</w:t>
      </w:r>
    </w:p>
    <w:p w:rsidR="002F30AE" w:rsidRDefault="002F30AE" w:rsidP="00DD5760">
      <w:pPr>
        <w:rPr>
          <w:lang w:bidi="th-TH"/>
        </w:rPr>
      </w:pPr>
    </w:p>
    <w:p w:rsidR="00B42265" w:rsidRDefault="00B42265" w:rsidP="00DD5760">
      <w:pPr>
        <w:rPr>
          <w:lang w:bidi="th-TH"/>
        </w:rPr>
      </w:pPr>
    </w:p>
    <w:p w:rsidR="002A50F1" w:rsidRDefault="002A50F1">
      <w:pPr>
        <w:rPr>
          <w:lang w:bidi="th-TH"/>
        </w:rPr>
      </w:pPr>
    </w:p>
    <w:p w:rsidR="002F30AE" w:rsidRPr="00327D4F" w:rsidRDefault="00AE5C54" w:rsidP="00AE232F">
      <w:pPr>
        <w:pStyle w:val="1"/>
        <w:numPr>
          <w:ilvl w:val="0"/>
          <w:numId w:val="13"/>
        </w:numPr>
        <w:rPr>
          <w:color w:val="auto"/>
          <w:sz w:val="56"/>
          <w:szCs w:val="56"/>
          <w:lang w:bidi="th-TH"/>
        </w:rPr>
      </w:pPr>
      <w:bookmarkStart w:id="2" w:name="_Toc48301401"/>
      <w:r w:rsidRPr="00327D4F">
        <w:rPr>
          <w:noProof/>
          <w:sz w:val="56"/>
          <w:szCs w:val="56"/>
          <w:lang w:val="en-US"/>
        </w:rPr>
        <w:lastRenderedPageBreak/>
        <w:drawing>
          <wp:anchor distT="0" distB="0" distL="114300" distR="114300" simplePos="0" relativeHeight="251675136" behindDoc="0" locked="0" layoutInCell="1" allowOverlap="1">
            <wp:simplePos x="0" y="0"/>
            <wp:positionH relativeFrom="column">
              <wp:posOffset>780415</wp:posOffset>
            </wp:positionH>
            <wp:positionV relativeFrom="paragraph">
              <wp:posOffset>1156970</wp:posOffset>
            </wp:positionV>
            <wp:extent cx="3202940" cy="2468245"/>
            <wp:effectExtent l="0" t="0" r="0" b="8255"/>
            <wp:wrapTopAndBottom/>
            <wp:docPr id="27" name="図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21"/>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2940" cy="2468245"/>
                    </a:xfrm>
                    <a:prstGeom prst="rect">
                      <a:avLst/>
                    </a:prstGeom>
                    <a:noFill/>
                  </pic:spPr>
                </pic:pic>
              </a:graphicData>
            </a:graphic>
            <wp14:sizeRelH relativeFrom="page">
              <wp14:pctWidth>0</wp14:pctWidth>
            </wp14:sizeRelH>
            <wp14:sizeRelV relativeFrom="page">
              <wp14:pctHeight>0</wp14:pctHeight>
            </wp14:sizeRelV>
          </wp:anchor>
        </w:drawing>
      </w:r>
      <w:r w:rsidR="002333B0" w:rsidRPr="00327D4F">
        <w:rPr>
          <w:rStyle w:val="a9"/>
          <w:rFonts w:cs="FreesiaUPC" w:hint="eastAsia"/>
          <w:color w:val="auto"/>
          <w:sz w:val="56"/>
          <w:szCs w:val="56"/>
          <w:lang w:bidi="th-TH"/>
        </w:rPr>
        <w:t>実行手段</w:t>
      </w:r>
      <w:bookmarkEnd w:id="2"/>
    </w:p>
    <w:p w:rsidR="0075646F" w:rsidRDefault="0075646F">
      <w:pPr>
        <w:rPr>
          <w:lang w:bidi="th-TH"/>
        </w:rPr>
      </w:pPr>
    </w:p>
    <w:p w:rsidR="002F30AE" w:rsidRDefault="002F30AE">
      <w:pPr>
        <w:rPr>
          <w:lang w:bidi="th-TH"/>
        </w:rPr>
      </w:pPr>
    </w:p>
    <w:p w:rsidR="00C330C9" w:rsidRDefault="00E16BB9" w:rsidP="00E16BB9">
      <w:pPr>
        <w:ind w:firstLineChars="100" w:firstLine="240"/>
        <w:rPr>
          <w:lang w:bidi="th-TH"/>
        </w:rPr>
      </w:pPr>
      <w:r>
        <w:rPr>
          <w:rFonts w:hint="eastAsia"/>
          <w:lang w:bidi="th-TH"/>
        </w:rPr>
        <w:t>『</w:t>
      </w:r>
      <w:r w:rsidR="009253AE">
        <w:rPr>
          <w:rFonts w:hint="eastAsia"/>
          <w:lang w:bidi="th-TH"/>
        </w:rPr>
        <w:t>入退室状況印字アプリケーション</w:t>
      </w:r>
      <w:r>
        <w:rPr>
          <w:rFonts w:hint="eastAsia"/>
          <w:lang w:bidi="th-TH"/>
        </w:rPr>
        <w:t>』</w:t>
      </w:r>
      <w:r w:rsidR="00256243">
        <w:rPr>
          <w:rFonts w:hint="eastAsia"/>
          <w:lang w:bidi="th-TH"/>
        </w:rPr>
        <w:t>による入退室状況印字</w:t>
      </w:r>
      <w:r w:rsidR="00E03CB6">
        <w:rPr>
          <w:rFonts w:hint="eastAsia"/>
          <w:lang w:bidi="th-TH"/>
        </w:rPr>
        <w:t>という</w:t>
      </w:r>
      <w:r w:rsidR="006B6B3C">
        <w:rPr>
          <w:rFonts w:hint="eastAsia"/>
          <w:lang w:bidi="th-TH"/>
        </w:rPr>
        <w:t>処理</w:t>
      </w:r>
      <w:r w:rsidR="009253AE">
        <w:rPr>
          <w:rFonts w:hint="eastAsia"/>
          <w:lang w:bidi="th-TH"/>
        </w:rPr>
        <w:t>を実行</w:t>
      </w:r>
      <w:r w:rsidR="005513E0">
        <w:rPr>
          <w:rFonts w:hint="eastAsia"/>
          <w:lang w:bidi="th-TH"/>
        </w:rPr>
        <w:t>する場合、</w:t>
      </w:r>
      <w:r w:rsidR="006B1D5C">
        <w:rPr>
          <w:rFonts w:hint="eastAsia"/>
          <w:lang w:bidi="th-TH"/>
        </w:rPr>
        <w:t>以下</w:t>
      </w:r>
      <w:r w:rsidR="00A4292F">
        <w:rPr>
          <w:rFonts w:hint="eastAsia"/>
          <w:lang w:bidi="th-TH"/>
        </w:rPr>
        <w:t>4</w:t>
      </w:r>
      <w:r w:rsidR="00A4292F">
        <w:rPr>
          <w:rFonts w:hint="eastAsia"/>
          <w:lang w:bidi="th-TH"/>
        </w:rPr>
        <w:t>通りの手段で実行</w:t>
      </w:r>
      <w:r w:rsidR="001D1BD4">
        <w:rPr>
          <w:rFonts w:hint="eastAsia"/>
          <w:lang w:bidi="th-TH"/>
        </w:rPr>
        <w:t>する事が出来ます。ここでは</w:t>
      </w:r>
      <w:r w:rsidR="001D21DF">
        <w:rPr>
          <w:rFonts w:hint="eastAsia"/>
          <w:lang w:bidi="th-TH"/>
        </w:rPr>
        <w:t>4</w:t>
      </w:r>
      <w:r w:rsidR="001D21DF">
        <w:rPr>
          <w:rFonts w:hint="eastAsia"/>
          <w:lang w:bidi="th-TH"/>
        </w:rPr>
        <w:t>通りの実行手段を説明します。</w:t>
      </w:r>
    </w:p>
    <w:p w:rsidR="00A55DA7" w:rsidRPr="00D77434" w:rsidRDefault="003D0286" w:rsidP="00D77434">
      <w:pPr>
        <w:pStyle w:val="aa"/>
        <w:numPr>
          <w:ilvl w:val="0"/>
          <w:numId w:val="11"/>
        </w:numPr>
        <w:rPr>
          <w:i w:val="0"/>
          <w:iCs/>
          <w:lang w:bidi="th-TH"/>
        </w:rPr>
      </w:pPr>
      <w:r>
        <w:rPr>
          <w:rFonts w:hint="eastAsia"/>
          <w:i w:val="0"/>
          <w:iCs/>
          <w:lang w:bidi="th-TH"/>
        </w:rPr>
        <w:t>環境変数設定による</w:t>
      </w:r>
      <w:r w:rsidR="00A55DA7" w:rsidRPr="00D77434">
        <w:rPr>
          <w:rFonts w:hint="eastAsia"/>
          <w:i w:val="0"/>
          <w:iCs/>
          <w:lang w:bidi="th-TH"/>
        </w:rPr>
        <w:t>アプリケーション直接実行</w:t>
      </w:r>
    </w:p>
    <w:p w:rsidR="004B0235" w:rsidRPr="00D77434" w:rsidRDefault="004B0235" w:rsidP="00D77434">
      <w:pPr>
        <w:pStyle w:val="aa"/>
        <w:numPr>
          <w:ilvl w:val="0"/>
          <w:numId w:val="11"/>
        </w:numPr>
        <w:rPr>
          <w:i w:val="0"/>
          <w:iCs/>
          <w:lang w:bidi="th-TH"/>
        </w:rPr>
      </w:pPr>
      <w:r w:rsidRPr="00D77434">
        <w:rPr>
          <w:rFonts w:hint="eastAsia"/>
          <w:i w:val="0"/>
          <w:iCs/>
          <w:lang w:bidi="th-TH"/>
        </w:rPr>
        <w:t>MS-DOS</w:t>
      </w:r>
      <w:r w:rsidR="000B17E4" w:rsidRPr="00D77434">
        <w:rPr>
          <w:rFonts w:hint="eastAsia"/>
          <w:i w:val="0"/>
          <w:iCs/>
          <w:lang w:bidi="th-TH"/>
        </w:rPr>
        <w:t>画面</w:t>
      </w:r>
      <w:r w:rsidR="005202B7">
        <w:rPr>
          <w:rFonts w:hint="eastAsia"/>
          <w:i w:val="0"/>
          <w:iCs/>
          <w:lang w:bidi="th-TH"/>
        </w:rPr>
        <w:t>（</w:t>
      </w:r>
      <w:r w:rsidR="005202B7" w:rsidRPr="00D77434">
        <w:rPr>
          <w:rFonts w:hint="eastAsia"/>
          <w:i w:val="0"/>
          <w:iCs/>
          <w:lang w:bidi="th-TH"/>
        </w:rPr>
        <w:t>コマンドプロンプト</w:t>
      </w:r>
      <w:r w:rsidR="005202B7">
        <w:rPr>
          <w:rFonts w:hint="eastAsia"/>
          <w:i w:val="0"/>
          <w:iCs/>
          <w:lang w:bidi="th-TH"/>
        </w:rPr>
        <w:t>の画面）でのコマンドプロンプト</w:t>
      </w:r>
      <w:r w:rsidR="000B17E4" w:rsidRPr="00D77434">
        <w:rPr>
          <w:rFonts w:hint="eastAsia"/>
          <w:i w:val="0"/>
          <w:iCs/>
          <w:lang w:bidi="th-TH"/>
        </w:rPr>
        <w:t>実行</w:t>
      </w:r>
    </w:p>
    <w:p w:rsidR="001364EC" w:rsidRPr="00D77434" w:rsidRDefault="001364EC" w:rsidP="00D77434">
      <w:pPr>
        <w:pStyle w:val="aa"/>
        <w:numPr>
          <w:ilvl w:val="0"/>
          <w:numId w:val="11"/>
        </w:numPr>
        <w:rPr>
          <w:i w:val="0"/>
          <w:iCs/>
          <w:lang w:bidi="th-TH"/>
        </w:rPr>
      </w:pPr>
      <w:r w:rsidRPr="00D77434">
        <w:rPr>
          <w:rFonts w:hint="eastAsia"/>
          <w:i w:val="0"/>
          <w:iCs/>
          <w:lang w:bidi="th-TH"/>
        </w:rPr>
        <w:t>バッチ</w:t>
      </w:r>
      <w:r w:rsidR="002E7498">
        <w:rPr>
          <w:rFonts w:hint="eastAsia"/>
          <w:i w:val="0"/>
          <w:iCs/>
          <w:lang w:bidi="th-TH"/>
        </w:rPr>
        <w:t>処理</w:t>
      </w:r>
      <w:r w:rsidRPr="00D77434">
        <w:rPr>
          <w:rFonts w:hint="eastAsia"/>
          <w:i w:val="0"/>
          <w:iCs/>
          <w:lang w:bidi="th-TH"/>
        </w:rPr>
        <w:t>実行</w:t>
      </w:r>
    </w:p>
    <w:p w:rsidR="00A01ACB" w:rsidRPr="00D77434" w:rsidRDefault="00A01ACB" w:rsidP="00D77434">
      <w:pPr>
        <w:pStyle w:val="aa"/>
        <w:numPr>
          <w:ilvl w:val="0"/>
          <w:numId w:val="11"/>
        </w:numPr>
        <w:rPr>
          <w:i w:val="0"/>
          <w:iCs/>
          <w:lang w:bidi="th-TH"/>
        </w:rPr>
      </w:pPr>
      <w:r w:rsidRPr="00D77434">
        <w:rPr>
          <w:rFonts w:hint="eastAsia"/>
          <w:i w:val="0"/>
          <w:iCs/>
          <w:lang w:bidi="th-TH"/>
        </w:rPr>
        <w:t>ショートカット</w:t>
      </w:r>
      <w:r w:rsidR="00055B04">
        <w:rPr>
          <w:rFonts w:hint="eastAsia"/>
          <w:i w:val="0"/>
          <w:iCs/>
          <w:lang w:bidi="th-TH"/>
        </w:rPr>
        <w:t>アイコン</w:t>
      </w:r>
      <w:r w:rsidR="00F10C61">
        <w:rPr>
          <w:rFonts w:hint="eastAsia"/>
          <w:i w:val="0"/>
          <w:iCs/>
          <w:lang w:bidi="th-TH"/>
        </w:rPr>
        <w:t>によるアプリケーション</w:t>
      </w:r>
      <w:r w:rsidRPr="00D77434">
        <w:rPr>
          <w:rFonts w:hint="eastAsia"/>
          <w:i w:val="0"/>
          <w:iCs/>
          <w:lang w:bidi="th-TH"/>
        </w:rPr>
        <w:t>間接実行</w:t>
      </w:r>
    </w:p>
    <w:p w:rsidR="002F30AE" w:rsidRDefault="002F30AE">
      <w:pPr>
        <w:rPr>
          <w:lang w:bidi="th-TH"/>
        </w:rPr>
      </w:pPr>
    </w:p>
    <w:p w:rsidR="002F30AE" w:rsidRDefault="002F30AE">
      <w:pPr>
        <w:rPr>
          <w:lang w:bidi="th-TH"/>
        </w:rPr>
      </w:pPr>
      <w:r>
        <w:rPr>
          <w:lang w:bidi="th-TH"/>
        </w:rPr>
        <w:br w:type="page"/>
      </w:r>
    </w:p>
    <w:p w:rsidR="002F30AE" w:rsidRPr="00122580" w:rsidRDefault="00F10C61" w:rsidP="00D4648B">
      <w:pPr>
        <w:pStyle w:val="aa"/>
        <w:numPr>
          <w:ilvl w:val="4"/>
          <w:numId w:val="13"/>
        </w:numPr>
        <w:rPr>
          <w:b/>
          <w:bCs/>
          <w:i w:val="0"/>
          <w:lang w:bidi="th-TH"/>
        </w:rPr>
      </w:pPr>
      <w:r>
        <w:rPr>
          <w:rFonts w:hint="eastAsia"/>
          <w:b/>
          <w:bCs/>
          <w:i w:val="0"/>
          <w:lang w:bidi="th-TH"/>
        </w:rPr>
        <w:lastRenderedPageBreak/>
        <w:t>環境変数設定による</w:t>
      </w:r>
      <w:r w:rsidR="002F30AE" w:rsidRPr="00122580">
        <w:rPr>
          <w:rFonts w:hint="eastAsia"/>
          <w:b/>
          <w:bCs/>
          <w:i w:val="0"/>
          <w:lang w:bidi="th-TH"/>
        </w:rPr>
        <w:t>アプリケーション直接実行</w:t>
      </w:r>
    </w:p>
    <w:p w:rsidR="002F30AE" w:rsidRDefault="002F30AE" w:rsidP="00186EF3">
      <w:pPr>
        <w:ind w:leftChars="400" w:left="960"/>
        <w:rPr>
          <w:lang w:bidi="th-TH"/>
        </w:rPr>
      </w:pPr>
      <w:r>
        <w:rPr>
          <w:rFonts w:hint="eastAsia"/>
          <w:lang w:bidi="th-TH"/>
        </w:rPr>
        <w:t>入退室状況印字アプリケーション『</w:t>
      </w:r>
      <w:r>
        <w:rPr>
          <w:lang w:bidi="th-TH"/>
        </w:rPr>
        <w:t>EntryExitDataOutput.exe</w:t>
      </w:r>
      <w:r>
        <w:rPr>
          <w:rFonts w:hint="eastAsia"/>
          <w:lang w:bidi="th-TH"/>
        </w:rPr>
        <w:t>』はダブルクリック等で直接実行する事が出来ます。その</w:t>
      </w:r>
      <w:r w:rsidR="00425D44">
        <w:rPr>
          <w:rFonts w:hint="eastAsia"/>
          <w:lang w:bidi="th-TH"/>
        </w:rPr>
        <w:t>場合</w:t>
      </w:r>
      <w:r>
        <w:rPr>
          <w:rFonts w:hint="eastAsia"/>
          <w:lang w:bidi="th-TH"/>
        </w:rPr>
        <w:t>事前準備として、以下のシステムの環境変数設定を行います。</w:t>
      </w:r>
    </w:p>
    <w:p w:rsidR="002F30AE" w:rsidRDefault="002F30AE" w:rsidP="00B1431A">
      <w:pPr>
        <w:ind w:leftChars="700" w:left="1680"/>
        <w:rPr>
          <w:lang w:bidi="th-TH"/>
        </w:rPr>
      </w:pPr>
      <w:r>
        <w:rPr>
          <w:rFonts w:hint="eastAsia"/>
          <w:lang w:bidi="th-TH"/>
        </w:rPr>
        <w:t>読み込みファイル</w:t>
      </w:r>
      <w:r w:rsidR="00082933">
        <w:rPr>
          <w:rFonts w:hint="eastAsia"/>
          <w:lang w:bidi="th-TH"/>
        </w:rPr>
        <w:t>（必須）</w:t>
      </w:r>
    </w:p>
    <w:p w:rsidR="002F30AE" w:rsidRDefault="002F30AE" w:rsidP="00B1431A">
      <w:pPr>
        <w:ind w:leftChars="900" w:left="2160"/>
        <w:rPr>
          <w:lang w:bidi="th-TH"/>
        </w:rPr>
      </w:pPr>
      <w:r>
        <w:rPr>
          <w:rFonts w:hint="eastAsia"/>
          <w:lang w:bidi="th-TH"/>
        </w:rPr>
        <w:t>変数名：</w:t>
      </w:r>
      <w:r w:rsidRPr="00161AEB">
        <w:rPr>
          <w:lang w:bidi="th-TH"/>
        </w:rPr>
        <w:t>READFILE</w:t>
      </w:r>
    </w:p>
    <w:p w:rsidR="002F30AE" w:rsidRDefault="002F30AE" w:rsidP="00B1431A">
      <w:pPr>
        <w:ind w:leftChars="900" w:left="2160"/>
        <w:rPr>
          <w:lang w:bidi="th-TH"/>
        </w:rPr>
      </w:pPr>
      <w:r>
        <w:rPr>
          <w:rFonts w:hint="eastAsia"/>
          <w:lang w:bidi="th-TH"/>
        </w:rPr>
        <w:t>値：読み込みファイル</w:t>
      </w:r>
      <w:r w:rsidR="000B7369">
        <w:rPr>
          <w:rFonts w:hint="eastAsia"/>
          <w:lang w:bidi="th-TH"/>
        </w:rPr>
        <w:t>名</w:t>
      </w:r>
      <w:r w:rsidR="00A76C66">
        <w:rPr>
          <w:rFonts w:hint="eastAsia"/>
          <w:lang w:bidi="th-TH"/>
        </w:rPr>
        <w:t>（パスはなくても</w:t>
      </w:r>
      <w:r w:rsidR="00847B89">
        <w:rPr>
          <w:rFonts w:hint="eastAsia"/>
          <w:lang w:bidi="th-TH"/>
        </w:rPr>
        <w:t>実行可能</w:t>
      </w:r>
      <w:r w:rsidR="00A76C66">
        <w:rPr>
          <w:rFonts w:hint="eastAsia"/>
          <w:lang w:bidi="th-TH"/>
        </w:rPr>
        <w:t>）</w:t>
      </w:r>
    </w:p>
    <w:p w:rsidR="003B3584" w:rsidRPr="00103255" w:rsidRDefault="007C6AF0" w:rsidP="00103255">
      <w:pPr>
        <w:pStyle w:val="a0"/>
        <w:numPr>
          <w:ilvl w:val="0"/>
          <w:numId w:val="0"/>
        </w:numPr>
        <w:ind w:leftChars="950" w:left="2280"/>
        <w:rPr>
          <w:i w:val="0"/>
          <w:iCs/>
          <w:lang w:bidi="th-TH"/>
        </w:rPr>
      </w:pPr>
      <w:r w:rsidRPr="00103255">
        <w:rPr>
          <w:rFonts w:hint="eastAsia"/>
          <w:i w:val="0"/>
          <w:iCs/>
          <w:lang w:bidi="th-TH"/>
        </w:rPr>
        <w:t>例）</w:t>
      </w:r>
      <w:r w:rsidR="002F38FA">
        <w:rPr>
          <w:i w:val="0"/>
          <w:iCs/>
          <w:lang w:bidi="th-TH"/>
        </w:rPr>
        <w:t>AccessInput.dat</w:t>
      </w:r>
    </w:p>
    <w:p w:rsidR="002F30AE" w:rsidRDefault="002F30AE" w:rsidP="00854BC0">
      <w:pPr>
        <w:ind w:leftChars="700" w:left="1680"/>
        <w:rPr>
          <w:lang w:bidi="th-TH"/>
        </w:rPr>
      </w:pPr>
      <w:r>
        <w:rPr>
          <w:rFonts w:hint="eastAsia"/>
          <w:lang w:bidi="th-TH"/>
        </w:rPr>
        <w:t>書き込みファイル</w:t>
      </w:r>
      <w:r w:rsidR="00082933">
        <w:rPr>
          <w:rFonts w:hint="eastAsia"/>
          <w:lang w:bidi="th-TH"/>
        </w:rPr>
        <w:t>（任意）</w:t>
      </w:r>
    </w:p>
    <w:p w:rsidR="002F30AE" w:rsidRDefault="002F30AE" w:rsidP="00854BC0">
      <w:pPr>
        <w:ind w:leftChars="900" w:left="2160"/>
        <w:rPr>
          <w:lang w:bidi="th-TH"/>
        </w:rPr>
      </w:pPr>
      <w:r>
        <w:rPr>
          <w:rFonts w:hint="eastAsia"/>
          <w:lang w:bidi="th-TH"/>
        </w:rPr>
        <w:t>変数名：</w:t>
      </w:r>
      <w:r w:rsidRPr="00A00DD8">
        <w:rPr>
          <w:lang w:bidi="th-TH"/>
        </w:rPr>
        <w:t>WRITEFILE</w:t>
      </w:r>
    </w:p>
    <w:p w:rsidR="002F30AE" w:rsidRDefault="002F30AE" w:rsidP="00E00D66">
      <w:pPr>
        <w:ind w:leftChars="900" w:left="2160"/>
        <w:rPr>
          <w:lang w:bidi="th-TH"/>
        </w:rPr>
      </w:pPr>
      <w:r>
        <w:rPr>
          <w:rFonts w:hint="eastAsia"/>
          <w:lang w:bidi="th-TH"/>
        </w:rPr>
        <w:t>値：書き込みファイル</w:t>
      </w:r>
      <w:r w:rsidR="00D758C3">
        <w:rPr>
          <w:rFonts w:hint="eastAsia"/>
          <w:lang w:bidi="th-TH"/>
        </w:rPr>
        <w:t>名（</w:t>
      </w:r>
      <w:r w:rsidR="006D5904">
        <w:rPr>
          <w:rFonts w:hint="eastAsia"/>
          <w:lang w:bidi="th-TH"/>
        </w:rPr>
        <w:t>パスはなくても実行可能</w:t>
      </w:r>
      <w:r w:rsidR="00D758C3">
        <w:rPr>
          <w:rFonts w:hint="eastAsia"/>
          <w:lang w:bidi="th-TH"/>
        </w:rPr>
        <w:t>）</w:t>
      </w:r>
    </w:p>
    <w:p w:rsidR="00F67B1C" w:rsidRDefault="00F67B1C" w:rsidP="005A58EF">
      <w:pPr>
        <w:pStyle w:val="a0"/>
        <w:numPr>
          <w:ilvl w:val="0"/>
          <w:numId w:val="0"/>
        </w:numPr>
        <w:ind w:leftChars="950" w:left="2280"/>
        <w:rPr>
          <w:i w:val="0"/>
          <w:iCs/>
          <w:lang w:bidi="th-TH"/>
        </w:rPr>
      </w:pPr>
      <w:r w:rsidRPr="00103255">
        <w:rPr>
          <w:rFonts w:hint="eastAsia"/>
          <w:i w:val="0"/>
          <w:iCs/>
          <w:lang w:bidi="th-TH"/>
        </w:rPr>
        <w:t>例）</w:t>
      </w:r>
      <w:r w:rsidR="00166F9F">
        <w:rPr>
          <w:rFonts w:hint="eastAsia"/>
          <w:i w:val="0"/>
          <w:iCs/>
          <w:lang w:bidi="th-TH"/>
        </w:rPr>
        <w:t>Data</w:t>
      </w:r>
      <w:r w:rsidR="00D758C3">
        <w:rPr>
          <w:rFonts w:hint="eastAsia"/>
          <w:i w:val="0"/>
          <w:iCs/>
          <w:lang w:bidi="th-TH"/>
        </w:rPr>
        <w:t>Output</w:t>
      </w:r>
      <w:r>
        <w:rPr>
          <w:i w:val="0"/>
          <w:iCs/>
          <w:lang w:bidi="th-TH"/>
        </w:rPr>
        <w:t>.</w:t>
      </w:r>
      <w:r w:rsidR="00166F9F">
        <w:rPr>
          <w:rFonts w:hint="eastAsia"/>
          <w:i w:val="0"/>
          <w:iCs/>
          <w:lang w:bidi="th-TH"/>
        </w:rPr>
        <w:t>txt</w:t>
      </w:r>
    </w:p>
    <w:p w:rsidR="00470964" w:rsidRPr="00103255" w:rsidRDefault="00D6265D" w:rsidP="00604A1B">
      <w:pPr>
        <w:pStyle w:val="a0"/>
        <w:numPr>
          <w:ilvl w:val="0"/>
          <w:numId w:val="0"/>
        </w:numPr>
        <w:ind w:leftChars="450" w:left="1080" w:firstLineChars="100" w:firstLine="240"/>
        <w:rPr>
          <w:i w:val="0"/>
          <w:iCs/>
          <w:lang w:bidi="th-TH"/>
        </w:rPr>
      </w:pPr>
      <w:r>
        <w:rPr>
          <w:rFonts w:hint="eastAsia"/>
          <w:i w:val="0"/>
          <w:iCs/>
          <w:lang w:bidi="th-TH"/>
        </w:rPr>
        <w:t>上記環境変数を</w:t>
      </w:r>
      <w:r w:rsidR="00F376C0">
        <w:rPr>
          <w:rFonts w:hint="eastAsia"/>
          <w:i w:val="0"/>
          <w:iCs/>
          <w:lang w:bidi="th-TH"/>
        </w:rPr>
        <w:t>設定した状態で</w:t>
      </w:r>
      <w:r w:rsidR="00924BAE">
        <w:rPr>
          <w:rFonts w:hint="eastAsia"/>
          <w:i w:val="0"/>
          <w:iCs/>
          <w:lang w:bidi="th-TH"/>
        </w:rPr>
        <w:t>アプリケーション</w:t>
      </w:r>
      <w:r w:rsidR="001C4683">
        <w:rPr>
          <w:rFonts w:hint="eastAsia"/>
          <w:i w:val="0"/>
          <w:iCs/>
          <w:lang w:bidi="th-TH"/>
        </w:rPr>
        <w:t>をダブルクリック等で直接実行するとコンソール</w:t>
      </w:r>
      <w:r w:rsidR="00604A1B">
        <w:rPr>
          <w:rFonts w:hint="eastAsia"/>
          <w:i w:val="0"/>
          <w:iCs/>
          <w:lang w:bidi="th-TH"/>
        </w:rPr>
        <w:t>画面が起動して</w:t>
      </w:r>
      <w:r w:rsidR="005B3463">
        <w:rPr>
          <w:rFonts w:hint="eastAsia"/>
          <w:i w:val="0"/>
          <w:iCs/>
          <w:lang w:bidi="th-TH"/>
        </w:rPr>
        <w:t>、コンソール画面に</w:t>
      </w:r>
      <w:r w:rsidR="00604A1B">
        <w:rPr>
          <w:rFonts w:hint="eastAsia"/>
          <w:i w:val="0"/>
          <w:iCs/>
          <w:lang w:bidi="th-TH"/>
        </w:rPr>
        <w:t>実行結果が表示されます。</w:t>
      </w:r>
    </w:p>
    <w:p w:rsidR="0050380F" w:rsidRDefault="0050380F" w:rsidP="007A5805">
      <w:pPr>
        <w:numPr>
          <w:ilvl w:val="1"/>
          <w:numId w:val="5"/>
        </w:numPr>
        <w:rPr>
          <w:lang w:bidi="th-TH"/>
        </w:rPr>
      </w:pPr>
      <w:r>
        <w:rPr>
          <w:rFonts w:hint="eastAsia"/>
          <w:lang w:bidi="th-TH"/>
        </w:rPr>
        <w:t>コンソール画面</w:t>
      </w:r>
      <w:r w:rsidR="006A75E7">
        <w:rPr>
          <w:rFonts w:hint="eastAsia"/>
          <w:lang w:bidi="th-TH"/>
        </w:rPr>
        <w:t>を起動して</w:t>
      </w:r>
      <w:r>
        <w:rPr>
          <w:rFonts w:hint="eastAsia"/>
          <w:lang w:bidi="th-TH"/>
        </w:rPr>
        <w:t>表示した場合</w:t>
      </w:r>
    </w:p>
    <w:p w:rsidR="002666FD" w:rsidRDefault="00084BCF" w:rsidP="00180749">
      <w:pPr>
        <w:ind w:leftChars="400" w:left="960"/>
        <w:rPr>
          <w:lang w:bidi="th-TH"/>
        </w:rPr>
      </w:pPr>
      <w:r>
        <w:rPr>
          <w:noProof/>
          <w:lang w:bidi="th-TH"/>
        </w:rPr>
        <w:drawing>
          <wp:anchor distT="0" distB="0" distL="114300" distR="114300" simplePos="0" relativeHeight="251759104" behindDoc="0" locked="0" layoutInCell="1" allowOverlap="1" wp14:anchorId="0E1305CE" wp14:editId="0AD26F01">
            <wp:simplePos x="0" y="0"/>
            <wp:positionH relativeFrom="column">
              <wp:posOffset>1504950</wp:posOffset>
            </wp:positionH>
            <wp:positionV relativeFrom="paragraph">
              <wp:posOffset>86995</wp:posOffset>
            </wp:positionV>
            <wp:extent cx="2959735" cy="2938780"/>
            <wp:effectExtent l="0" t="0" r="0" b="0"/>
            <wp:wrapTopAndBottom/>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21"/>
                    <a:stretch>
                      <a:fillRect/>
                    </a:stretch>
                  </pic:blipFill>
                  <pic:spPr>
                    <a:xfrm>
                      <a:off x="0" y="0"/>
                      <a:ext cx="2959735" cy="2938780"/>
                    </a:xfrm>
                    <a:prstGeom prst="rect">
                      <a:avLst/>
                    </a:prstGeom>
                  </pic:spPr>
                </pic:pic>
              </a:graphicData>
            </a:graphic>
            <wp14:sizeRelH relativeFrom="margin">
              <wp14:pctWidth>0</wp14:pctWidth>
            </wp14:sizeRelH>
            <wp14:sizeRelV relativeFrom="margin">
              <wp14:pctHeight>0</wp14:pctHeight>
            </wp14:sizeRelV>
          </wp:anchor>
        </w:drawing>
      </w:r>
    </w:p>
    <w:p w:rsidR="008E6E52" w:rsidRDefault="00594390" w:rsidP="0097493D">
      <w:pPr>
        <w:ind w:leftChars="400" w:left="960" w:firstLineChars="100" w:firstLine="240"/>
        <w:rPr>
          <w:lang w:bidi="th-TH"/>
        </w:rPr>
      </w:pPr>
      <w:r>
        <w:rPr>
          <w:noProof/>
          <w:lang w:bidi="th-TH"/>
        </w:rPr>
        <w:lastRenderedPageBreak/>
        <w:drawing>
          <wp:anchor distT="0" distB="0" distL="114300" distR="114300" simplePos="0" relativeHeight="251761152" behindDoc="0" locked="0" layoutInCell="1" allowOverlap="1" wp14:anchorId="45DCEF58" wp14:editId="47D6D1CB">
            <wp:simplePos x="0" y="0"/>
            <wp:positionH relativeFrom="column">
              <wp:posOffset>1492885</wp:posOffset>
            </wp:positionH>
            <wp:positionV relativeFrom="paragraph">
              <wp:posOffset>330200</wp:posOffset>
            </wp:positionV>
            <wp:extent cx="2847340" cy="3039110"/>
            <wp:effectExtent l="0" t="0" r="0" b="8890"/>
            <wp:wrapTopAndBottom/>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22"/>
                    <a:stretch>
                      <a:fillRect/>
                    </a:stretch>
                  </pic:blipFill>
                  <pic:spPr>
                    <a:xfrm>
                      <a:off x="0" y="0"/>
                      <a:ext cx="2847340" cy="3039110"/>
                    </a:xfrm>
                    <a:prstGeom prst="rect">
                      <a:avLst/>
                    </a:prstGeom>
                  </pic:spPr>
                </pic:pic>
              </a:graphicData>
            </a:graphic>
            <wp14:sizeRelH relativeFrom="margin">
              <wp14:pctWidth>0</wp14:pctWidth>
            </wp14:sizeRelH>
            <wp14:sizeRelV relativeFrom="margin">
              <wp14:pctHeight>0</wp14:pctHeight>
            </wp14:sizeRelV>
          </wp:anchor>
        </w:drawing>
      </w:r>
    </w:p>
    <w:p w:rsidR="00A658CE" w:rsidRDefault="00A658CE" w:rsidP="00A658CE">
      <w:pPr>
        <w:ind w:leftChars="400" w:left="960" w:firstLineChars="100" w:firstLine="240"/>
        <w:rPr>
          <w:lang w:bidi="th-TH"/>
        </w:rPr>
      </w:pPr>
    </w:p>
    <w:p w:rsidR="00E5658D" w:rsidRDefault="002F30AE" w:rsidP="0097493D">
      <w:pPr>
        <w:ind w:leftChars="400" w:left="960" w:firstLineChars="100" w:firstLine="240"/>
        <w:rPr>
          <w:lang w:bidi="th-TH"/>
        </w:rPr>
      </w:pPr>
      <w:r>
        <w:rPr>
          <w:rFonts w:hint="eastAsia"/>
          <w:lang w:bidi="th-TH"/>
        </w:rPr>
        <w:t>※上記環境変数を設定している場合、</w:t>
      </w:r>
      <w:r>
        <w:rPr>
          <w:lang w:bidi="th-TH"/>
        </w:rPr>
        <w:t>MS-DOS</w:t>
      </w:r>
      <w:r w:rsidR="00267D30">
        <w:rPr>
          <w:rFonts w:hint="eastAsia"/>
          <w:lang w:bidi="th-TH"/>
        </w:rPr>
        <w:t>（</w:t>
      </w:r>
      <w:r w:rsidR="00267D30" w:rsidRPr="00D77434">
        <w:rPr>
          <w:rFonts w:hint="eastAsia"/>
          <w:iCs/>
          <w:lang w:bidi="th-TH"/>
        </w:rPr>
        <w:t>コマンドプロンプト</w:t>
      </w:r>
      <w:r w:rsidR="00267D30">
        <w:rPr>
          <w:rFonts w:hint="eastAsia"/>
          <w:lang w:bidi="th-TH"/>
        </w:rPr>
        <w:t>）</w:t>
      </w:r>
      <w:r>
        <w:rPr>
          <w:rFonts w:hint="eastAsia"/>
          <w:lang w:bidi="th-TH"/>
        </w:rPr>
        <w:t>画面からも『</w:t>
      </w:r>
      <w:r>
        <w:rPr>
          <w:lang w:bidi="th-TH"/>
        </w:rPr>
        <w:t>EntryExitDataOutput.exe</w:t>
      </w:r>
      <w:r>
        <w:rPr>
          <w:rFonts w:hint="eastAsia"/>
          <w:lang w:bidi="th-TH"/>
        </w:rPr>
        <w:t>』（ドライブ名からのフルパス付き）で実行する事が出来ます。</w:t>
      </w:r>
      <w:r w:rsidR="00CE5A69">
        <w:rPr>
          <w:rFonts w:hint="eastAsia"/>
          <w:lang w:bidi="th-TH"/>
        </w:rPr>
        <w:t>実行方法</w:t>
      </w:r>
      <w:r w:rsidR="00FB2E55">
        <w:rPr>
          <w:rFonts w:hint="eastAsia"/>
          <w:lang w:bidi="th-TH"/>
        </w:rPr>
        <w:t>は『</w:t>
      </w:r>
      <w:r w:rsidR="00FB2E55">
        <w:rPr>
          <w:lang w:bidi="th-TH"/>
        </w:rPr>
        <w:t>EntryExitDataOutput.exe</w:t>
      </w:r>
      <w:r w:rsidR="00FB2E55">
        <w:rPr>
          <w:rFonts w:hint="eastAsia"/>
          <w:lang w:bidi="th-TH"/>
        </w:rPr>
        <w:t>』</w:t>
      </w:r>
      <w:r w:rsidR="00DE0DDD">
        <w:rPr>
          <w:rFonts w:hint="eastAsia"/>
          <w:lang w:bidi="th-TH"/>
        </w:rPr>
        <w:t>アプリケーションをそのまま</w:t>
      </w:r>
      <w:r w:rsidR="00DE0DDD">
        <w:rPr>
          <w:rFonts w:hint="eastAsia"/>
          <w:lang w:bidi="th-TH"/>
        </w:rPr>
        <w:t>MS-DOS</w:t>
      </w:r>
      <w:r w:rsidR="00E0609D">
        <w:rPr>
          <w:rFonts w:hint="eastAsia"/>
          <w:lang w:bidi="th-TH"/>
        </w:rPr>
        <w:t>画面へドラッグ</w:t>
      </w:r>
      <w:r w:rsidR="002368BF">
        <w:rPr>
          <w:rFonts w:hint="eastAsia"/>
          <w:lang w:bidi="th-TH"/>
        </w:rPr>
        <w:t>＆</w:t>
      </w:r>
      <w:r w:rsidR="00E0609D">
        <w:rPr>
          <w:rFonts w:hint="eastAsia"/>
          <w:lang w:bidi="th-TH"/>
        </w:rPr>
        <w:t>ドロップ</w:t>
      </w:r>
      <w:r w:rsidR="000D7723">
        <w:rPr>
          <w:rFonts w:hint="eastAsia"/>
          <w:lang w:bidi="th-TH"/>
        </w:rPr>
        <w:t>を行います。</w:t>
      </w:r>
      <w:r w:rsidR="00366493">
        <w:rPr>
          <w:rFonts w:hint="eastAsia"/>
          <w:lang w:bidi="th-TH"/>
        </w:rPr>
        <w:t>それにより</w:t>
      </w:r>
      <w:r w:rsidR="00F70F72">
        <w:rPr>
          <w:rFonts w:hint="eastAsia"/>
          <w:lang w:bidi="th-TH"/>
        </w:rPr>
        <w:t>以下の</w:t>
      </w:r>
      <w:r w:rsidR="00366493">
        <w:rPr>
          <w:rFonts w:hint="eastAsia"/>
          <w:lang w:bidi="th-TH"/>
        </w:rPr>
        <w:t>『</w:t>
      </w:r>
      <w:r w:rsidR="00802BE4">
        <w:rPr>
          <w:rFonts w:hint="eastAsia"/>
          <w:lang w:bidi="th-TH"/>
        </w:rPr>
        <w:t>MS-DOS</w:t>
      </w:r>
      <w:r w:rsidR="00802BE4">
        <w:rPr>
          <w:rFonts w:hint="eastAsia"/>
          <w:lang w:bidi="th-TH"/>
        </w:rPr>
        <w:t>画面</w:t>
      </w:r>
      <w:r w:rsidR="00FE26C0">
        <w:rPr>
          <w:rFonts w:hint="eastAsia"/>
          <w:lang w:bidi="th-TH"/>
        </w:rPr>
        <w:t>（コマンドプロンプト</w:t>
      </w:r>
      <w:r w:rsidR="00C35C83">
        <w:rPr>
          <w:rFonts w:hint="eastAsia"/>
          <w:lang w:bidi="th-TH"/>
        </w:rPr>
        <w:t>の画面</w:t>
      </w:r>
      <w:r w:rsidR="00FE26C0">
        <w:rPr>
          <w:rFonts w:hint="eastAsia"/>
          <w:lang w:bidi="th-TH"/>
        </w:rPr>
        <w:t>）</w:t>
      </w:r>
      <w:r w:rsidR="00151801">
        <w:rPr>
          <w:rFonts w:hint="eastAsia"/>
          <w:lang w:bidi="th-TH"/>
        </w:rPr>
        <w:t>での</w:t>
      </w:r>
      <w:r w:rsidR="00802BE4">
        <w:rPr>
          <w:rFonts w:hint="eastAsia"/>
          <w:lang w:bidi="th-TH"/>
        </w:rPr>
        <w:t>実行前</w:t>
      </w:r>
      <w:r w:rsidR="00366493">
        <w:rPr>
          <w:rFonts w:hint="eastAsia"/>
          <w:lang w:bidi="th-TH"/>
        </w:rPr>
        <w:t>』</w:t>
      </w:r>
      <w:r w:rsidR="00F70F72">
        <w:rPr>
          <w:rFonts w:hint="eastAsia"/>
          <w:lang w:bidi="th-TH"/>
        </w:rPr>
        <w:t>になる事を確認します。</w:t>
      </w:r>
    </w:p>
    <w:p w:rsidR="00720270" w:rsidRPr="007A5524" w:rsidRDefault="00A36ACC" w:rsidP="003577D5">
      <w:pPr>
        <w:pStyle w:val="aa"/>
        <w:numPr>
          <w:ilvl w:val="1"/>
          <w:numId w:val="5"/>
        </w:numPr>
        <w:rPr>
          <w:i w:val="0"/>
          <w:iCs/>
          <w:lang w:bidi="th-TH"/>
        </w:rPr>
      </w:pPr>
      <w:r w:rsidRPr="00EC0793">
        <w:rPr>
          <w:rFonts w:hint="eastAsia"/>
          <w:i w:val="0"/>
          <w:iCs/>
          <w:lang w:bidi="th-TH"/>
        </w:rPr>
        <w:t>MS-DOS</w:t>
      </w:r>
      <w:r w:rsidR="00361526" w:rsidRPr="00EC0793">
        <w:rPr>
          <w:rFonts w:hint="eastAsia"/>
          <w:i w:val="0"/>
          <w:iCs/>
          <w:lang w:bidi="th-TH"/>
        </w:rPr>
        <w:t>画面</w:t>
      </w:r>
      <w:r w:rsidR="00C35C83">
        <w:rPr>
          <w:rFonts w:hint="eastAsia"/>
          <w:i w:val="0"/>
          <w:iCs/>
          <w:lang w:bidi="th-TH"/>
        </w:rPr>
        <w:t>（</w:t>
      </w:r>
      <w:r w:rsidR="00C35C83" w:rsidRPr="00EC0793">
        <w:rPr>
          <w:rFonts w:hint="eastAsia"/>
          <w:i w:val="0"/>
          <w:iCs/>
          <w:lang w:bidi="th-TH"/>
        </w:rPr>
        <w:t>コマンドプロンプト</w:t>
      </w:r>
      <w:r w:rsidR="00C35C83">
        <w:rPr>
          <w:rFonts w:hint="eastAsia"/>
          <w:i w:val="0"/>
          <w:iCs/>
          <w:lang w:bidi="th-TH"/>
        </w:rPr>
        <w:t>の画面）</w:t>
      </w:r>
      <w:r w:rsidR="00151801">
        <w:rPr>
          <w:rFonts w:hint="eastAsia"/>
          <w:i w:val="0"/>
          <w:iCs/>
          <w:lang w:bidi="th-TH"/>
        </w:rPr>
        <w:t>での</w:t>
      </w:r>
      <w:r w:rsidR="00973B91" w:rsidRPr="00EC0793">
        <w:rPr>
          <w:rFonts w:hint="eastAsia"/>
          <w:i w:val="0"/>
          <w:iCs/>
          <w:lang w:bidi="th-TH"/>
        </w:rPr>
        <w:t>実行前</w:t>
      </w:r>
    </w:p>
    <w:p w:rsidR="003B10C5" w:rsidRDefault="00594390" w:rsidP="003B10C5">
      <w:pPr>
        <w:rPr>
          <w:iCs/>
          <w:lang w:bidi="th-TH"/>
        </w:rPr>
      </w:pPr>
      <w:r>
        <w:rPr>
          <w:noProof/>
          <w:lang w:bidi="th-TH"/>
        </w:rPr>
        <w:drawing>
          <wp:anchor distT="0" distB="0" distL="114300" distR="114300" simplePos="0" relativeHeight="251679232" behindDoc="0" locked="0" layoutInCell="1" allowOverlap="1">
            <wp:simplePos x="0" y="0"/>
            <wp:positionH relativeFrom="column">
              <wp:posOffset>1546860</wp:posOffset>
            </wp:positionH>
            <wp:positionV relativeFrom="paragraph">
              <wp:posOffset>45720</wp:posOffset>
            </wp:positionV>
            <wp:extent cx="2743200" cy="1704340"/>
            <wp:effectExtent l="0" t="0" r="0" b="0"/>
            <wp:wrapTopAndBottom/>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23"/>
                    <a:stretch>
                      <a:fillRect/>
                    </a:stretch>
                  </pic:blipFill>
                  <pic:spPr>
                    <a:xfrm>
                      <a:off x="0" y="0"/>
                      <a:ext cx="2743200" cy="1704340"/>
                    </a:xfrm>
                    <a:prstGeom prst="rect">
                      <a:avLst/>
                    </a:prstGeom>
                  </pic:spPr>
                </pic:pic>
              </a:graphicData>
            </a:graphic>
            <wp14:sizeRelH relativeFrom="margin">
              <wp14:pctWidth>0</wp14:pctWidth>
            </wp14:sizeRelH>
            <wp14:sizeRelV relativeFrom="margin">
              <wp14:pctHeight>0</wp14:pctHeight>
            </wp14:sizeRelV>
          </wp:anchor>
        </w:drawing>
      </w:r>
    </w:p>
    <w:p w:rsidR="006C6853" w:rsidRDefault="006C6853" w:rsidP="003B10C5">
      <w:pPr>
        <w:rPr>
          <w:iCs/>
          <w:lang w:bidi="th-TH"/>
        </w:rPr>
      </w:pPr>
    </w:p>
    <w:p w:rsidR="006C6853" w:rsidRPr="003B10C5" w:rsidRDefault="006C6853" w:rsidP="003B10C5">
      <w:pPr>
        <w:rPr>
          <w:iCs/>
          <w:lang w:bidi="th-TH"/>
        </w:rPr>
      </w:pPr>
    </w:p>
    <w:p w:rsidR="00D06E89" w:rsidRPr="00956537" w:rsidRDefault="00EC0793" w:rsidP="003577D5">
      <w:pPr>
        <w:pStyle w:val="aa"/>
        <w:numPr>
          <w:ilvl w:val="1"/>
          <w:numId w:val="5"/>
        </w:numPr>
        <w:rPr>
          <w:i w:val="0"/>
          <w:iCs/>
          <w:lang w:bidi="th-TH"/>
        </w:rPr>
      </w:pPr>
      <w:r w:rsidRPr="00956537">
        <w:rPr>
          <w:rFonts w:hint="eastAsia"/>
          <w:i w:val="0"/>
          <w:iCs/>
          <w:lang w:bidi="th-TH"/>
        </w:rPr>
        <w:lastRenderedPageBreak/>
        <w:t>MS-DOS</w:t>
      </w:r>
      <w:r w:rsidRPr="00956537">
        <w:rPr>
          <w:rFonts w:hint="eastAsia"/>
          <w:i w:val="0"/>
          <w:iCs/>
          <w:lang w:bidi="th-TH"/>
        </w:rPr>
        <w:t>画面</w:t>
      </w:r>
      <w:r w:rsidR="00AB3E73">
        <w:rPr>
          <w:rFonts w:hint="eastAsia"/>
          <w:i w:val="0"/>
          <w:iCs/>
          <w:lang w:bidi="th-TH"/>
        </w:rPr>
        <w:t>（</w:t>
      </w:r>
      <w:r w:rsidR="00AB3E73" w:rsidRPr="00956537">
        <w:rPr>
          <w:rFonts w:hint="eastAsia"/>
          <w:i w:val="0"/>
          <w:iCs/>
          <w:lang w:bidi="th-TH"/>
        </w:rPr>
        <w:t>コマンドプロンプト</w:t>
      </w:r>
      <w:r w:rsidR="00AB3E73">
        <w:rPr>
          <w:rFonts w:hint="eastAsia"/>
          <w:i w:val="0"/>
          <w:iCs/>
          <w:lang w:bidi="th-TH"/>
        </w:rPr>
        <w:t>の画面）</w:t>
      </w:r>
      <w:r w:rsidR="00956537" w:rsidRPr="00956537">
        <w:rPr>
          <w:rFonts w:hint="eastAsia"/>
          <w:i w:val="0"/>
          <w:iCs/>
          <w:lang w:bidi="th-TH"/>
        </w:rPr>
        <w:t>での</w:t>
      </w:r>
      <w:r w:rsidR="00D06E89" w:rsidRPr="00956537">
        <w:rPr>
          <w:rFonts w:hint="eastAsia"/>
          <w:i w:val="0"/>
          <w:iCs/>
          <w:lang w:bidi="th-TH"/>
        </w:rPr>
        <w:t>実行後</w:t>
      </w:r>
    </w:p>
    <w:p w:rsidR="00D06E89" w:rsidRDefault="00492EA9" w:rsidP="00973B91">
      <w:pPr>
        <w:ind w:leftChars="400" w:left="960"/>
        <w:rPr>
          <w:lang w:bidi="th-TH"/>
        </w:rPr>
      </w:pPr>
      <w:r>
        <w:rPr>
          <w:noProof/>
          <w:lang w:bidi="th-TH"/>
        </w:rPr>
        <w:drawing>
          <wp:anchor distT="0" distB="0" distL="114300" distR="114300" simplePos="0" relativeHeight="251680256" behindDoc="0" locked="0" layoutInCell="1" allowOverlap="1">
            <wp:simplePos x="0" y="0"/>
            <wp:positionH relativeFrom="column">
              <wp:posOffset>1139825</wp:posOffset>
            </wp:positionH>
            <wp:positionV relativeFrom="paragraph">
              <wp:posOffset>454025</wp:posOffset>
            </wp:positionV>
            <wp:extent cx="3674110" cy="3493135"/>
            <wp:effectExtent l="0" t="0" r="2540" b="0"/>
            <wp:wrapTopAndBottom/>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24"/>
                    <a:stretch>
                      <a:fillRect/>
                    </a:stretch>
                  </pic:blipFill>
                  <pic:spPr>
                    <a:xfrm>
                      <a:off x="0" y="0"/>
                      <a:ext cx="3674110" cy="3493135"/>
                    </a:xfrm>
                    <a:prstGeom prst="rect">
                      <a:avLst/>
                    </a:prstGeom>
                  </pic:spPr>
                </pic:pic>
              </a:graphicData>
            </a:graphic>
            <wp14:sizeRelH relativeFrom="margin">
              <wp14:pctWidth>0</wp14:pctWidth>
            </wp14:sizeRelH>
            <wp14:sizeRelV relativeFrom="margin">
              <wp14:pctHeight>0</wp14:pctHeight>
            </wp14:sizeRelV>
          </wp:anchor>
        </w:drawing>
      </w:r>
    </w:p>
    <w:p w:rsidR="002F30AE" w:rsidRDefault="002F30AE" w:rsidP="00D2236D">
      <w:pPr>
        <w:rPr>
          <w:lang w:bidi="th-TH"/>
        </w:rPr>
      </w:pPr>
    </w:p>
    <w:p w:rsidR="002901E7" w:rsidRDefault="00492EA9" w:rsidP="00D2236D">
      <w:pPr>
        <w:rPr>
          <w:lang w:bidi="th-TH"/>
        </w:rPr>
      </w:pPr>
      <w:r>
        <w:rPr>
          <w:rFonts w:hint="eastAsia"/>
          <w:noProof/>
          <w:lang w:bidi="th-TH"/>
        </w:rPr>
        <w:drawing>
          <wp:anchor distT="0" distB="0" distL="114300" distR="114300" simplePos="0" relativeHeight="251681280" behindDoc="0" locked="0" layoutInCell="1" allowOverlap="1">
            <wp:simplePos x="0" y="0"/>
            <wp:positionH relativeFrom="column">
              <wp:posOffset>1115695</wp:posOffset>
            </wp:positionH>
            <wp:positionV relativeFrom="paragraph">
              <wp:posOffset>14605</wp:posOffset>
            </wp:positionV>
            <wp:extent cx="3698240" cy="3271520"/>
            <wp:effectExtent l="0" t="0" r="0" b="5080"/>
            <wp:wrapTopAndBottom/>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25"/>
                    <a:stretch>
                      <a:fillRect/>
                    </a:stretch>
                  </pic:blipFill>
                  <pic:spPr>
                    <a:xfrm>
                      <a:off x="0" y="0"/>
                      <a:ext cx="3698240" cy="3271520"/>
                    </a:xfrm>
                    <a:prstGeom prst="rect">
                      <a:avLst/>
                    </a:prstGeom>
                  </pic:spPr>
                </pic:pic>
              </a:graphicData>
            </a:graphic>
            <wp14:sizeRelH relativeFrom="margin">
              <wp14:pctWidth>0</wp14:pctWidth>
            </wp14:sizeRelH>
            <wp14:sizeRelV relativeFrom="margin">
              <wp14:pctHeight>0</wp14:pctHeight>
            </wp14:sizeRelV>
          </wp:anchor>
        </w:drawing>
      </w:r>
    </w:p>
    <w:p w:rsidR="00586647" w:rsidRPr="00D21E24" w:rsidRDefault="00586647" w:rsidP="00D2236D">
      <w:pPr>
        <w:rPr>
          <w:lang w:bidi="th-TH"/>
        </w:rPr>
      </w:pPr>
    </w:p>
    <w:p w:rsidR="002F30AE" w:rsidRPr="00AF0834" w:rsidRDefault="00131833" w:rsidP="0083770E">
      <w:pPr>
        <w:pStyle w:val="aa"/>
        <w:numPr>
          <w:ilvl w:val="4"/>
          <w:numId w:val="13"/>
        </w:numPr>
        <w:rPr>
          <w:b/>
          <w:bCs/>
          <w:i w:val="0"/>
          <w:iCs/>
          <w:lang w:bidi="th-TH"/>
        </w:rPr>
      </w:pPr>
      <w:r w:rsidRPr="00AF0834">
        <w:rPr>
          <w:rFonts w:hint="eastAsia"/>
          <w:b/>
          <w:bCs/>
          <w:i w:val="0"/>
          <w:iCs/>
          <w:lang w:bidi="th-TH"/>
        </w:rPr>
        <w:lastRenderedPageBreak/>
        <w:t>MS-DOS</w:t>
      </w:r>
      <w:r w:rsidR="008A4A2A" w:rsidRPr="00AF0834">
        <w:rPr>
          <w:rFonts w:hint="eastAsia"/>
          <w:b/>
          <w:bCs/>
          <w:i w:val="0"/>
          <w:iCs/>
          <w:lang w:bidi="th-TH"/>
        </w:rPr>
        <w:t>画面</w:t>
      </w:r>
      <w:r w:rsidR="00BE444A">
        <w:rPr>
          <w:rFonts w:hint="eastAsia"/>
          <w:b/>
          <w:bCs/>
          <w:i w:val="0"/>
          <w:iCs/>
          <w:lang w:bidi="th-TH"/>
        </w:rPr>
        <w:t>（</w:t>
      </w:r>
      <w:r w:rsidR="00BE444A" w:rsidRPr="00AF0834">
        <w:rPr>
          <w:rFonts w:hint="eastAsia"/>
          <w:b/>
          <w:bCs/>
          <w:i w:val="0"/>
          <w:iCs/>
          <w:lang w:bidi="th-TH"/>
        </w:rPr>
        <w:t>コマンドプロンプト</w:t>
      </w:r>
      <w:r w:rsidR="00BE444A">
        <w:rPr>
          <w:rFonts w:hint="eastAsia"/>
          <w:b/>
          <w:bCs/>
          <w:i w:val="0"/>
          <w:iCs/>
          <w:lang w:bidi="th-TH"/>
        </w:rPr>
        <w:t>の画面）</w:t>
      </w:r>
      <w:r w:rsidR="00870E25">
        <w:rPr>
          <w:rFonts w:hint="eastAsia"/>
          <w:b/>
          <w:bCs/>
          <w:i w:val="0"/>
          <w:iCs/>
          <w:lang w:bidi="th-TH"/>
        </w:rPr>
        <w:t>でのコマンドプロンプト</w:t>
      </w:r>
      <w:r w:rsidR="002F30AE" w:rsidRPr="00AF0834">
        <w:rPr>
          <w:rFonts w:hint="eastAsia"/>
          <w:b/>
          <w:bCs/>
          <w:i w:val="0"/>
          <w:iCs/>
          <w:lang w:bidi="th-TH"/>
        </w:rPr>
        <w:t>実行</w:t>
      </w:r>
    </w:p>
    <w:p w:rsidR="00EE2EC1" w:rsidRDefault="00EE2EC1" w:rsidP="00A756B5">
      <w:pPr>
        <w:ind w:leftChars="400" w:left="960"/>
        <w:rPr>
          <w:iCs/>
          <w:lang w:bidi="th-TH"/>
        </w:rPr>
      </w:pPr>
      <w:r>
        <w:rPr>
          <w:rFonts w:hint="eastAsia"/>
          <w:iCs/>
          <w:lang w:bidi="th-TH"/>
        </w:rPr>
        <w:t xml:space="preserve"> </w:t>
      </w:r>
      <w:r w:rsidR="00E827C3">
        <w:rPr>
          <w:rFonts w:hint="eastAsia"/>
          <w:iCs/>
          <w:lang w:bidi="th-TH"/>
        </w:rPr>
        <w:t xml:space="preserve">  </w:t>
      </w:r>
      <w:r w:rsidR="00E827C3">
        <w:rPr>
          <w:rFonts w:hint="eastAsia"/>
          <w:iCs/>
          <w:lang w:bidi="th-TH"/>
        </w:rPr>
        <w:t>こちらは環境変数を</w:t>
      </w:r>
      <w:r w:rsidR="00750172">
        <w:rPr>
          <w:rFonts w:hint="eastAsia"/>
          <w:iCs/>
          <w:lang w:bidi="th-TH"/>
        </w:rPr>
        <w:t>設定しないでコマンドプロンプトで</w:t>
      </w:r>
      <w:r w:rsidR="00BB3978">
        <w:rPr>
          <w:rFonts w:hint="eastAsia"/>
          <w:iCs/>
          <w:lang w:bidi="th-TH"/>
        </w:rPr>
        <w:t>実行する手段になります。</w:t>
      </w:r>
    </w:p>
    <w:p w:rsidR="002F30AE" w:rsidRDefault="002F30AE" w:rsidP="00E827C3">
      <w:pPr>
        <w:ind w:leftChars="400" w:left="960" w:firstLineChars="100" w:firstLine="240"/>
        <w:rPr>
          <w:lang w:bidi="th-TH"/>
        </w:rPr>
      </w:pPr>
      <w:r>
        <w:rPr>
          <w:iCs/>
          <w:lang w:bidi="th-TH"/>
        </w:rPr>
        <w:t>MS-DOS</w:t>
      </w:r>
      <w:r w:rsidRPr="001D71F4">
        <w:rPr>
          <w:rFonts w:hint="eastAsia"/>
          <w:iCs/>
          <w:lang w:bidi="th-TH"/>
        </w:rPr>
        <w:t>画面</w:t>
      </w:r>
      <w:r w:rsidR="00AC1374">
        <w:rPr>
          <w:rFonts w:hint="eastAsia"/>
          <w:iCs/>
          <w:lang w:bidi="th-TH"/>
        </w:rPr>
        <w:t>（コマンドプロンプトの画面）</w:t>
      </w:r>
      <w:r w:rsidRPr="001D71F4">
        <w:rPr>
          <w:rFonts w:hint="eastAsia"/>
          <w:iCs/>
          <w:lang w:bidi="th-TH"/>
        </w:rPr>
        <w:t>を開き、</w:t>
      </w:r>
      <w:r>
        <w:rPr>
          <w:rFonts w:hint="eastAsia"/>
          <w:lang w:bidi="th-TH"/>
        </w:rPr>
        <w:t>『</w:t>
      </w:r>
      <w:r>
        <w:rPr>
          <w:lang w:bidi="th-TH"/>
        </w:rPr>
        <w:t>EntryExitDataOutput.exe</w:t>
      </w:r>
      <w:r>
        <w:rPr>
          <w:rFonts w:hint="eastAsia"/>
          <w:lang w:bidi="th-TH"/>
        </w:rPr>
        <w:t>』（ドライブから始まるフルパス付き）の後に半角空白文字で区切って読み込みファイル名／書き込みファイル名を入力して実行します。</w:t>
      </w:r>
    </w:p>
    <w:p w:rsidR="002F30AE" w:rsidRPr="00420392" w:rsidRDefault="000A6F44" w:rsidP="009B68F8">
      <w:pPr>
        <w:ind w:leftChars="525" w:left="1260"/>
        <w:rPr>
          <w:iCs/>
          <w:lang w:bidi="th-TH"/>
        </w:rPr>
      </w:pPr>
      <w:r>
        <w:rPr>
          <w:noProof/>
          <w:lang w:bidi="th-TH"/>
        </w:rPr>
        <w:drawing>
          <wp:anchor distT="0" distB="0" distL="114300" distR="114300" simplePos="0" relativeHeight="251717120" behindDoc="0" locked="0" layoutInCell="1" allowOverlap="1">
            <wp:simplePos x="0" y="0"/>
            <wp:positionH relativeFrom="column">
              <wp:posOffset>1161415</wp:posOffset>
            </wp:positionH>
            <wp:positionV relativeFrom="paragraph">
              <wp:posOffset>707390</wp:posOffset>
            </wp:positionV>
            <wp:extent cx="3300730" cy="3931920"/>
            <wp:effectExtent l="0" t="0" r="0" b="0"/>
            <wp:wrapTopAndBottom/>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6"/>
                    <a:stretch>
                      <a:fillRect/>
                    </a:stretch>
                  </pic:blipFill>
                  <pic:spPr>
                    <a:xfrm>
                      <a:off x="0" y="0"/>
                      <a:ext cx="3300730" cy="3931920"/>
                    </a:xfrm>
                    <a:prstGeom prst="rect">
                      <a:avLst/>
                    </a:prstGeom>
                  </pic:spPr>
                </pic:pic>
              </a:graphicData>
            </a:graphic>
            <wp14:sizeRelH relativeFrom="margin">
              <wp14:pctWidth>0</wp14:pctWidth>
            </wp14:sizeRelH>
            <wp14:sizeRelV relativeFrom="margin">
              <wp14:pctHeight>0</wp14:pctHeight>
            </wp14:sizeRelV>
          </wp:anchor>
        </w:drawing>
      </w:r>
      <w:r w:rsidR="003949B5">
        <w:rPr>
          <w:rFonts w:hint="eastAsia"/>
          <w:iCs/>
          <w:lang w:bidi="th-TH"/>
        </w:rPr>
        <w:t>１</w:t>
      </w:r>
      <w:r w:rsidR="003949B5">
        <w:rPr>
          <w:rFonts w:hint="eastAsia"/>
          <w:iCs/>
          <w:lang w:bidi="th-TH"/>
        </w:rPr>
        <w:t>.</w:t>
      </w:r>
      <w:r w:rsidR="002F30AE">
        <w:rPr>
          <w:rFonts w:hint="eastAsia"/>
          <w:iCs/>
          <w:lang w:bidi="th-TH"/>
        </w:rPr>
        <w:t>『</w:t>
      </w:r>
      <w:r w:rsidR="002F30AE">
        <w:rPr>
          <w:iCs/>
          <w:lang w:bidi="th-TH"/>
        </w:rPr>
        <w:t>cmd.exe</w:t>
      </w:r>
      <w:r w:rsidR="002F30AE">
        <w:rPr>
          <w:rFonts w:hint="eastAsia"/>
          <w:iCs/>
          <w:lang w:bidi="th-TH"/>
        </w:rPr>
        <w:t>』を実行して</w:t>
      </w:r>
      <w:r w:rsidR="002F30AE">
        <w:rPr>
          <w:iCs/>
          <w:lang w:bidi="th-TH"/>
        </w:rPr>
        <w:t>MS-DOS</w:t>
      </w:r>
      <w:r w:rsidR="002F30AE" w:rsidRPr="001D71F4">
        <w:rPr>
          <w:rFonts w:hint="eastAsia"/>
          <w:iCs/>
          <w:lang w:bidi="th-TH"/>
        </w:rPr>
        <w:t>画面</w:t>
      </w:r>
      <w:r w:rsidR="00003A16">
        <w:rPr>
          <w:rFonts w:hint="eastAsia"/>
          <w:iCs/>
          <w:lang w:bidi="th-TH"/>
        </w:rPr>
        <w:t>（</w:t>
      </w:r>
      <w:r w:rsidR="00880E67">
        <w:rPr>
          <w:rFonts w:hint="eastAsia"/>
          <w:iCs/>
          <w:lang w:bidi="th-TH"/>
        </w:rPr>
        <w:t>コマンドプロンプトの画面</w:t>
      </w:r>
      <w:r w:rsidR="00003A16">
        <w:rPr>
          <w:rFonts w:hint="eastAsia"/>
          <w:iCs/>
          <w:lang w:bidi="th-TH"/>
        </w:rPr>
        <w:t>）</w:t>
      </w:r>
      <w:r w:rsidR="002F30AE" w:rsidRPr="001D71F4">
        <w:rPr>
          <w:rFonts w:hint="eastAsia"/>
          <w:iCs/>
          <w:lang w:bidi="th-TH"/>
        </w:rPr>
        <w:t>を</w:t>
      </w:r>
      <w:r w:rsidR="002F30AE">
        <w:rPr>
          <w:rFonts w:hint="eastAsia"/>
          <w:iCs/>
          <w:lang w:bidi="th-TH"/>
        </w:rPr>
        <w:t>起動</w:t>
      </w:r>
      <w:r w:rsidR="002F30AE">
        <w:rPr>
          <w:lang w:bidi="th-TH"/>
        </w:rPr>
        <w:br w:type="page"/>
      </w:r>
    </w:p>
    <w:p w:rsidR="00260D75" w:rsidRDefault="003949B5" w:rsidP="009B68F8">
      <w:pPr>
        <w:ind w:leftChars="525" w:left="1260"/>
        <w:rPr>
          <w:lang w:bidi="th-TH"/>
        </w:rPr>
      </w:pPr>
      <w:r>
        <w:rPr>
          <w:rFonts w:hint="eastAsia"/>
          <w:lang w:bidi="th-TH"/>
        </w:rPr>
        <w:lastRenderedPageBreak/>
        <w:t>２</w:t>
      </w:r>
      <w:r>
        <w:rPr>
          <w:rFonts w:hint="eastAsia"/>
          <w:lang w:bidi="th-TH"/>
        </w:rPr>
        <w:t>.</w:t>
      </w:r>
      <w:r w:rsidR="0036402E">
        <w:rPr>
          <w:rFonts w:hint="eastAsia"/>
          <w:lang w:bidi="th-TH"/>
        </w:rPr>
        <w:t>『</w:t>
      </w:r>
      <w:r w:rsidR="0036402E">
        <w:rPr>
          <w:lang w:bidi="th-TH"/>
        </w:rPr>
        <w:t>EntryExitDataOutput.exe</w:t>
      </w:r>
      <w:r w:rsidR="0036402E">
        <w:rPr>
          <w:rFonts w:hint="eastAsia"/>
          <w:lang w:bidi="th-TH"/>
        </w:rPr>
        <w:t>』アプリケーションを</w:t>
      </w:r>
      <w:r w:rsidR="0013212B">
        <w:rPr>
          <w:rFonts w:hint="eastAsia"/>
          <w:lang w:bidi="th-TH"/>
        </w:rPr>
        <w:t>MS-DOS</w:t>
      </w:r>
      <w:r w:rsidR="0013212B">
        <w:rPr>
          <w:rFonts w:hint="eastAsia"/>
          <w:lang w:bidi="th-TH"/>
        </w:rPr>
        <w:t>画面</w:t>
      </w:r>
      <w:r w:rsidR="000A6F44">
        <w:rPr>
          <w:rFonts w:hint="eastAsia"/>
          <w:lang w:bidi="th-TH"/>
        </w:rPr>
        <w:t>（コマンドプロンプトの画面）</w:t>
      </w:r>
      <w:r w:rsidR="0013212B">
        <w:rPr>
          <w:rFonts w:hint="eastAsia"/>
          <w:lang w:bidi="th-TH"/>
        </w:rPr>
        <w:t>へドラッグ</w:t>
      </w:r>
      <w:r w:rsidR="002368BF">
        <w:rPr>
          <w:rFonts w:hint="eastAsia"/>
          <w:lang w:bidi="th-TH"/>
        </w:rPr>
        <w:t>＆ドロップ</w:t>
      </w:r>
    </w:p>
    <w:p w:rsidR="002F30AE" w:rsidRDefault="008014E6" w:rsidP="008014E6">
      <w:pPr>
        <w:ind w:left="1260"/>
        <w:rPr>
          <w:lang w:bidi="th-TH"/>
        </w:rPr>
      </w:pPr>
      <w:r>
        <w:rPr>
          <w:rFonts w:hint="eastAsia"/>
          <w:lang w:bidi="th-TH"/>
        </w:rPr>
        <w:t>３</w:t>
      </w:r>
      <w:r>
        <w:rPr>
          <w:rFonts w:hint="eastAsia"/>
          <w:lang w:bidi="th-TH"/>
        </w:rPr>
        <w:t>.</w:t>
      </w:r>
      <w:r w:rsidR="00127D5F">
        <w:rPr>
          <w:rFonts w:hint="eastAsia"/>
          <w:lang w:bidi="th-TH"/>
        </w:rPr>
        <w:t>読み込みファイル名、必要であれば書き込みファイル名</w:t>
      </w:r>
      <w:r w:rsidR="002F30AE">
        <w:rPr>
          <w:rFonts w:hint="eastAsia"/>
          <w:lang w:bidi="th-TH"/>
        </w:rPr>
        <w:t>を入力して</w:t>
      </w:r>
      <w:r w:rsidR="002F30AE">
        <w:rPr>
          <w:lang w:bidi="th-TH"/>
        </w:rPr>
        <w:t>Enter</w:t>
      </w:r>
      <w:r w:rsidR="002F30AE">
        <w:rPr>
          <w:rFonts w:hint="eastAsia"/>
          <w:lang w:bidi="th-TH"/>
        </w:rPr>
        <w:t>キーを押下</w:t>
      </w:r>
    </w:p>
    <w:p w:rsidR="00EC454C" w:rsidRPr="00CD742F" w:rsidRDefault="00F55C17" w:rsidP="008C3348">
      <w:pPr>
        <w:ind w:leftChars="500" w:left="1200"/>
        <w:rPr>
          <w:sz w:val="22"/>
          <w:szCs w:val="22"/>
          <w:lang w:bidi="th-TH"/>
        </w:rPr>
      </w:pPr>
      <w:r w:rsidRPr="00CD742F">
        <w:rPr>
          <w:rFonts w:hint="eastAsia"/>
          <w:sz w:val="22"/>
          <w:szCs w:val="22"/>
          <w:lang w:bidi="th-TH"/>
        </w:rPr>
        <w:t>例</w:t>
      </w:r>
      <w:r w:rsidR="001B12E5" w:rsidRPr="00CD742F">
        <w:rPr>
          <w:rFonts w:hint="eastAsia"/>
          <w:sz w:val="22"/>
          <w:szCs w:val="22"/>
          <w:lang w:bidi="th-TH"/>
        </w:rPr>
        <w:t>）</w:t>
      </w:r>
      <w:r w:rsidR="00EC454C" w:rsidRPr="00CD742F">
        <w:rPr>
          <w:sz w:val="22"/>
          <w:szCs w:val="22"/>
          <w:lang w:bidi="th-TH"/>
        </w:rPr>
        <w:t>EntryExitDataOutput</w:t>
      </w:r>
      <w:r w:rsidR="00917B7D" w:rsidRPr="00CD742F">
        <w:rPr>
          <w:rFonts w:hint="eastAsia"/>
          <w:sz w:val="22"/>
          <w:szCs w:val="22"/>
          <w:lang w:bidi="th-TH"/>
        </w:rPr>
        <w:t>フォルダを</w:t>
      </w:r>
      <w:r w:rsidR="00917B7D" w:rsidRPr="00CD742F">
        <w:rPr>
          <w:rFonts w:hint="eastAsia"/>
          <w:sz w:val="22"/>
          <w:szCs w:val="22"/>
          <w:lang w:bidi="th-TH"/>
        </w:rPr>
        <w:t>C</w:t>
      </w:r>
      <w:r w:rsidR="00917B7D" w:rsidRPr="00CD742F">
        <w:rPr>
          <w:rFonts w:hint="eastAsia"/>
          <w:sz w:val="22"/>
          <w:szCs w:val="22"/>
          <w:lang w:bidi="th-TH"/>
        </w:rPr>
        <w:t>ドライブ配下</w:t>
      </w:r>
      <w:r w:rsidR="00CD742F" w:rsidRPr="00CD742F">
        <w:rPr>
          <w:rFonts w:hint="eastAsia"/>
          <w:sz w:val="22"/>
          <w:szCs w:val="22"/>
          <w:lang w:bidi="th-TH"/>
        </w:rPr>
        <w:t>に設置した場合</w:t>
      </w:r>
    </w:p>
    <w:p w:rsidR="002F30AE" w:rsidRDefault="002F30AE" w:rsidP="008C3348">
      <w:pPr>
        <w:ind w:leftChars="500" w:left="1200"/>
        <w:rPr>
          <w:lang w:bidi="th-TH"/>
        </w:rPr>
      </w:pPr>
      <w:r w:rsidRPr="00250C55">
        <w:rPr>
          <w:sz w:val="16"/>
          <w:szCs w:val="16"/>
          <w:lang w:bidi="th-TH"/>
        </w:rPr>
        <w:t>C:</w:t>
      </w:r>
      <w:r w:rsidR="00D62CB0" w:rsidRPr="00250C55">
        <w:rPr>
          <w:rFonts w:hint="eastAsia"/>
          <w:sz w:val="16"/>
          <w:szCs w:val="16"/>
          <w:lang w:bidi="th-TH"/>
        </w:rPr>
        <w:t>¥</w:t>
      </w:r>
      <w:r w:rsidRPr="00250C55">
        <w:rPr>
          <w:sz w:val="16"/>
          <w:szCs w:val="16"/>
          <w:lang w:bidi="th-TH"/>
        </w:rPr>
        <w:t>EntryExitDataOutput</w:t>
      </w:r>
      <w:r w:rsidR="006C1966" w:rsidRPr="00250C55">
        <w:rPr>
          <w:rFonts w:hint="eastAsia"/>
          <w:sz w:val="16"/>
          <w:szCs w:val="16"/>
          <w:lang w:bidi="th-TH"/>
        </w:rPr>
        <w:t>¥</w:t>
      </w:r>
      <w:r w:rsidR="00DC10B0" w:rsidRPr="00250C55">
        <w:rPr>
          <w:rFonts w:hint="eastAsia"/>
          <w:sz w:val="16"/>
          <w:szCs w:val="16"/>
          <w:lang w:bidi="th-TH"/>
        </w:rPr>
        <w:t>Application</w:t>
      </w:r>
      <w:r w:rsidR="006C1966" w:rsidRPr="00250C55">
        <w:rPr>
          <w:rFonts w:hint="eastAsia"/>
          <w:sz w:val="16"/>
          <w:szCs w:val="16"/>
          <w:lang w:bidi="th-TH"/>
        </w:rPr>
        <w:t>¥</w:t>
      </w:r>
      <w:r w:rsidR="00DC10B0" w:rsidRPr="00250C55">
        <w:rPr>
          <w:rFonts w:hint="eastAsia"/>
          <w:sz w:val="16"/>
          <w:szCs w:val="16"/>
          <w:lang w:bidi="th-TH"/>
        </w:rPr>
        <w:t>B</w:t>
      </w:r>
      <w:r w:rsidRPr="00250C55">
        <w:rPr>
          <w:sz w:val="16"/>
          <w:szCs w:val="16"/>
          <w:lang w:bidi="th-TH"/>
        </w:rPr>
        <w:t>in</w:t>
      </w:r>
      <w:r w:rsidR="00141AED" w:rsidRPr="00250C55">
        <w:rPr>
          <w:rFonts w:hint="eastAsia"/>
          <w:sz w:val="16"/>
          <w:szCs w:val="16"/>
          <w:lang w:bidi="th-TH"/>
        </w:rPr>
        <w:t>¥</w:t>
      </w:r>
      <w:r w:rsidRPr="00250C55">
        <w:rPr>
          <w:sz w:val="16"/>
          <w:szCs w:val="16"/>
          <w:lang w:bidi="th-TH"/>
        </w:rPr>
        <w:t>EntryExitDataOutput.exe</w:t>
      </w:r>
      <w:r w:rsidRPr="00250C55">
        <w:rPr>
          <w:rFonts w:hint="eastAsia"/>
          <w:sz w:val="16"/>
          <w:szCs w:val="16"/>
          <w:lang w:bidi="th-TH"/>
        </w:rPr>
        <w:t>△</w:t>
      </w:r>
      <w:r w:rsidRPr="00250C55">
        <w:rPr>
          <w:sz w:val="16"/>
          <w:szCs w:val="16"/>
          <w:lang w:bidi="th-TH"/>
        </w:rPr>
        <w:t>AccessInput.dat</w:t>
      </w:r>
      <w:r w:rsidRPr="00250C55">
        <w:rPr>
          <w:rFonts w:hint="eastAsia"/>
          <w:sz w:val="16"/>
          <w:szCs w:val="16"/>
          <w:lang w:bidi="th-TH"/>
        </w:rPr>
        <w:t>（読み込みファイル名）（必須）△</w:t>
      </w:r>
      <w:r w:rsidRPr="00250C55">
        <w:rPr>
          <w:sz w:val="16"/>
          <w:szCs w:val="16"/>
          <w:lang w:bidi="th-TH"/>
        </w:rPr>
        <w:t>AccessOutput_yyyymmdd.txt</w:t>
      </w:r>
      <w:r w:rsidRPr="00250C55">
        <w:rPr>
          <w:rFonts w:hint="eastAsia"/>
          <w:sz w:val="16"/>
          <w:szCs w:val="16"/>
          <w:lang w:bidi="th-TH"/>
        </w:rPr>
        <w:t>（書き込みファイル名）（任意）</w:t>
      </w:r>
    </w:p>
    <w:p w:rsidR="001E6DAC" w:rsidRDefault="00B40701" w:rsidP="00E25F28">
      <w:pPr>
        <w:ind w:leftChars="500" w:left="1200" w:firstLineChars="100" w:firstLine="240"/>
        <w:rPr>
          <w:lang w:bidi="th-TH"/>
        </w:rPr>
      </w:pPr>
      <w:r>
        <w:rPr>
          <w:noProof/>
          <w:lang w:bidi="th-TH"/>
        </w:rPr>
        <w:drawing>
          <wp:anchor distT="0" distB="0" distL="114300" distR="114300" simplePos="0" relativeHeight="251718144" behindDoc="0" locked="0" layoutInCell="1" allowOverlap="1">
            <wp:simplePos x="0" y="0"/>
            <wp:positionH relativeFrom="column">
              <wp:posOffset>1071245</wp:posOffset>
            </wp:positionH>
            <wp:positionV relativeFrom="paragraph">
              <wp:posOffset>609600</wp:posOffset>
            </wp:positionV>
            <wp:extent cx="3530600" cy="4208145"/>
            <wp:effectExtent l="0" t="0" r="0" b="1905"/>
            <wp:wrapTopAndBottom/>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7"/>
                    <a:stretch>
                      <a:fillRect/>
                    </a:stretch>
                  </pic:blipFill>
                  <pic:spPr>
                    <a:xfrm>
                      <a:off x="0" y="0"/>
                      <a:ext cx="3530600" cy="4208145"/>
                    </a:xfrm>
                    <a:prstGeom prst="rect">
                      <a:avLst/>
                    </a:prstGeom>
                  </pic:spPr>
                </pic:pic>
              </a:graphicData>
            </a:graphic>
            <wp14:sizeRelH relativeFrom="margin">
              <wp14:pctWidth>0</wp14:pctWidth>
            </wp14:sizeRelH>
            <wp14:sizeRelV relativeFrom="margin">
              <wp14:pctHeight>0</wp14:pctHeight>
            </wp14:sizeRelV>
          </wp:anchor>
        </w:drawing>
      </w:r>
      <w:r w:rsidR="003C2303">
        <w:rPr>
          <w:rFonts w:hint="eastAsia"/>
          <w:lang w:bidi="th-TH"/>
        </w:rPr>
        <w:t>フルパスの意味等につきましては、別紙『用語集</w:t>
      </w:r>
      <w:r w:rsidR="00B7715E">
        <w:rPr>
          <w:rFonts w:hint="eastAsia"/>
          <w:lang w:bidi="th-TH"/>
        </w:rPr>
        <w:t>.xlsx</w:t>
      </w:r>
      <w:r w:rsidR="003C2303">
        <w:rPr>
          <w:rFonts w:hint="eastAsia"/>
          <w:lang w:bidi="th-TH"/>
        </w:rPr>
        <w:t>』</w:t>
      </w:r>
      <w:r w:rsidR="00B7715E">
        <w:rPr>
          <w:rFonts w:hint="eastAsia"/>
          <w:lang w:bidi="th-TH"/>
        </w:rPr>
        <w:t>をご参照ください。</w:t>
      </w:r>
    </w:p>
    <w:p w:rsidR="002F30AE" w:rsidRDefault="002F30AE" w:rsidP="00A756B5">
      <w:pPr>
        <w:ind w:leftChars="400" w:left="960"/>
        <w:rPr>
          <w:lang w:bidi="th-TH"/>
        </w:rPr>
      </w:pPr>
    </w:p>
    <w:p w:rsidR="002F30AE" w:rsidRDefault="002F30AE" w:rsidP="008B66FD">
      <w:pPr>
        <w:rPr>
          <w:lang w:bidi="th-TH"/>
        </w:rPr>
      </w:pPr>
    </w:p>
    <w:p w:rsidR="008F2BF8" w:rsidRDefault="008F2BF8" w:rsidP="008B66FD">
      <w:pPr>
        <w:rPr>
          <w:lang w:bidi="th-TH"/>
        </w:rPr>
      </w:pPr>
    </w:p>
    <w:p w:rsidR="00117281" w:rsidRDefault="00117281" w:rsidP="008B66FD">
      <w:pPr>
        <w:rPr>
          <w:lang w:bidi="th-TH"/>
        </w:rPr>
      </w:pPr>
    </w:p>
    <w:p w:rsidR="001A60DB" w:rsidRPr="00C94062" w:rsidRDefault="001A60DB" w:rsidP="008B66FD">
      <w:pPr>
        <w:rPr>
          <w:lang w:bidi="th-TH"/>
        </w:rPr>
      </w:pPr>
    </w:p>
    <w:p w:rsidR="002F30AE" w:rsidRPr="000E3470" w:rsidRDefault="008009E6" w:rsidP="008009E6">
      <w:pPr>
        <w:ind w:left="1260"/>
        <w:rPr>
          <w:iCs/>
          <w:color w:val="auto"/>
          <w:lang w:bidi="th-TH"/>
        </w:rPr>
      </w:pPr>
      <w:r>
        <w:rPr>
          <w:rFonts w:hint="eastAsia"/>
          <w:color w:val="auto"/>
          <w:lang w:bidi="th-TH"/>
        </w:rPr>
        <w:lastRenderedPageBreak/>
        <w:t>４</w:t>
      </w:r>
      <w:r>
        <w:rPr>
          <w:rFonts w:hint="eastAsia"/>
          <w:color w:val="auto"/>
          <w:lang w:bidi="th-TH"/>
        </w:rPr>
        <w:t>.</w:t>
      </w:r>
      <w:r w:rsidR="002F30AE" w:rsidRPr="000E3470">
        <w:rPr>
          <w:color w:val="auto"/>
          <w:lang w:bidi="th-TH"/>
        </w:rPr>
        <w:t>Enter</w:t>
      </w:r>
      <w:r w:rsidR="002F30AE" w:rsidRPr="000E3470">
        <w:rPr>
          <w:rFonts w:hint="eastAsia"/>
          <w:color w:val="auto"/>
          <w:lang w:bidi="th-TH"/>
        </w:rPr>
        <w:t>キーを押下後確認</w:t>
      </w:r>
    </w:p>
    <w:p w:rsidR="002F30AE" w:rsidRPr="007E2EF5" w:rsidRDefault="002F30AE" w:rsidP="008551C5">
      <w:pPr>
        <w:ind w:leftChars="700" w:left="1680"/>
        <w:rPr>
          <w:iCs/>
          <w:color w:val="FF0000"/>
          <w:sz w:val="20"/>
          <w:szCs w:val="20"/>
          <w:lang w:bidi="th-TH"/>
        </w:rPr>
      </w:pPr>
      <w:r w:rsidRPr="007E2EF5">
        <w:rPr>
          <w:iCs/>
          <w:color w:val="auto"/>
          <w:sz w:val="20"/>
          <w:szCs w:val="20"/>
          <w:lang w:bidi="th-TH"/>
        </w:rPr>
        <w:t>MS-DOS</w:t>
      </w:r>
      <w:r w:rsidRPr="007E2EF5">
        <w:rPr>
          <w:rFonts w:hint="eastAsia"/>
          <w:iCs/>
          <w:color w:val="auto"/>
          <w:sz w:val="20"/>
          <w:szCs w:val="20"/>
          <w:lang w:bidi="th-TH"/>
        </w:rPr>
        <w:t>画面に以下のように</w:t>
      </w:r>
      <w:r w:rsidRPr="007E2EF5">
        <w:rPr>
          <w:rFonts w:hint="eastAsia"/>
          <w:color w:val="auto"/>
          <w:sz w:val="20"/>
          <w:szCs w:val="20"/>
          <w:lang w:bidi="th-TH"/>
        </w:rPr>
        <w:t>画面に入退室データが表示される事を確認します。</w:t>
      </w:r>
    </w:p>
    <w:p w:rsidR="002F30AE" w:rsidRDefault="006F49A2" w:rsidP="001510C2">
      <w:pPr>
        <w:ind w:leftChars="400" w:left="960"/>
        <w:rPr>
          <w:iCs/>
          <w:color w:val="FF0000"/>
          <w:lang w:bidi="th-TH"/>
        </w:rPr>
      </w:pPr>
      <w:r>
        <w:rPr>
          <w:rFonts w:hint="eastAsia"/>
          <w:iCs/>
          <w:noProof/>
          <w:color w:val="FF0000"/>
          <w:lang w:bidi="th-TH"/>
        </w:rPr>
        <w:drawing>
          <wp:anchor distT="0" distB="0" distL="114300" distR="114300" simplePos="0" relativeHeight="251720192" behindDoc="0" locked="0" layoutInCell="1" allowOverlap="1">
            <wp:simplePos x="0" y="0"/>
            <wp:positionH relativeFrom="column">
              <wp:posOffset>1599565</wp:posOffset>
            </wp:positionH>
            <wp:positionV relativeFrom="paragraph">
              <wp:posOffset>3399790</wp:posOffset>
            </wp:positionV>
            <wp:extent cx="2813050" cy="3081020"/>
            <wp:effectExtent l="0" t="0" r="6350" b="5080"/>
            <wp:wrapTopAndBottom/>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8"/>
                    <a:stretch>
                      <a:fillRect/>
                    </a:stretch>
                  </pic:blipFill>
                  <pic:spPr>
                    <a:xfrm>
                      <a:off x="0" y="0"/>
                      <a:ext cx="2813050" cy="3081020"/>
                    </a:xfrm>
                    <a:prstGeom prst="rect">
                      <a:avLst/>
                    </a:prstGeom>
                  </pic:spPr>
                </pic:pic>
              </a:graphicData>
            </a:graphic>
            <wp14:sizeRelH relativeFrom="margin">
              <wp14:pctWidth>0</wp14:pctWidth>
            </wp14:sizeRelH>
            <wp14:sizeRelV relativeFrom="margin">
              <wp14:pctHeight>0</wp14:pctHeight>
            </wp14:sizeRelV>
          </wp:anchor>
        </w:drawing>
      </w:r>
      <w:r w:rsidRPr="007E2EF5">
        <w:rPr>
          <w:noProof/>
          <w:color w:val="FF0000"/>
          <w:sz w:val="20"/>
          <w:szCs w:val="20"/>
          <w:lang w:val="en-US" w:bidi="th-TH"/>
        </w:rPr>
        <w:drawing>
          <wp:anchor distT="0" distB="0" distL="114300" distR="114300" simplePos="0" relativeHeight="251780608" behindDoc="0" locked="0" layoutInCell="1" allowOverlap="1" wp14:anchorId="6C8ACD75" wp14:editId="23F8FB1D">
            <wp:simplePos x="0" y="0"/>
            <wp:positionH relativeFrom="column">
              <wp:posOffset>1600835</wp:posOffset>
            </wp:positionH>
            <wp:positionV relativeFrom="paragraph">
              <wp:posOffset>95250</wp:posOffset>
            </wp:positionV>
            <wp:extent cx="2837815" cy="3035935"/>
            <wp:effectExtent l="0" t="0" r="635"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9"/>
                    <a:stretch>
                      <a:fillRect/>
                    </a:stretch>
                  </pic:blipFill>
                  <pic:spPr>
                    <a:xfrm>
                      <a:off x="0" y="0"/>
                      <a:ext cx="2837815" cy="3035935"/>
                    </a:xfrm>
                    <a:prstGeom prst="rect">
                      <a:avLst/>
                    </a:prstGeom>
                  </pic:spPr>
                </pic:pic>
              </a:graphicData>
            </a:graphic>
            <wp14:sizeRelH relativeFrom="margin">
              <wp14:pctWidth>0</wp14:pctWidth>
            </wp14:sizeRelH>
            <wp14:sizeRelV relativeFrom="margin">
              <wp14:pctHeight>0</wp14:pctHeight>
            </wp14:sizeRelV>
          </wp:anchor>
        </w:drawing>
      </w:r>
    </w:p>
    <w:p w:rsidR="006F49A2" w:rsidRDefault="006F49A2" w:rsidP="00CE7834">
      <w:pPr>
        <w:rPr>
          <w:noProof/>
          <w:color w:val="FF0000"/>
          <w:lang w:val="en-US" w:bidi="th-TH"/>
        </w:rPr>
      </w:pPr>
    </w:p>
    <w:p w:rsidR="001A60DB" w:rsidRPr="009E1CE7" w:rsidRDefault="008F2BF8" w:rsidP="001A60DB">
      <w:pPr>
        <w:ind w:leftChars="500" w:left="1200" w:firstLineChars="100" w:firstLine="240"/>
        <w:rPr>
          <w:lang w:bidi="th-TH"/>
        </w:rPr>
      </w:pPr>
      <w:r>
        <w:rPr>
          <w:rFonts w:hint="eastAsia"/>
          <w:lang w:bidi="th-TH"/>
        </w:rPr>
        <w:t>※実行ファイル名は必ずドライブ名（上記の例では</w:t>
      </w:r>
      <w:r>
        <w:rPr>
          <w:rFonts w:hint="eastAsia"/>
          <w:lang w:bidi="th-TH"/>
        </w:rPr>
        <w:t>C</w:t>
      </w:r>
      <w:r>
        <w:rPr>
          <w:rFonts w:hint="eastAsia"/>
          <w:lang w:bidi="th-TH"/>
        </w:rPr>
        <w:t>ドライブ）からのフルパスでご指定下さい。（実行ファイル名のみで実行するとエラーが発生します）</w:t>
      </w:r>
    </w:p>
    <w:p w:rsidR="00D5189A" w:rsidRPr="00144856" w:rsidRDefault="00D5189A" w:rsidP="00144856">
      <w:pPr>
        <w:pStyle w:val="aa"/>
        <w:numPr>
          <w:ilvl w:val="4"/>
          <w:numId w:val="13"/>
        </w:numPr>
        <w:rPr>
          <w:b/>
          <w:bCs/>
          <w:i w:val="0"/>
          <w:iCs/>
        </w:rPr>
      </w:pPr>
      <w:r w:rsidRPr="00144856">
        <w:rPr>
          <w:rFonts w:hint="eastAsia"/>
          <w:b/>
          <w:bCs/>
          <w:i w:val="0"/>
          <w:iCs/>
        </w:rPr>
        <w:lastRenderedPageBreak/>
        <w:t>バッチ</w:t>
      </w:r>
      <w:r w:rsidR="002E7498">
        <w:rPr>
          <w:rFonts w:hint="eastAsia"/>
          <w:b/>
          <w:bCs/>
          <w:i w:val="0"/>
          <w:iCs/>
        </w:rPr>
        <w:t>処理</w:t>
      </w:r>
      <w:r w:rsidRPr="00144856">
        <w:rPr>
          <w:rFonts w:hint="eastAsia"/>
          <w:b/>
          <w:bCs/>
          <w:i w:val="0"/>
          <w:iCs/>
        </w:rPr>
        <w:t>実行</w:t>
      </w:r>
    </w:p>
    <w:p w:rsidR="00676B0A" w:rsidRDefault="00C46A42" w:rsidP="00AE2432">
      <w:pPr>
        <w:ind w:leftChars="400" w:left="960" w:firstLineChars="100" w:firstLine="240"/>
      </w:pPr>
      <w:r>
        <w:rPr>
          <w:rFonts w:hint="eastAsia"/>
        </w:rPr>
        <w:t>Windows</w:t>
      </w:r>
      <w:r w:rsidR="002116EA">
        <w:rPr>
          <w:rFonts w:hint="eastAsia"/>
        </w:rPr>
        <w:t>環境では、</w:t>
      </w:r>
      <w:r w:rsidR="00150E02">
        <w:rPr>
          <w:rFonts w:hint="eastAsia"/>
        </w:rPr>
        <w:t>アプリケーションを</w:t>
      </w:r>
      <w:r w:rsidR="004119C8">
        <w:rPr>
          <w:rFonts w:hint="eastAsia"/>
        </w:rPr>
        <w:t>ダブルクリック等で</w:t>
      </w:r>
      <w:r w:rsidR="00381321">
        <w:rPr>
          <w:rFonts w:hint="eastAsia"/>
        </w:rPr>
        <w:t>の</w:t>
      </w:r>
      <w:r w:rsidR="00095CA0">
        <w:rPr>
          <w:rFonts w:hint="eastAsia"/>
        </w:rPr>
        <w:t>直接</w:t>
      </w:r>
      <w:r w:rsidR="004119C8">
        <w:rPr>
          <w:rFonts w:hint="eastAsia"/>
        </w:rPr>
        <w:t>実行</w:t>
      </w:r>
      <w:r w:rsidR="00381321">
        <w:rPr>
          <w:rFonts w:hint="eastAsia"/>
        </w:rPr>
        <w:t>以外</w:t>
      </w:r>
      <w:r w:rsidR="00095CA0">
        <w:rPr>
          <w:rFonts w:hint="eastAsia"/>
        </w:rPr>
        <w:t>に</w:t>
      </w:r>
      <w:r w:rsidR="00E116FC">
        <w:rPr>
          <w:rFonts w:hint="eastAsia"/>
        </w:rPr>
        <w:t>、</w:t>
      </w:r>
      <w:r w:rsidR="000F3113">
        <w:rPr>
          <w:rFonts w:hint="eastAsia"/>
        </w:rPr>
        <w:t>コマンド</w:t>
      </w:r>
      <w:r w:rsidR="00024FFF">
        <w:rPr>
          <w:rFonts w:hint="eastAsia"/>
        </w:rPr>
        <w:t>で</w:t>
      </w:r>
      <w:r w:rsidR="00F12B9E">
        <w:rPr>
          <w:rFonts w:hint="eastAsia"/>
        </w:rPr>
        <w:t>実行する</w:t>
      </w:r>
      <w:r w:rsidR="00EA7A91">
        <w:rPr>
          <w:rFonts w:hint="eastAsia"/>
        </w:rPr>
        <w:t>方法</w:t>
      </w:r>
      <w:r w:rsidR="0016166F">
        <w:rPr>
          <w:rFonts w:hint="eastAsia"/>
        </w:rPr>
        <w:t>の一つ</w:t>
      </w:r>
      <w:r w:rsidR="00D2041D">
        <w:rPr>
          <w:rFonts w:hint="eastAsia"/>
        </w:rPr>
        <w:t>で</w:t>
      </w:r>
      <w:r w:rsidR="00B91942" w:rsidRPr="00B95881">
        <w:rPr>
          <w:rFonts w:hint="eastAsia"/>
          <w:b/>
          <w:bCs/>
          <w:color w:val="FF0000"/>
        </w:rPr>
        <w:t>Windows</w:t>
      </w:r>
      <w:r w:rsidR="00061790" w:rsidRPr="00B95881">
        <w:rPr>
          <w:rFonts w:hint="eastAsia"/>
          <w:b/>
          <w:bCs/>
          <w:color w:val="FF0000"/>
        </w:rPr>
        <w:t>バッチ</w:t>
      </w:r>
      <w:r w:rsidR="00B91942" w:rsidRPr="00B95881">
        <w:rPr>
          <w:rFonts w:hint="eastAsia"/>
          <w:b/>
          <w:bCs/>
          <w:color w:val="FF0000"/>
        </w:rPr>
        <w:t>コマンド</w:t>
      </w:r>
      <w:r w:rsidR="00F12B9E">
        <w:rPr>
          <w:rFonts w:hint="eastAsia"/>
        </w:rPr>
        <w:t>があります。</w:t>
      </w:r>
      <w:r w:rsidR="00DD16E0">
        <w:rPr>
          <w:rFonts w:hint="eastAsia"/>
        </w:rPr>
        <w:t>そのいくつかの</w:t>
      </w:r>
      <w:r w:rsidR="001E1A80" w:rsidRPr="001E1A80">
        <w:rPr>
          <w:rFonts w:hint="eastAsia"/>
          <w:b/>
          <w:bCs/>
          <w:u w:val="single"/>
        </w:rPr>
        <w:t>Windows</w:t>
      </w:r>
      <w:r w:rsidR="00464B23" w:rsidRPr="00DC4C78">
        <w:rPr>
          <w:rFonts w:hint="eastAsia"/>
          <w:b/>
          <w:bCs/>
          <w:u w:val="single"/>
        </w:rPr>
        <w:t>バッチ</w:t>
      </w:r>
      <w:r w:rsidR="000D572D">
        <w:rPr>
          <w:rFonts w:hint="eastAsia"/>
          <w:b/>
          <w:bCs/>
          <w:u w:val="single"/>
        </w:rPr>
        <w:t>コマンドの</w:t>
      </w:r>
      <w:r w:rsidR="00464B23" w:rsidRPr="00DC4C78">
        <w:rPr>
          <w:rFonts w:hint="eastAsia"/>
          <w:b/>
          <w:bCs/>
          <w:u w:val="single"/>
        </w:rPr>
        <w:t>処理を</w:t>
      </w:r>
      <w:r w:rsidR="00AE2432" w:rsidRPr="00DC4C78">
        <w:rPr>
          <w:rFonts w:hint="eastAsia"/>
          <w:b/>
          <w:bCs/>
          <w:u w:val="single"/>
        </w:rPr>
        <w:t>まとめた</w:t>
      </w:r>
      <w:r w:rsidR="006F5508" w:rsidRPr="00DC4C78">
        <w:rPr>
          <w:rFonts w:hint="eastAsia"/>
          <w:b/>
          <w:bCs/>
          <w:u w:val="single"/>
        </w:rPr>
        <w:t>物</w:t>
      </w:r>
      <w:r w:rsidR="006F5508">
        <w:rPr>
          <w:rFonts w:hint="eastAsia"/>
        </w:rPr>
        <w:t>を</w:t>
      </w:r>
      <w:r w:rsidR="006F5508" w:rsidRPr="00DC4C78">
        <w:rPr>
          <w:rFonts w:hint="eastAsia"/>
          <w:b/>
          <w:bCs/>
          <w:color w:val="FF0000"/>
        </w:rPr>
        <w:t>バッチ</w:t>
      </w:r>
      <w:r w:rsidR="006F5508">
        <w:rPr>
          <w:rFonts w:hint="eastAsia"/>
        </w:rPr>
        <w:t>と言います。</w:t>
      </w:r>
    </w:p>
    <w:p w:rsidR="007139CA" w:rsidRDefault="00F228C9" w:rsidP="00AE2432">
      <w:pPr>
        <w:ind w:leftChars="400" w:left="960" w:firstLineChars="100" w:firstLine="240"/>
      </w:pPr>
      <w:r>
        <w:rPr>
          <w:rFonts w:hint="eastAsia"/>
        </w:rPr>
        <w:t>バッチは実行ファイルの一つで</w:t>
      </w:r>
      <w:r w:rsidR="0013526B">
        <w:rPr>
          <w:rFonts w:hint="eastAsia"/>
        </w:rPr>
        <w:t>『</w:t>
      </w:r>
      <w:r w:rsidR="0013526B" w:rsidRPr="0013526B">
        <w:rPr>
          <w:rFonts w:hint="eastAsia"/>
          <w:b/>
          <w:bCs/>
          <w:color w:val="FF0000"/>
        </w:rPr>
        <w:t>バッチファイル</w:t>
      </w:r>
      <w:r w:rsidR="0013526B">
        <w:rPr>
          <w:rFonts w:hint="eastAsia"/>
        </w:rPr>
        <w:t>』と呼ばれており、</w:t>
      </w:r>
      <w:r w:rsidR="004A39DB">
        <w:rPr>
          <w:rFonts w:hint="eastAsia"/>
        </w:rPr>
        <w:t>アプリケーション</w:t>
      </w:r>
      <w:r w:rsidR="006C2B66">
        <w:rPr>
          <w:rFonts w:hint="eastAsia"/>
        </w:rPr>
        <w:t>実行を含めた</w:t>
      </w:r>
      <w:r w:rsidR="00547C23">
        <w:rPr>
          <w:rFonts w:hint="eastAsia"/>
        </w:rPr>
        <w:t>複数の</w:t>
      </w:r>
      <w:r w:rsidR="006C2B66" w:rsidRPr="00B95881">
        <w:rPr>
          <w:rFonts w:hint="eastAsia"/>
          <w:b/>
          <w:bCs/>
          <w:color w:val="FF0000"/>
        </w:rPr>
        <w:t>Windows</w:t>
      </w:r>
      <w:r w:rsidR="006C2B66" w:rsidRPr="00B95881">
        <w:rPr>
          <w:rFonts w:hint="eastAsia"/>
          <w:b/>
          <w:bCs/>
          <w:color w:val="FF0000"/>
        </w:rPr>
        <w:t>バッチコマンド</w:t>
      </w:r>
      <w:r w:rsidR="006C2B66" w:rsidRPr="006C2B66">
        <w:rPr>
          <w:rFonts w:hint="eastAsia"/>
          <w:color w:val="auto"/>
        </w:rPr>
        <w:t>を</w:t>
      </w:r>
      <w:r w:rsidR="00124972">
        <w:rPr>
          <w:rFonts w:hint="eastAsia"/>
          <w:color w:val="auto"/>
        </w:rPr>
        <w:t>一括</w:t>
      </w:r>
      <w:r w:rsidR="00652A3B">
        <w:rPr>
          <w:rFonts w:hint="eastAsia"/>
          <w:color w:val="auto"/>
        </w:rPr>
        <w:t>で</w:t>
      </w:r>
      <w:r w:rsidR="00FB75FD">
        <w:rPr>
          <w:rFonts w:hint="eastAsia"/>
          <w:color w:val="auto"/>
        </w:rPr>
        <w:t>順次に</w:t>
      </w:r>
      <w:r w:rsidR="00652A3B">
        <w:rPr>
          <w:rFonts w:hint="eastAsia"/>
          <w:color w:val="auto"/>
        </w:rPr>
        <w:t>実行する事が出来ます。</w:t>
      </w:r>
    </w:p>
    <w:p w:rsidR="00FE315E" w:rsidRDefault="00FE315E" w:rsidP="00D17C02">
      <w:pPr>
        <w:ind w:leftChars="400" w:left="960" w:firstLineChars="100" w:firstLine="240"/>
      </w:pPr>
      <w:r>
        <w:rPr>
          <w:rFonts w:hint="eastAsia"/>
        </w:rPr>
        <w:t>バッチで</w:t>
      </w:r>
      <w:r w:rsidR="009700B9">
        <w:rPr>
          <w:rFonts w:hint="eastAsia"/>
        </w:rPr>
        <w:t>は</w:t>
      </w:r>
      <w:r>
        <w:rPr>
          <w:rFonts w:hint="eastAsia"/>
        </w:rPr>
        <w:t>、</w:t>
      </w:r>
      <w:r w:rsidR="00D17C02">
        <w:rPr>
          <w:rFonts w:hint="eastAsia"/>
        </w:rPr>
        <w:t>アプリケーション</w:t>
      </w:r>
      <w:r w:rsidR="00300A7C">
        <w:rPr>
          <w:rFonts w:hint="eastAsia"/>
        </w:rPr>
        <w:t>の</w:t>
      </w:r>
      <w:r w:rsidR="000322CB">
        <w:rPr>
          <w:rFonts w:hint="eastAsia"/>
        </w:rPr>
        <w:t>バッチコマンド</w:t>
      </w:r>
      <w:r w:rsidR="009003DE">
        <w:rPr>
          <w:rFonts w:hint="eastAsia"/>
        </w:rPr>
        <w:t>に</w:t>
      </w:r>
      <w:r w:rsidR="00300A7C">
        <w:rPr>
          <w:rFonts w:hint="eastAsia"/>
        </w:rPr>
        <w:t>実行に必要な</w:t>
      </w:r>
      <w:r w:rsidR="00DF5F46">
        <w:rPr>
          <w:rFonts w:hint="eastAsia"/>
        </w:rPr>
        <w:t>コマンド</w:t>
      </w:r>
      <w:r w:rsidR="009003DE">
        <w:rPr>
          <w:rFonts w:hint="eastAsia"/>
        </w:rPr>
        <w:t>情報</w:t>
      </w:r>
      <w:r w:rsidR="00DC7E11">
        <w:rPr>
          <w:rFonts w:hint="eastAsia"/>
        </w:rPr>
        <w:t>の</w:t>
      </w:r>
      <w:r w:rsidR="00C823C7">
        <w:rPr>
          <w:rFonts w:hint="eastAsia"/>
        </w:rPr>
        <w:t>付与</w:t>
      </w:r>
      <w:r w:rsidR="00221F76">
        <w:rPr>
          <w:rFonts w:hint="eastAsia"/>
        </w:rPr>
        <w:t>で</w:t>
      </w:r>
      <w:r w:rsidR="00406758">
        <w:rPr>
          <w:rFonts w:hint="eastAsia"/>
        </w:rPr>
        <w:t>実行</w:t>
      </w:r>
      <w:r w:rsidR="00C823C7">
        <w:rPr>
          <w:rFonts w:hint="eastAsia"/>
        </w:rPr>
        <w:t>すること</w:t>
      </w:r>
      <w:r w:rsidR="00B95D08">
        <w:rPr>
          <w:rFonts w:hint="eastAsia"/>
        </w:rPr>
        <w:t>が</w:t>
      </w:r>
      <w:r w:rsidR="000509BF">
        <w:rPr>
          <w:rFonts w:hint="eastAsia"/>
        </w:rPr>
        <w:t>出来る他、</w:t>
      </w:r>
      <w:r w:rsidR="002648B1">
        <w:rPr>
          <w:rFonts w:hint="eastAsia"/>
        </w:rPr>
        <w:t>必要</w:t>
      </w:r>
      <w:r w:rsidR="000509BF">
        <w:rPr>
          <w:rFonts w:hint="eastAsia"/>
        </w:rPr>
        <w:t>条件に基づいて</w:t>
      </w:r>
      <w:r w:rsidR="00617123">
        <w:rPr>
          <w:rFonts w:hint="eastAsia"/>
        </w:rPr>
        <w:t>アプリケーション</w:t>
      </w:r>
      <w:r w:rsidR="00711CF3">
        <w:rPr>
          <w:rFonts w:hint="eastAsia"/>
        </w:rPr>
        <w:t>のバッチコマンド</w:t>
      </w:r>
      <w:r w:rsidR="00617123">
        <w:rPr>
          <w:rFonts w:hint="eastAsia"/>
        </w:rPr>
        <w:t>を実行させる事も</w:t>
      </w:r>
      <w:r w:rsidR="00C823C7">
        <w:rPr>
          <w:rFonts w:hint="eastAsia"/>
        </w:rPr>
        <w:t>出来ます</w:t>
      </w:r>
      <w:r w:rsidR="00406758">
        <w:rPr>
          <w:rFonts w:hint="eastAsia"/>
        </w:rPr>
        <w:t>。</w:t>
      </w:r>
    </w:p>
    <w:p w:rsidR="00451AD5" w:rsidRDefault="00B71867" w:rsidP="009244A1">
      <w:pPr>
        <w:ind w:leftChars="400" w:left="960" w:firstLineChars="100" w:firstLine="240"/>
      </w:pPr>
      <w:r>
        <w:rPr>
          <w:rFonts w:hint="eastAsia"/>
        </w:rPr>
        <w:t>そのため、</w:t>
      </w:r>
      <w:r w:rsidR="00B02B69">
        <w:rPr>
          <w:rFonts w:hint="eastAsia"/>
        </w:rPr>
        <w:t>複数の</w:t>
      </w:r>
      <w:r w:rsidR="00EB43C0">
        <w:rPr>
          <w:rFonts w:hint="eastAsia"/>
        </w:rPr>
        <w:t>アプリケーションを自動的に実行したい</w:t>
      </w:r>
      <w:r w:rsidR="00AC7264">
        <w:rPr>
          <w:rFonts w:hint="eastAsia"/>
        </w:rPr>
        <w:t>もしくは条件に</w:t>
      </w:r>
      <w:r w:rsidR="00D9353A">
        <w:rPr>
          <w:rFonts w:hint="eastAsia"/>
        </w:rPr>
        <w:t>基づいてアプリケーションを実行したい</w:t>
      </w:r>
      <w:r w:rsidR="00EB43C0">
        <w:rPr>
          <w:rFonts w:hint="eastAsia"/>
        </w:rPr>
        <w:t>場合</w:t>
      </w:r>
      <w:r w:rsidR="001D11E0">
        <w:rPr>
          <w:rFonts w:hint="eastAsia"/>
        </w:rPr>
        <w:t>等で</w:t>
      </w:r>
      <w:r w:rsidR="00A032DE">
        <w:rPr>
          <w:rFonts w:hint="eastAsia"/>
        </w:rPr>
        <w:t>開発及び運用の分野</w:t>
      </w:r>
      <w:r w:rsidR="00EB367B">
        <w:rPr>
          <w:rFonts w:hint="eastAsia"/>
        </w:rPr>
        <w:t>で</w:t>
      </w:r>
      <w:r w:rsidR="001D11E0">
        <w:rPr>
          <w:rFonts w:hint="eastAsia"/>
        </w:rPr>
        <w:t>重宝</w:t>
      </w:r>
      <w:r w:rsidR="00EB367B">
        <w:rPr>
          <w:rFonts w:hint="eastAsia"/>
        </w:rPr>
        <w:t>されております</w:t>
      </w:r>
      <w:r w:rsidR="001D11E0">
        <w:rPr>
          <w:rFonts w:hint="eastAsia"/>
        </w:rPr>
        <w:t>。</w:t>
      </w:r>
    </w:p>
    <w:p w:rsidR="00D5189A" w:rsidRDefault="00406758" w:rsidP="00406758">
      <w:pPr>
        <w:ind w:leftChars="400" w:left="960" w:firstLineChars="100" w:firstLine="240"/>
      </w:pPr>
      <w:r>
        <w:rPr>
          <w:rFonts w:hint="eastAsia"/>
        </w:rPr>
        <w:t>ここでは</w:t>
      </w:r>
      <w:r w:rsidR="00747DFB">
        <w:rPr>
          <w:rFonts w:hint="eastAsia"/>
        </w:rPr>
        <w:t>、</w:t>
      </w:r>
      <w:r w:rsidR="000F6FD0">
        <w:rPr>
          <w:rFonts w:hint="eastAsia"/>
        </w:rPr>
        <w:t>実行ファイル</w:t>
      </w:r>
      <w:r w:rsidR="000418C6">
        <w:rPr>
          <w:rFonts w:hint="eastAsia"/>
        </w:rPr>
        <w:t>で</w:t>
      </w:r>
      <w:r w:rsidR="00D5189A">
        <w:rPr>
          <w:rFonts w:hint="eastAsia"/>
        </w:rPr>
        <w:t>『</w:t>
      </w:r>
      <w:r w:rsidR="00D5189A">
        <w:t>EntryExitDataOutput.exe</w:t>
      </w:r>
      <w:r w:rsidR="00D5189A">
        <w:rPr>
          <w:rFonts w:hint="eastAsia"/>
        </w:rPr>
        <w:t>』と同階層にある『</w:t>
      </w:r>
      <w:r w:rsidR="00D5189A" w:rsidRPr="00B85940">
        <w:t>EntryExitDataOutputBatch.bat</w:t>
      </w:r>
      <w:r w:rsidR="00D5189A">
        <w:rPr>
          <w:rFonts w:hint="eastAsia"/>
        </w:rPr>
        <w:t>』をダブルクリック等で</w:t>
      </w:r>
      <w:r w:rsidR="00357FFE">
        <w:rPr>
          <w:rFonts w:hint="eastAsia"/>
        </w:rPr>
        <w:t>バッチ実行画面</w:t>
      </w:r>
      <w:r w:rsidR="008748A5">
        <w:rPr>
          <w:rFonts w:hint="eastAsia"/>
          <w:iCs/>
          <w:lang w:bidi="th-TH"/>
        </w:rPr>
        <w:t>（</w:t>
      </w:r>
      <w:r w:rsidR="008748A5" w:rsidRPr="00EC0793">
        <w:rPr>
          <w:rFonts w:hint="eastAsia"/>
          <w:iCs/>
          <w:lang w:bidi="th-TH"/>
        </w:rPr>
        <w:t>コマンドプロンプト</w:t>
      </w:r>
      <w:r w:rsidR="008748A5">
        <w:rPr>
          <w:rFonts w:hint="eastAsia"/>
          <w:iCs/>
          <w:lang w:bidi="th-TH"/>
        </w:rPr>
        <w:t>の画面）</w:t>
      </w:r>
      <w:r w:rsidR="0058113C">
        <w:rPr>
          <w:rFonts w:hint="eastAsia"/>
        </w:rPr>
        <w:t>を起動して、読み込みファイル／書き込みファイル等の</w:t>
      </w:r>
      <w:r w:rsidR="005C4466">
        <w:rPr>
          <w:rFonts w:hint="eastAsia"/>
        </w:rPr>
        <w:t>名称</w:t>
      </w:r>
      <w:r w:rsidR="0058113C">
        <w:rPr>
          <w:rFonts w:hint="eastAsia"/>
        </w:rPr>
        <w:t>設定を</w:t>
      </w:r>
      <w:r w:rsidR="005C4466">
        <w:rPr>
          <w:rFonts w:hint="eastAsia"/>
        </w:rPr>
        <w:t>した後</w:t>
      </w:r>
      <w:r w:rsidR="00D5189A">
        <w:rPr>
          <w:rFonts w:hint="eastAsia"/>
        </w:rPr>
        <w:t>実行します。</w:t>
      </w:r>
    </w:p>
    <w:p w:rsidR="00E238F4" w:rsidRDefault="004633F8" w:rsidP="00406758">
      <w:pPr>
        <w:ind w:leftChars="400" w:left="960" w:firstLineChars="100" w:firstLine="240"/>
      </w:pPr>
      <w:r>
        <w:rPr>
          <w:rFonts w:hint="eastAsia"/>
        </w:rPr>
        <w:t>なお、</w:t>
      </w:r>
      <w:r w:rsidR="002D2695">
        <w:rPr>
          <w:rFonts w:hint="eastAsia"/>
        </w:rPr>
        <w:t>入退室状況印字アプリケーション実行バッチファイル『</w:t>
      </w:r>
      <w:r w:rsidR="002D2695" w:rsidRPr="00B85940">
        <w:t>EntryExitDataOutputBatch.bat</w:t>
      </w:r>
      <w:r w:rsidR="002D2695">
        <w:rPr>
          <w:rFonts w:hint="eastAsia"/>
        </w:rPr>
        <w:t>』</w:t>
      </w:r>
      <w:r w:rsidR="0041696F">
        <w:rPr>
          <w:rFonts w:hint="eastAsia"/>
        </w:rPr>
        <w:t>を実行する場合</w:t>
      </w:r>
      <w:r w:rsidR="002D2695">
        <w:rPr>
          <w:rFonts w:hint="eastAsia"/>
        </w:rPr>
        <w:t>は</w:t>
      </w:r>
      <w:r w:rsidR="0041696F">
        <w:rPr>
          <w:rFonts w:hint="eastAsia"/>
        </w:rPr>
        <w:t>、必ず『</w:t>
      </w:r>
      <w:r w:rsidR="0041696F">
        <w:t>EntryExitDataOutput.exe</w:t>
      </w:r>
      <w:r w:rsidR="0041696F">
        <w:rPr>
          <w:rFonts w:hint="eastAsia"/>
        </w:rPr>
        <w:t>』と同階層</w:t>
      </w:r>
      <w:r w:rsidR="00C22E87">
        <w:rPr>
          <w:rFonts w:hint="eastAsia"/>
        </w:rPr>
        <w:t>である事を</w:t>
      </w:r>
      <w:r w:rsidR="002A0F6A">
        <w:rPr>
          <w:rFonts w:hint="eastAsia"/>
        </w:rPr>
        <w:t>前提条件</w:t>
      </w:r>
      <w:r w:rsidR="00C22E87">
        <w:rPr>
          <w:rFonts w:hint="eastAsia"/>
        </w:rPr>
        <w:t>と致します。</w:t>
      </w:r>
    </w:p>
    <w:p w:rsidR="00EA4C8A" w:rsidRDefault="00EA4C8A" w:rsidP="0016325F"/>
    <w:p w:rsidR="00EA4C8A" w:rsidRDefault="00EA4C8A" w:rsidP="0016325F"/>
    <w:p w:rsidR="00CB2211" w:rsidRDefault="00CB2211" w:rsidP="0016325F"/>
    <w:p w:rsidR="00CB2211" w:rsidRDefault="00CB2211" w:rsidP="0016325F"/>
    <w:p w:rsidR="00EA4C8A" w:rsidRDefault="00EA4C8A" w:rsidP="0016325F"/>
    <w:p w:rsidR="00591833" w:rsidRDefault="00591833" w:rsidP="0016325F"/>
    <w:p w:rsidR="00CB2211" w:rsidRPr="00176A36" w:rsidRDefault="00CB2211" w:rsidP="00740809">
      <w:pPr>
        <w:ind w:leftChars="400" w:left="960"/>
      </w:pPr>
      <w:r>
        <w:rPr>
          <w:rFonts w:hint="eastAsia"/>
        </w:rPr>
        <w:lastRenderedPageBreak/>
        <w:t>それでは</w:t>
      </w:r>
      <w:r w:rsidR="00E57F57">
        <w:rPr>
          <w:rFonts w:hint="eastAsia"/>
        </w:rPr>
        <w:t>実行手順を説明致します。</w:t>
      </w:r>
    </w:p>
    <w:p w:rsidR="00D5189A" w:rsidRPr="008009E6" w:rsidRDefault="00164F7B" w:rsidP="00164F7B">
      <w:pPr>
        <w:ind w:leftChars="500" w:left="1200"/>
        <w:rPr>
          <w:iCs/>
        </w:rPr>
      </w:pPr>
      <w:r>
        <w:rPr>
          <w:rFonts w:hint="eastAsia"/>
          <w:iCs/>
        </w:rPr>
        <w:t>１</w:t>
      </w:r>
      <w:r>
        <w:rPr>
          <w:rFonts w:hint="eastAsia"/>
          <w:iCs/>
        </w:rPr>
        <w:t>.</w:t>
      </w:r>
      <w:r w:rsidR="00D5189A" w:rsidRPr="008009E6">
        <w:rPr>
          <w:rFonts w:hint="eastAsia"/>
          <w:iCs/>
        </w:rPr>
        <w:t>『</w:t>
      </w:r>
      <w:r w:rsidR="00D5189A" w:rsidRPr="008009E6">
        <w:rPr>
          <w:iCs/>
        </w:rPr>
        <w:t>EntryExitDataOutputBatch.bat</w:t>
      </w:r>
      <w:r w:rsidR="00D5189A" w:rsidRPr="008009E6">
        <w:rPr>
          <w:rFonts w:hint="eastAsia"/>
          <w:iCs/>
        </w:rPr>
        <w:t>』をダブルクリック等で起動</w:t>
      </w:r>
    </w:p>
    <w:p w:rsidR="00747DFB" w:rsidRPr="00FE3B1E" w:rsidRDefault="00253B86" w:rsidP="00FE3B1E">
      <w:pPr>
        <w:rPr>
          <w:iCs/>
        </w:rPr>
      </w:pPr>
      <w:r>
        <w:rPr>
          <w:rFonts w:hint="eastAsia"/>
          <w:noProof/>
        </w:rPr>
        <w:drawing>
          <wp:anchor distT="0" distB="0" distL="114300" distR="114300" simplePos="0" relativeHeight="251682304" behindDoc="0" locked="0" layoutInCell="1" allowOverlap="1">
            <wp:simplePos x="0" y="0"/>
            <wp:positionH relativeFrom="column">
              <wp:posOffset>1636395</wp:posOffset>
            </wp:positionH>
            <wp:positionV relativeFrom="paragraph">
              <wp:posOffset>165735</wp:posOffset>
            </wp:positionV>
            <wp:extent cx="2700655" cy="2003425"/>
            <wp:effectExtent l="0" t="0" r="4445" b="0"/>
            <wp:wrapTopAndBottom/>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30"/>
                    <a:stretch>
                      <a:fillRect/>
                    </a:stretch>
                  </pic:blipFill>
                  <pic:spPr>
                    <a:xfrm>
                      <a:off x="0" y="0"/>
                      <a:ext cx="2700655" cy="2003425"/>
                    </a:xfrm>
                    <a:prstGeom prst="rect">
                      <a:avLst/>
                    </a:prstGeom>
                  </pic:spPr>
                </pic:pic>
              </a:graphicData>
            </a:graphic>
            <wp14:sizeRelH relativeFrom="margin">
              <wp14:pctWidth>0</wp14:pctWidth>
            </wp14:sizeRelH>
            <wp14:sizeRelV relativeFrom="margin">
              <wp14:pctHeight>0</wp14:pctHeight>
            </wp14:sizeRelV>
          </wp:anchor>
        </w:drawing>
      </w:r>
    </w:p>
    <w:p w:rsidR="00D5189A" w:rsidRPr="00164F7B" w:rsidRDefault="00164F7B" w:rsidP="00164F7B">
      <w:pPr>
        <w:ind w:left="1260"/>
        <w:rPr>
          <w:iCs/>
        </w:rPr>
      </w:pPr>
      <w:r>
        <w:rPr>
          <w:rFonts w:hint="eastAsia"/>
          <w:iCs/>
        </w:rPr>
        <w:t>２</w:t>
      </w:r>
      <w:r>
        <w:rPr>
          <w:rFonts w:hint="eastAsia"/>
          <w:iCs/>
        </w:rPr>
        <w:t>.</w:t>
      </w:r>
      <w:r w:rsidR="00D5189A" w:rsidRPr="00164F7B">
        <w:rPr>
          <w:rFonts w:hint="eastAsia"/>
          <w:iCs/>
        </w:rPr>
        <w:t>『読み込むファイル名を入力してください。』のメッセージが表示するので</w:t>
      </w:r>
      <w:r w:rsidR="00F71C9E" w:rsidRPr="00164F7B">
        <w:rPr>
          <w:rFonts w:hint="eastAsia"/>
          <w:iCs/>
        </w:rPr>
        <w:t>、</w:t>
      </w:r>
      <w:r w:rsidR="00D5189A" w:rsidRPr="00164F7B">
        <w:rPr>
          <w:rFonts w:hint="eastAsia"/>
          <w:iCs/>
        </w:rPr>
        <w:t>読み込みファイル名を入力</w:t>
      </w:r>
      <w:r w:rsidR="003F7C6A" w:rsidRPr="00164F7B">
        <w:rPr>
          <w:rFonts w:hint="eastAsia"/>
          <w:iCs/>
        </w:rPr>
        <w:t>して</w:t>
      </w:r>
      <w:r w:rsidR="003F7C6A" w:rsidRPr="00164F7B">
        <w:rPr>
          <w:rFonts w:hint="eastAsia"/>
          <w:iCs/>
        </w:rPr>
        <w:t>Enter</w:t>
      </w:r>
      <w:r w:rsidR="00D20A38" w:rsidRPr="00164F7B">
        <w:rPr>
          <w:rFonts w:hint="eastAsia"/>
          <w:iCs/>
        </w:rPr>
        <w:t>キーを押下</w:t>
      </w:r>
    </w:p>
    <w:p w:rsidR="00E15B1F" w:rsidRDefault="00AE0CB2" w:rsidP="00E15B1F">
      <w:pPr>
        <w:rPr>
          <w:iCs/>
        </w:rPr>
      </w:pPr>
      <w:r>
        <w:rPr>
          <w:rFonts w:hint="eastAsia"/>
          <w:iCs/>
          <w:noProof/>
        </w:rPr>
        <w:drawing>
          <wp:anchor distT="0" distB="0" distL="114300" distR="114300" simplePos="0" relativeHeight="251683328" behindDoc="0" locked="0" layoutInCell="1" allowOverlap="1">
            <wp:simplePos x="0" y="0"/>
            <wp:positionH relativeFrom="column">
              <wp:posOffset>1647190</wp:posOffset>
            </wp:positionH>
            <wp:positionV relativeFrom="paragraph">
              <wp:posOffset>330200</wp:posOffset>
            </wp:positionV>
            <wp:extent cx="2689860" cy="1745615"/>
            <wp:effectExtent l="0" t="0" r="0" b="6985"/>
            <wp:wrapTopAndBottom/>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31"/>
                    <a:stretch>
                      <a:fillRect/>
                    </a:stretch>
                  </pic:blipFill>
                  <pic:spPr>
                    <a:xfrm>
                      <a:off x="0" y="0"/>
                      <a:ext cx="2689860" cy="1745615"/>
                    </a:xfrm>
                    <a:prstGeom prst="rect">
                      <a:avLst/>
                    </a:prstGeom>
                  </pic:spPr>
                </pic:pic>
              </a:graphicData>
            </a:graphic>
            <wp14:sizeRelH relativeFrom="margin">
              <wp14:pctWidth>0</wp14:pctWidth>
            </wp14:sizeRelH>
            <wp14:sizeRelV relativeFrom="margin">
              <wp14:pctHeight>0</wp14:pctHeight>
            </wp14:sizeRelV>
          </wp:anchor>
        </w:drawing>
      </w:r>
    </w:p>
    <w:p w:rsidR="009701AB" w:rsidRDefault="009701AB" w:rsidP="00E15B1F">
      <w:pPr>
        <w:rPr>
          <w:iCs/>
        </w:rPr>
      </w:pPr>
    </w:p>
    <w:p w:rsidR="00AF2A11" w:rsidRDefault="00AF2A11" w:rsidP="00E15B1F">
      <w:pPr>
        <w:rPr>
          <w:iCs/>
        </w:rPr>
      </w:pPr>
    </w:p>
    <w:p w:rsidR="00954AF1" w:rsidRDefault="00954AF1" w:rsidP="00E15B1F">
      <w:pPr>
        <w:rPr>
          <w:iCs/>
        </w:rPr>
      </w:pPr>
    </w:p>
    <w:p w:rsidR="00102220" w:rsidRDefault="00102220" w:rsidP="00E15B1F">
      <w:pPr>
        <w:rPr>
          <w:iCs/>
        </w:rPr>
      </w:pPr>
    </w:p>
    <w:p w:rsidR="00102220" w:rsidRDefault="00102220" w:rsidP="00E15B1F">
      <w:pPr>
        <w:rPr>
          <w:iCs/>
        </w:rPr>
      </w:pPr>
    </w:p>
    <w:p w:rsidR="00102220" w:rsidRDefault="00102220" w:rsidP="00E15B1F">
      <w:pPr>
        <w:rPr>
          <w:iCs/>
        </w:rPr>
      </w:pPr>
    </w:p>
    <w:p w:rsidR="009704FC" w:rsidRDefault="00605D41" w:rsidP="00E04A72">
      <w:pPr>
        <w:ind w:leftChars="500" w:left="1200"/>
        <w:rPr>
          <w:iCs/>
        </w:rPr>
      </w:pPr>
      <w:r>
        <w:rPr>
          <w:rFonts w:hint="eastAsia"/>
          <w:iCs/>
        </w:rPr>
        <w:lastRenderedPageBreak/>
        <w:t>※読み込みファイル名を指定せずに</w:t>
      </w:r>
      <w:r>
        <w:rPr>
          <w:rFonts w:hint="eastAsia"/>
          <w:iCs/>
        </w:rPr>
        <w:t>Enter</w:t>
      </w:r>
      <w:r>
        <w:rPr>
          <w:rFonts w:hint="eastAsia"/>
          <w:iCs/>
        </w:rPr>
        <w:t>キーを押下すると</w:t>
      </w:r>
      <w:r w:rsidR="002317F4">
        <w:rPr>
          <w:rFonts w:hint="eastAsia"/>
          <w:iCs/>
        </w:rPr>
        <w:t>以下</w:t>
      </w:r>
      <w:r>
        <w:rPr>
          <w:rFonts w:hint="eastAsia"/>
          <w:iCs/>
        </w:rPr>
        <w:t>のエラーメッセージが表示され</w:t>
      </w:r>
      <w:r w:rsidR="002E7E1E">
        <w:rPr>
          <w:rFonts w:hint="eastAsia"/>
          <w:iCs/>
        </w:rPr>
        <w:t>、</w:t>
      </w:r>
      <w:r>
        <w:rPr>
          <w:rFonts w:hint="eastAsia"/>
          <w:iCs/>
        </w:rPr>
        <w:t>再度入力</w:t>
      </w:r>
      <w:r w:rsidR="009704FC">
        <w:rPr>
          <w:rFonts w:hint="eastAsia"/>
          <w:iCs/>
        </w:rPr>
        <w:t>状態になります。</w:t>
      </w:r>
    </w:p>
    <w:p w:rsidR="009704FC" w:rsidRDefault="00FA1B90" w:rsidP="00FA1B90">
      <w:pPr>
        <w:ind w:leftChars="700" w:left="1680"/>
        <w:rPr>
          <w:iCs/>
        </w:rPr>
      </w:pPr>
      <w:r>
        <w:rPr>
          <w:rFonts w:hint="eastAsia"/>
          <w:iCs/>
        </w:rPr>
        <w:t>『</w:t>
      </w:r>
      <w:r w:rsidRPr="007C0345">
        <w:rPr>
          <w:rFonts w:hint="eastAsia"/>
          <w:iCs/>
        </w:rPr>
        <w:t>読み込みファイル名がありません。読み込みファイル名は必須です。</w:t>
      </w:r>
      <w:r>
        <w:rPr>
          <w:rFonts w:hint="eastAsia"/>
          <w:iCs/>
        </w:rPr>
        <w:t>』</w:t>
      </w:r>
    </w:p>
    <w:p w:rsidR="00FA1B90" w:rsidRDefault="00FA1B90" w:rsidP="00FA1B90">
      <w:pPr>
        <w:ind w:leftChars="700" w:left="1680"/>
        <w:rPr>
          <w:iCs/>
        </w:rPr>
      </w:pPr>
      <w:r>
        <w:rPr>
          <w:iCs/>
          <w:noProof/>
        </w:rPr>
        <w:drawing>
          <wp:anchor distT="0" distB="0" distL="114300" distR="114300" simplePos="0" relativeHeight="251755008" behindDoc="0" locked="0" layoutInCell="1" allowOverlap="1">
            <wp:simplePos x="0" y="0"/>
            <wp:positionH relativeFrom="column">
              <wp:posOffset>1736725</wp:posOffset>
            </wp:positionH>
            <wp:positionV relativeFrom="paragraph">
              <wp:posOffset>331470</wp:posOffset>
            </wp:positionV>
            <wp:extent cx="2679700" cy="1861820"/>
            <wp:effectExtent l="0" t="0" r="6350" b="5080"/>
            <wp:wrapTopAndBottom/>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2"/>
                    <a:stretch>
                      <a:fillRect/>
                    </a:stretch>
                  </pic:blipFill>
                  <pic:spPr>
                    <a:xfrm>
                      <a:off x="0" y="0"/>
                      <a:ext cx="2679700" cy="1861820"/>
                    </a:xfrm>
                    <a:prstGeom prst="rect">
                      <a:avLst/>
                    </a:prstGeom>
                  </pic:spPr>
                </pic:pic>
              </a:graphicData>
            </a:graphic>
            <wp14:sizeRelH relativeFrom="margin">
              <wp14:pctWidth>0</wp14:pctWidth>
            </wp14:sizeRelH>
            <wp14:sizeRelV relativeFrom="margin">
              <wp14:pctHeight>0</wp14:pctHeight>
            </wp14:sizeRelV>
          </wp:anchor>
        </w:drawing>
      </w:r>
      <w:r w:rsidR="00FC5A39">
        <w:rPr>
          <w:rFonts w:hint="eastAsia"/>
          <w:iCs/>
        </w:rPr>
        <w:t>『</w:t>
      </w:r>
      <w:r w:rsidR="00FC5A39" w:rsidRPr="00E271DD">
        <w:rPr>
          <w:rFonts w:hint="eastAsia"/>
          <w:iCs/>
        </w:rPr>
        <w:t>読み込みファイル名を入力し直してください。</w:t>
      </w:r>
      <w:r w:rsidR="00FC5A39">
        <w:rPr>
          <w:rFonts w:hint="eastAsia"/>
          <w:iCs/>
        </w:rPr>
        <w:t>』</w:t>
      </w:r>
    </w:p>
    <w:p w:rsidR="00FC5A39" w:rsidRDefault="00FC5A39" w:rsidP="00E04A72">
      <w:pPr>
        <w:ind w:leftChars="500" w:left="1200"/>
        <w:rPr>
          <w:iCs/>
        </w:rPr>
      </w:pPr>
    </w:p>
    <w:p w:rsidR="00605D41" w:rsidRPr="00E15B1F" w:rsidRDefault="00163737" w:rsidP="00E04A72">
      <w:pPr>
        <w:ind w:leftChars="500" w:left="1200"/>
        <w:rPr>
          <w:iCs/>
        </w:rPr>
      </w:pPr>
      <w:r>
        <w:rPr>
          <w:rFonts w:hint="eastAsia"/>
          <w:iCs/>
        </w:rPr>
        <w:t>そのため</w:t>
      </w:r>
      <w:r w:rsidR="00605D41">
        <w:rPr>
          <w:rFonts w:hint="eastAsia"/>
          <w:iCs/>
        </w:rPr>
        <w:t>必ず読み込みファイル名を入力します。</w:t>
      </w:r>
    </w:p>
    <w:p w:rsidR="00E1609C" w:rsidRPr="00E15B1F" w:rsidRDefault="00E1609C" w:rsidP="00E1609C">
      <w:pPr>
        <w:rPr>
          <w:iCs/>
        </w:rPr>
      </w:pPr>
    </w:p>
    <w:p w:rsidR="0075735B" w:rsidRPr="000A1E0C" w:rsidRDefault="000A1E0C" w:rsidP="000A1E0C">
      <w:pPr>
        <w:ind w:left="1260"/>
        <w:rPr>
          <w:iCs/>
        </w:rPr>
      </w:pPr>
      <w:r>
        <w:rPr>
          <w:rFonts w:hint="eastAsia"/>
          <w:iCs/>
        </w:rPr>
        <w:t>３</w:t>
      </w:r>
      <w:r>
        <w:rPr>
          <w:rFonts w:hint="eastAsia"/>
          <w:iCs/>
        </w:rPr>
        <w:t>.</w:t>
      </w:r>
      <w:r w:rsidR="00B3467A" w:rsidRPr="000A1E0C">
        <w:rPr>
          <w:rFonts w:hint="eastAsia"/>
          <w:iCs/>
        </w:rPr>
        <w:t>『書き込むファイル名を指定しますか？（</w:t>
      </w:r>
      <w:r w:rsidR="00B3467A" w:rsidRPr="000A1E0C">
        <w:rPr>
          <w:rFonts w:hint="eastAsia"/>
          <w:iCs/>
        </w:rPr>
        <w:t>y</w:t>
      </w:r>
      <w:r w:rsidR="00B3467A" w:rsidRPr="000A1E0C">
        <w:rPr>
          <w:rFonts w:hint="eastAsia"/>
          <w:iCs/>
        </w:rPr>
        <w:t>：はい</w:t>
      </w:r>
      <w:r w:rsidR="00B3467A" w:rsidRPr="000A1E0C">
        <w:rPr>
          <w:rFonts w:hint="eastAsia"/>
          <w:iCs/>
        </w:rPr>
        <w:t xml:space="preserve"> n</w:t>
      </w:r>
      <w:r w:rsidR="00B3467A" w:rsidRPr="000A1E0C">
        <w:rPr>
          <w:rFonts w:hint="eastAsia"/>
          <w:iCs/>
        </w:rPr>
        <w:t>：いいえ）』のメッセージが</w:t>
      </w:r>
      <w:r w:rsidR="00B9198F" w:rsidRPr="000A1E0C">
        <w:rPr>
          <w:rFonts w:hint="eastAsia"/>
          <w:iCs/>
        </w:rPr>
        <w:t>表示する</w:t>
      </w:r>
      <w:r w:rsidR="007B7E3A" w:rsidRPr="000A1E0C">
        <w:rPr>
          <w:rFonts w:hint="eastAsia"/>
          <w:iCs/>
        </w:rPr>
        <w:t>ので</w:t>
      </w:r>
      <w:r w:rsidR="00F71C9E" w:rsidRPr="000A1E0C">
        <w:rPr>
          <w:rFonts w:hint="eastAsia"/>
          <w:iCs/>
        </w:rPr>
        <w:t>、</w:t>
      </w:r>
      <w:r w:rsidR="00F12ECB" w:rsidRPr="000A1E0C">
        <w:rPr>
          <w:rFonts w:hint="eastAsia"/>
          <w:iCs/>
        </w:rPr>
        <w:t>書き込みファイル名を</w:t>
      </w:r>
      <w:r w:rsidR="003A24C8" w:rsidRPr="000A1E0C">
        <w:rPr>
          <w:rFonts w:hint="eastAsia"/>
          <w:iCs/>
        </w:rPr>
        <w:t>指定する場合は</w:t>
      </w:r>
      <w:r w:rsidR="00A57101" w:rsidRPr="000A1E0C">
        <w:rPr>
          <w:rFonts w:hint="eastAsia"/>
          <w:iCs/>
        </w:rPr>
        <w:t>『</w:t>
      </w:r>
      <w:r w:rsidR="00A57101" w:rsidRPr="000A1E0C">
        <w:rPr>
          <w:rFonts w:hint="eastAsia"/>
          <w:iCs/>
        </w:rPr>
        <w:t>y</w:t>
      </w:r>
      <w:r w:rsidR="00A57101" w:rsidRPr="000A1E0C">
        <w:rPr>
          <w:rFonts w:hint="eastAsia"/>
          <w:iCs/>
        </w:rPr>
        <w:t>（</w:t>
      </w:r>
      <w:r w:rsidR="00676DE5" w:rsidRPr="000A1E0C">
        <w:rPr>
          <w:rFonts w:hint="eastAsia"/>
          <w:iCs/>
        </w:rPr>
        <w:t>はい</w:t>
      </w:r>
      <w:r w:rsidR="00A57101" w:rsidRPr="000A1E0C">
        <w:rPr>
          <w:rFonts w:hint="eastAsia"/>
          <w:iCs/>
        </w:rPr>
        <w:t>）』</w:t>
      </w:r>
      <w:r w:rsidR="00676DE5" w:rsidRPr="000A1E0C">
        <w:rPr>
          <w:rFonts w:hint="eastAsia"/>
          <w:iCs/>
        </w:rPr>
        <w:t>、指定しない場合は『</w:t>
      </w:r>
      <w:r w:rsidR="00676DE5" w:rsidRPr="000A1E0C">
        <w:rPr>
          <w:rFonts w:hint="eastAsia"/>
          <w:iCs/>
        </w:rPr>
        <w:t>n</w:t>
      </w:r>
      <w:r w:rsidR="000906F9" w:rsidRPr="000A1E0C">
        <w:rPr>
          <w:rFonts w:hint="eastAsia"/>
          <w:iCs/>
        </w:rPr>
        <w:t>（いいえ）</w:t>
      </w:r>
      <w:r w:rsidR="00676DE5" w:rsidRPr="000A1E0C">
        <w:rPr>
          <w:rFonts w:hint="eastAsia"/>
          <w:iCs/>
        </w:rPr>
        <w:t>』</w:t>
      </w:r>
      <w:r w:rsidR="00403522" w:rsidRPr="000A1E0C">
        <w:rPr>
          <w:rFonts w:hint="eastAsia"/>
          <w:iCs/>
        </w:rPr>
        <w:t>を入力して</w:t>
      </w:r>
      <w:r w:rsidR="00057679" w:rsidRPr="000A1E0C">
        <w:rPr>
          <w:rFonts w:hint="eastAsia"/>
          <w:iCs/>
        </w:rPr>
        <w:t>Enter</w:t>
      </w:r>
      <w:r w:rsidR="00057679" w:rsidRPr="000A1E0C">
        <w:rPr>
          <w:rFonts w:hint="eastAsia"/>
          <w:iCs/>
        </w:rPr>
        <w:t>キーを押下</w:t>
      </w:r>
      <w:r w:rsidR="00E767D4" w:rsidRPr="000A1E0C">
        <w:rPr>
          <w:rFonts w:hint="eastAsia"/>
          <w:iCs/>
        </w:rPr>
        <w:t>（</w:t>
      </w:r>
      <w:r w:rsidR="00EB1392" w:rsidRPr="000A1E0C">
        <w:rPr>
          <w:rFonts w:hint="eastAsia"/>
          <w:iCs/>
        </w:rPr>
        <w:t>『</w:t>
      </w:r>
      <w:r w:rsidR="00EB1392" w:rsidRPr="000A1E0C">
        <w:rPr>
          <w:rFonts w:hint="eastAsia"/>
          <w:iCs/>
        </w:rPr>
        <w:t>y</w:t>
      </w:r>
      <w:r w:rsidR="00EB1392" w:rsidRPr="000A1E0C">
        <w:rPr>
          <w:rFonts w:hint="eastAsia"/>
          <w:iCs/>
        </w:rPr>
        <w:t>（はい）』の場合は</w:t>
      </w:r>
      <w:r w:rsidR="001F67B8" w:rsidRPr="000A1E0C">
        <w:rPr>
          <w:rFonts w:hint="eastAsia"/>
          <w:iCs/>
        </w:rPr>
        <w:t>4</w:t>
      </w:r>
      <w:r w:rsidR="00EB1392" w:rsidRPr="000A1E0C">
        <w:rPr>
          <w:rFonts w:hint="eastAsia"/>
          <w:iCs/>
        </w:rPr>
        <w:t>へ</w:t>
      </w:r>
      <w:r w:rsidR="009621AB" w:rsidRPr="000A1E0C">
        <w:rPr>
          <w:rFonts w:hint="eastAsia"/>
          <w:iCs/>
        </w:rPr>
        <w:t>、</w:t>
      </w:r>
      <w:r w:rsidR="00406B2B" w:rsidRPr="000A1E0C">
        <w:rPr>
          <w:rFonts w:hint="eastAsia"/>
          <w:iCs/>
        </w:rPr>
        <w:t>『</w:t>
      </w:r>
      <w:r w:rsidR="00406B2B" w:rsidRPr="000A1E0C">
        <w:rPr>
          <w:rFonts w:hint="eastAsia"/>
          <w:iCs/>
        </w:rPr>
        <w:t>n</w:t>
      </w:r>
      <w:r w:rsidR="00406B2B" w:rsidRPr="000A1E0C">
        <w:rPr>
          <w:rFonts w:hint="eastAsia"/>
          <w:iCs/>
        </w:rPr>
        <w:t>（いいえ）』の場合は</w:t>
      </w:r>
      <w:r w:rsidR="001F67B8" w:rsidRPr="000A1E0C">
        <w:rPr>
          <w:rFonts w:hint="eastAsia"/>
          <w:iCs/>
        </w:rPr>
        <w:t>5</w:t>
      </w:r>
      <w:r w:rsidR="00406B2B" w:rsidRPr="000A1E0C">
        <w:rPr>
          <w:rFonts w:hint="eastAsia"/>
          <w:iCs/>
        </w:rPr>
        <w:t>へ移動</w:t>
      </w:r>
      <w:r w:rsidR="00E767D4" w:rsidRPr="000A1E0C">
        <w:rPr>
          <w:rFonts w:hint="eastAsia"/>
          <w:iCs/>
        </w:rPr>
        <w:t>）</w:t>
      </w:r>
    </w:p>
    <w:p w:rsidR="0062349E" w:rsidRDefault="006A6CF5" w:rsidP="00994A72">
      <w:pPr>
        <w:pStyle w:val="aa"/>
        <w:numPr>
          <w:ilvl w:val="0"/>
          <w:numId w:val="10"/>
        </w:numPr>
        <w:rPr>
          <w:i w:val="0"/>
          <w:iCs/>
        </w:rPr>
      </w:pPr>
      <w:r>
        <w:rPr>
          <w:iCs/>
          <w:noProof/>
        </w:rPr>
        <w:drawing>
          <wp:anchor distT="0" distB="0" distL="114300" distR="114300" simplePos="0" relativeHeight="251684352" behindDoc="0" locked="0" layoutInCell="1" allowOverlap="1">
            <wp:simplePos x="0" y="0"/>
            <wp:positionH relativeFrom="column">
              <wp:posOffset>1737360</wp:posOffset>
            </wp:positionH>
            <wp:positionV relativeFrom="paragraph">
              <wp:posOffset>322580</wp:posOffset>
            </wp:positionV>
            <wp:extent cx="2336165" cy="1351280"/>
            <wp:effectExtent l="0" t="0" r="6985" b="1270"/>
            <wp:wrapTopAndBottom/>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33"/>
                    <a:stretch>
                      <a:fillRect/>
                    </a:stretch>
                  </pic:blipFill>
                  <pic:spPr>
                    <a:xfrm>
                      <a:off x="0" y="0"/>
                      <a:ext cx="2336165" cy="1351280"/>
                    </a:xfrm>
                    <a:prstGeom prst="rect">
                      <a:avLst/>
                    </a:prstGeom>
                  </pic:spPr>
                </pic:pic>
              </a:graphicData>
            </a:graphic>
            <wp14:sizeRelH relativeFrom="margin">
              <wp14:pctWidth>0</wp14:pctWidth>
            </wp14:sizeRelH>
            <wp14:sizeRelV relativeFrom="margin">
              <wp14:pctHeight>0</wp14:pctHeight>
            </wp14:sizeRelV>
          </wp:anchor>
        </w:drawing>
      </w:r>
      <w:r w:rsidR="00ED7B67">
        <w:rPr>
          <w:rFonts w:hint="eastAsia"/>
          <w:i w:val="0"/>
          <w:iCs/>
        </w:rPr>
        <w:t>『</w:t>
      </w:r>
      <w:r w:rsidR="00ED7B67">
        <w:rPr>
          <w:rFonts w:hint="eastAsia"/>
          <w:i w:val="0"/>
          <w:iCs/>
        </w:rPr>
        <w:t>y</w:t>
      </w:r>
      <w:r w:rsidR="00ED7B67">
        <w:rPr>
          <w:rFonts w:hint="eastAsia"/>
          <w:i w:val="0"/>
          <w:iCs/>
        </w:rPr>
        <w:t>（はい）』</w:t>
      </w:r>
      <w:r w:rsidR="00C24BB9">
        <w:rPr>
          <w:rFonts w:hint="eastAsia"/>
          <w:i w:val="0"/>
          <w:iCs/>
        </w:rPr>
        <w:t>を</w:t>
      </w:r>
      <w:r w:rsidR="0075735B">
        <w:rPr>
          <w:rFonts w:hint="eastAsia"/>
          <w:i w:val="0"/>
          <w:iCs/>
        </w:rPr>
        <w:t>入力した場合</w:t>
      </w:r>
    </w:p>
    <w:p w:rsidR="00C422BD" w:rsidRDefault="00C422BD" w:rsidP="00C540CF">
      <w:pPr>
        <w:ind w:left="1680"/>
        <w:rPr>
          <w:iCs/>
        </w:rPr>
      </w:pPr>
    </w:p>
    <w:p w:rsidR="007C5BC8" w:rsidRPr="007C5BC8" w:rsidRDefault="0061272C" w:rsidP="003970DC">
      <w:pPr>
        <w:ind w:left="1680" w:firstLineChars="100" w:firstLine="240"/>
        <w:rPr>
          <w:iCs/>
        </w:rPr>
      </w:pPr>
      <w:r w:rsidRPr="00C540CF">
        <w:rPr>
          <w:rFonts w:hint="eastAsia"/>
          <w:iCs/>
        </w:rPr>
        <w:t>『</w:t>
      </w:r>
      <w:r w:rsidR="00C422BD">
        <w:rPr>
          <w:rFonts w:hint="eastAsia"/>
          <w:iCs/>
        </w:rPr>
        <w:t>y</w:t>
      </w:r>
      <w:r w:rsidR="00C422BD">
        <w:rPr>
          <w:rFonts w:hint="eastAsia"/>
          <w:iCs/>
        </w:rPr>
        <w:t>（はい）</w:t>
      </w:r>
      <w:r w:rsidRPr="00C540CF">
        <w:rPr>
          <w:rFonts w:hint="eastAsia"/>
          <w:iCs/>
        </w:rPr>
        <w:t>』を入力して</w:t>
      </w:r>
      <w:r w:rsidRPr="00C540CF">
        <w:rPr>
          <w:rFonts w:hint="eastAsia"/>
          <w:iCs/>
        </w:rPr>
        <w:t>Enter</w:t>
      </w:r>
      <w:r w:rsidRPr="00C540CF">
        <w:rPr>
          <w:rFonts w:hint="eastAsia"/>
          <w:iCs/>
        </w:rPr>
        <w:t>キーを押下すると</w:t>
      </w:r>
      <w:r w:rsidR="000657BF">
        <w:rPr>
          <w:rFonts w:hint="eastAsia"/>
          <w:iCs/>
        </w:rPr>
        <w:t>書き込みファイル名</w:t>
      </w:r>
      <w:r w:rsidR="009E69F6">
        <w:rPr>
          <w:rFonts w:hint="eastAsia"/>
          <w:iCs/>
        </w:rPr>
        <w:t>の指定を促すメッセージが表示されます</w:t>
      </w:r>
      <w:r w:rsidRPr="00C540CF">
        <w:rPr>
          <w:rFonts w:hint="eastAsia"/>
          <w:iCs/>
        </w:rPr>
        <w:t>。</w:t>
      </w:r>
    </w:p>
    <w:p w:rsidR="0062349E" w:rsidRPr="00B54222" w:rsidRDefault="00FC2976" w:rsidP="003577D5">
      <w:pPr>
        <w:pStyle w:val="aa"/>
        <w:numPr>
          <w:ilvl w:val="0"/>
          <w:numId w:val="10"/>
        </w:numPr>
        <w:rPr>
          <w:i w:val="0"/>
        </w:rPr>
      </w:pPr>
      <w:r w:rsidRPr="00B54222">
        <w:rPr>
          <w:rFonts w:hint="eastAsia"/>
          <w:i w:val="0"/>
        </w:rPr>
        <w:lastRenderedPageBreak/>
        <w:t>『</w:t>
      </w:r>
      <w:r w:rsidRPr="00B54222">
        <w:rPr>
          <w:rFonts w:hint="eastAsia"/>
          <w:i w:val="0"/>
        </w:rPr>
        <w:t>n</w:t>
      </w:r>
      <w:r w:rsidRPr="00B54222">
        <w:rPr>
          <w:rFonts w:hint="eastAsia"/>
          <w:i w:val="0"/>
        </w:rPr>
        <w:t>（いいえ）』を入力した場合</w:t>
      </w:r>
    </w:p>
    <w:p w:rsidR="0062349E" w:rsidRDefault="00442F55" w:rsidP="00994A72">
      <w:pPr>
        <w:rPr>
          <w:iCs/>
        </w:rPr>
      </w:pPr>
      <w:r>
        <w:rPr>
          <w:iCs/>
          <w:noProof/>
        </w:rPr>
        <w:drawing>
          <wp:anchor distT="0" distB="0" distL="114300" distR="114300" simplePos="0" relativeHeight="251685376" behindDoc="0" locked="0" layoutInCell="1" allowOverlap="1">
            <wp:simplePos x="0" y="0"/>
            <wp:positionH relativeFrom="column">
              <wp:posOffset>1726565</wp:posOffset>
            </wp:positionH>
            <wp:positionV relativeFrom="paragraph">
              <wp:posOffset>17145</wp:posOffset>
            </wp:positionV>
            <wp:extent cx="2345055" cy="1342390"/>
            <wp:effectExtent l="0" t="0" r="0" b="0"/>
            <wp:wrapTopAndBottom/>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34"/>
                    <a:stretch>
                      <a:fillRect/>
                    </a:stretch>
                  </pic:blipFill>
                  <pic:spPr>
                    <a:xfrm>
                      <a:off x="0" y="0"/>
                      <a:ext cx="2345055" cy="1342390"/>
                    </a:xfrm>
                    <a:prstGeom prst="rect">
                      <a:avLst/>
                    </a:prstGeom>
                  </pic:spPr>
                </pic:pic>
              </a:graphicData>
            </a:graphic>
            <wp14:sizeRelH relativeFrom="margin">
              <wp14:pctWidth>0</wp14:pctWidth>
            </wp14:sizeRelH>
            <wp14:sizeRelV relativeFrom="margin">
              <wp14:pctHeight>0</wp14:pctHeight>
            </wp14:sizeRelV>
          </wp:anchor>
        </w:drawing>
      </w:r>
    </w:p>
    <w:p w:rsidR="00C05B72" w:rsidRDefault="004C6C84" w:rsidP="00340E25">
      <w:pPr>
        <w:ind w:leftChars="725" w:left="1740" w:firstLineChars="100" w:firstLine="240"/>
        <w:rPr>
          <w:iCs/>
        </w:rPr>
      </w:pPr>
      <w:r w:rsidRPr="00B54222">
        <w:rPr>
          <w:rFonts w:hint="eastAsia"/>
        </w:rPr>
        <w:t>『</w:t>
      </w:r>
      <w:r w:rsidRPr="00B54222">
        <w:rPr>
          <w:rFonts w:hint="eastAsia"/>
        </w:rPr>
        <w:t>n</w:t>
      </w:r>
      <w:r w:rsidRPr="00B54222">
        <w:rPr>
          <w:rFonts w:hint="eastAsia"/>
        </w:rPr>
        <w:t>（いいえ）』を入力</w:t>
      </w:r>
      <w:r>
        <w:rPr>
          <w:rFonts w:hint="eastAsia"/>
        </w:rPr>
        <w:t>して</w:t>
      </w:r>
      <w:r>
        <w:rPr>
          <w:rFonts w:hint="eastAsia"/>
        </w:rPr>
        <w:t>Enter</w:t>
      </w:r>
      <w:r w:rsidR="00B37D50">
        <w:rPr>
          <w:rFonts w:hint="eastAsia"/>
        </w:rPr>
        <w:t>キーを押下すると</w:t>
      </w:r>
      <w:r w:rsidR="00C05B72" w:rsidRPr="00C05B72">
        <w:rPr>
          <w:rFonts w:hint="eastAsia"/>
          <w:iCs/>
        </w:rPr>
        <w:t>アプリケーション</w:t>
      </w:r>
      <w:r w:rsidR="00B37D50">
        <w:rPr>
          <w:rFonts w:hint="eastAsia"/>
          <w:iCs/>
        </w:rPr>
        <w:t>が</w:t>
      </w:r>
      <w:r w:rsidR="00C05B72" w:rsidRPr="00C05B72">
        <w:rPr>
          <w:rFonts w:hint="eastAsia"/>
          <w:iCs/>
        </w:rPr>
        <w:t>実行</w:t>
      </w:r>
      <w:r w:rsidR="00B37D50">
        <w:rPr>
          <w:rFonts w:hint="eastAsia"/>
          <w:iCs/>
        </w:rPr>
        <w:t>されて</w:t>
      </w:r>
      <w:r w:rsidR="00C02435">
        <w:rPr>
          <w:rFonts w:hint="eastAsia"/>
          <w:iCs/>
        </w:rPr>
        <w:t>バッチ実行</w:t>
      </w:r>
      <w:r w:rsidR="00C05B72" w:rsidRPr="00C05B72">
        <w:rPr>
          <w:rFonts w:hint="eastAsia"/>
          <w:iCs/>
        </w:rPr>
        <w:t>画面</w:t>
      </w:r>
      <w:r w:rsidR="00340E25">
        <w:rPr>
          <w:rFonts w:hint="eastAsia"/>
          <w:iCs/>
          <w:lang w:bidi="th-TH"/>
        </w:rPr>
        <w:t>（</w:t>
      </w:r>
      <w:r w:rsidR="00340E25" w:rsidRPr="00EC0793">
        <w:rPr>
          <w:rFonts w:hint="eastAsia"/>
          <w:iCs/>
          <w:lang w:bidi="th-TH"/>
        </w:rPr>
        <w:t>コマンドプロンプト</w:t>
      </w:r>
      <w:r w:rsidR="00340E25">
        <w:rPr>
          <w:rFonts w:hint="eastAsia"/>
          <w:iCs/>
          <w:lang w:bidi="th-TH"/>
        </w:rPr>
        <w:t>の画面）</w:t>
      </w:r>
      <w:r w:rsidR="00C05B72" w:rsidRPr="00C05B72">
        <w:rPr>
          <w:rFonts w:hint="eastAsia"/>
          <w:iCs/>
        </w:rPr>
        <w:t>及び</w:t>
      </w:r>
      <w:r w:rsidR="00F44E52">
        <w:rPr>
          <w:rFonts w:hint="eastAsia"/>
          <w:iCs/>
        </w:rPr>
        <w:t>アプリケーション</w:t>
      </w:r>
      <w:r w:rsidR="00A16096">
        <w:rPr>
          <w:rFonts w:hint="eastAsia"/>
          <w:iCs/>
        </w:rPr>
        <w:t>で定めた</w:t>
      </w:r>
      <w:r w:rsidR="00C05B72" w:rsidRPr="00C05B72">
        <w:rPr>
          <w:rFonts w:hint="eastAsia"/>
          <w:iCs/>
        </w:rPr>
        <w:t>書き込みファイルに</w:t>
      </w:r>
      <w:r w:rsidR="00231E37">
        <w:rPr>
          <w:rFonts w:hint="eastAsia"/>
          <w:iCs/>
        </w:rPr>
        <w:t>読み込みファイル</w:t>
      </w:r>
      <w:r w:rsidR="009733A8">
        <w:rPr>
          <w:rFonts w:hint="eastAsia"/>
          <w:iCs/>
        </w:rPr>
        <w:t>から読み込んだ</w:t>
      </w:r>
      <w:r w:rsidR="00C05B72" w:rsidRPr="00C05B72">
        <w:rPr>
          <w:rFonts w:hint="eastAsia"/>
          <w:iCs/>
        </w:rPr>
        <w:t>データ</w:t>
      </w:r>
      <w:r w:rsidR="00C82FA7">
        <w:rPr>
          <w:rFonts w:hint="eastAsia"/>
          <w:iCs/>
        </w:rPr>
        <w:t>を</w:t>
      </w:r>
      <w:r w:rsidR="006D17ED">
        <w:rPr>
          <w:rFonts w:hint="eastAsia"/>
          <w:iCs/>
        </w:rPr>
        <w:t>帳票形式に編集して</w:t>
      </w:r>
      <w:r w:rsidR="009201AC">
        <w:rPr>
          <w:rFonts w:hint="eastAsia"/>
          <w:iCs/>
        </w:rPr>
        <w:t>印字します</w:t>
      </w:r>
      <w:r w:rsidR="00211B08">
        <w:rPr>
          <w:rFonts w:hint="eastAsia"/>
          <w:iCs/>
        </w:rPr>
        <w:t>。</w:t>
      </w:r>
    </w:p>
    <w:p w:rsidR="00A668B1" w:rsidRDefault="00A668B1" w:rsidP="00127AA9">
      <w:pPr>
        <w:ind w:leftChars="700" w:left="1680" w:firstLineChars="100" w:firstLine="240"/>
        <w:rPr>
          <w:iCs/>
        </w:rPr>
      </w:pPr>
      <w:r>
        <w:rPr>
          <w:rFonts w:hint="eastAsia"/>
          <w:iCs/>
        </w:rPr>
        <w:t>※『</w:t>
      </w:r>
      <w:r w:rsidRPr="000A1E0C">
        <w:rPr>
          <w:rFonts w:hint="eastAsia"/>
          <w:iCs/>
        </w:rPr>
        <w:t>書き込むファイル名を指定しますか？</w:t>
      </w:r>
      <w:r>
        <w:rPr>
          <w:rFonts w:hint="eastAsia"/>
          <w:iCs/>
        </w:rPr>
        <w:t>』に対して</w:t>
      </w:r>
      <w:r w:rsidRPr="000A1E0C">
        <w:rPr>
          <w:rFonts w:hint="eastAsia"/>
          <w:iCs/>
        </w:rPr>
        <w:t>『</w:t>
      </w:r>
      <w:r w:rsidRPr="000A1E0C">
        <w:rPr>
          <w:rFonts w:hint="eastAsia"/>
          <w:iCs/>
        </w:rPr>
        <w:t>y</w:t>
      </w:r>
      <w:r w:rsidRPr="000A1E0C">
        <w:rPr>
          <w:rFonts w:hint="eastAsia"/>
          <w:iCs/>
        </w:rPr>
        <w:t>（はい）』、『</w:t>
      </w:r>
      <w:r w:rsidRPr="000A1E0C">
        <w:rPr>
          <w:rFonts w:hint="eastAsia"/>
          <w:iCs/>
        </w:rPr>
        <w:t>n</w:t>
      </w:r>
      <w:r w:rsidRPr="000A1E0C">
        <w:rPr>
          <w:rFonts w:hint="eastAsia"/>
          <w:iCs/>
        </w:rPr>
        <w:t>（いいえ）』</w:t>
      </w:r>
      <w:r>
        <w:rPr>
          <w:rFonts w:hint="eastAsia"/>
          <w:iCs/>
        </w:rPr>
        <w:t>以外の文字を入力して</w:t>
      </w:r>
      <w:r>
        <w:rPr>
          <w:rFonts w:hint="eastAsia"/>
          <w:iCs/>
        </w:rPr>
        <w:t>Enter</w:t>
      </w:r>
      <w:r>
        <w:rPr>
          <w:rFonts w:hint="eastAsia"/>
          <w:iCs/>
        </w:rPr>
        <w:t>キー押下もしくは入力せずに</w:t>
      </w:r>
      <w:r>
        <w:rPr>
          <w:rFonts w:hint="eastAsia"/>
          <w:iCs/>
        </w:rPr>
        <w:t>Enter</w:t>
      </w:r>
      <w:r>
        <w:rPr>
          <w:rFonts w:hint="eastAsia"/>
          <w:iCs/>
        </w:rPr>
        <w:t>キーを押下すると『</w:t>
      </w:r>
      <w:r w:rsidRPr="00AA7E3D">
        <w:rPr>
          <w:rFonts w:hint="eastAsia"/>
          <w:iCs/>
        </w:rPr>
        <w:t>書き込むファイル名の指定が不明です。指定し直してください。</w:t>
      </w:r>
      <w:r>
        <w:rPr>
          <w:rFonts w:hint="eastAsia"/>
          <w:iCs/>
        </w:rPr>
        <w:t>』というエラーメッセージが表示されて再度入力を促しますので、必ず</w:t>
      </w:r>
      <w:r w:rsidRPr="000A1E0C">
        <w:rPr>
          <w:rFonts w:hint="eastAsia"/>
          <w:iCs/>
        </w:rPr>
        <w:t>『</w:t>
      </w:r>
      <w:r w:rsidRPr="000A1E0C">
        <w:rPr>
          <w:rFonts w:hint="eastAsia"/>
          <w:iCs/>
        </w:rPr>
        <w:t>y</w:t>
      </w:r>
      <w:r w:rsidRPr="000A1E0C">
        <w:rPr>
          <w:rFonts w:hint="eastAsia"/>
          <w:iCs/>
        </w:rPr>
        <w:t>（はい）』</w:t>
      </w:r>
      <w:r>
        <w:rPr>
          <w:rFonts w:hint="eastAsia"/>
          <w:iCs/>
        </w:rPr>
        <w:t>もしくは</w:t>
      </w:r>
      <w:r w:rsidRPr="000A1E0C">
        <w:rPr>
          <w:rFonts w:hint="eastAsia"/>
          <w:iCs/>
        </w:rPr>
        <w:t>『</w:t>
      </w:r>
      <w:r w:rsidRPr="000A1E0C">
        <w:rPr>
          <w:rFonts w:hint="eastAsia"/>
          <w:iCs/>
        </w:rPr>
        <w:t>n</w:t>
      </w:r>
      <w:r w:rsidRPr="000A1E0C">
        <w:rPr>
          <w:rFonts w:hint="eastAsia"/>
          <w:iCs/>
        </w:rPr>
        <w:t>（いいえ）』</w:t>
      </w:r>
      <w:r>
        <w:rPr>
          <w:rFonts w:hint="eastAsia"/>
          <w:iCs/>
        </w:rPr>
        <w:t>の文字を入力します。</w:t>
      </w:r>
    </w:p>
    <w:p w:rsidR="001F5D2D" w:rsidRDefault="001F5D2D" w:rsidP="000E4312">
      <w:pPr>
        <w:ind w:leftChars="600" w:left="1440"/>
        <w:rPr>
          <w:iCs/>
        </w:rPr>
      </w:pPr>
      <w:r>
        <w:rPr>
          <w:rFonts w:hint="eastAsia"/>
          <w:iCs/>
        </w:rPr>
        <w:t>例）『</w:t>
      </w:r>
      <w:r>
        <w:rPr>
          <w:rFonts w:hint="eastAsia"/>
          <w:iCs/>
        </w:rPr>
        <w:t>1</w:t>
      </w:r>
      <w:r>
        <w:rPr>
          <w:rFonts w:hint="eastAsia"/>
          <w:iCs/>
        </w:rPr>
        <w:t>』を入力した場合</w:t>
      </w:r>
    </w:p>
    <w:p w:rsidR="001F5D2D" w:rsidRDefault="001F5D2D" w:rsidP="000E4312">
      <w:pPr>
        <w:ind w:leftChars="900" w:left="2160"/>
        <w:rPr>
          <w:iCs/>
        </w:rPr>
      </w:pPr>
      <w:r>
        <w:rPr>
          <w:rFonts w:hint="eastAsia"/>
          <w:iCs/>
        </w:rPr>
        <w:t>⇒『</w:t>
      </w:r>
      <w:r>
        <w:rPr>
          <w:rFonts w:hint="eastAsia"/>
          <w:iCs/>
        </w:rPr>
        <w:t>y</w:t>
      </w:r>
      <w:r>
        <w:rPr>
          <w:rFonts w:hint="eastAsia"/>
          <w:iCs/>
        </w:rPr>
        <w:t>』でも『</w:t>
      </w:r>
      <w:r>
        <w:rPr>
          <w:rFonts w:hint="eastAsia"/>
          <w:iCs/>
        </w:rPr>
        <w:t>n</w:t>
      </w:r>
      <w:r>
        <w:rPr>
          <w:rFonts w:hint="eastAsia"/>
          <w:iCs/>
        </w:rPr>
        <w:t>』でもないためエラーメッセージが表示され、再度入力を要求される。</w:t>
      </w:r>
    </w:p>
    <w:p w:rsidR="00A668B1" w:rsidRPr="00C05B72" w:rsidRDefault="001F5D2D" w:rsidP="007E6A7C">
      <w:pPr>
        <w:rPr>
          <w:iCs/>
        </w:rPr>
      </w:pPr>
      <w:r>
        <w:rPr>
          <w:iCs/>
          <w:noProof/>
        </w:rPr>
        <w:drawing>
          <wp:anchor distT="0" distB="0" distL="114300" distR="114300" simplePos="0" relativeHeight="251763200" behindDoc="0" locked="0" layoutInCell="1" allowOverlap="1" wp14:anchorId="00D13A4D" wp14:editId="75B63F90">
            <wp:simplePos x="0" y="0"/>
            <wp:positionH relativeFrom="column">
              <wp:posOffset>1647825</wp:posOffset>
            </wp:positionH>
            <wp:positionV relativeFrom="paragraph">
              <wp:posOffset>5715</wp:posOffset>
            </wp:positionV>
            <wp:extent cx="2851785" cy="1897380"/>
            <wp:effectExtent l="0" t="0" r="5715" b="7620"/>
            <wp:wrapTopAndBottom/>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5"/>
                    <a:stretch>
                      <a:fillRect/>
                    </a:stretch>
                  </pic:blipFill>
                  <pic:spPr>
                    <a:xfrm>
                      <a:off x="0" y="0"/>
                      <a:ext cx="2851785" cy="1897380"/>
                    </a:xfrm>
                    <a:prstGeom prst="rect">
                      <a:avLst/>
                    </a:prstGeom>
                  </pic:spPr>
                </pic:pic>
              </a:graphicData>
            </a:graphic>
            <wp14:sizeRelH relativeFrom="margin">
              <wp14:pctWidth>0</wp14:pctWidth>
            </wp14:sizeRelH>
            <wp14:sizeRelV relativeFrom="margin">
              <wp14:pctHeight>0</wp14:pctHeight>
            </wp14:sizeRelV>
          </wp:anchor>
        </w:drawing>
      </w:r>
    </w:p>
    <w:p w:rsidR="00D5189A" w:rsidRPr="000A1E0C" w:rsidRDefault="000A1E0C" w:rsidP="000A1E0C">
      <w:pPr>
        <w:ind w:left="1260"/>
        <w:rPr>
          <w:iCs/>
        </w:rPr>
      </w:pPr>
      <w:r>
        <w:rPr>
          <w:rFonts w:hint="eastAsia"/>
          <w:iCs/>
        </w:rPr>
        <w:lastRenderedPageBreak/>
        <w:t>４</w:t>
      </w:r>
      <w:r>
        <w:rPr>
          <w:rFonts w:hint="eastAsia"/>
          <w:iCs/>
        </w:rPr>
        <w:t>.</w:t>
      </w:r>
      <w:r w:rsidR="008B5B24" w:rsidRPr="000A1E0C">
        <w:rPr>
          <w:rFonts w:hint="eastAsia"/>
          <w:iCs/>
        </w:rPr>
        <w:t>書き込みファイル名</w:t>
      </w:r>
      <w:r w:rsidR="009A64E0" w:rsidRPr="000A1E0C">
        <w:rPr>
          <w:rFonts w:hint="eastAsia"/>
          <w:iCs/>
        </w:rPr>
        <w:t>指定</w:t>
      </w:r>
      <w:r w:rsidR="00E90E50" w:rsidRPr="000A1E0C">
        <w:rPr>
          <w:rFonts w:hint="eastAsia"/>
          <w:iCs/>
        </w:rPr>
        <w:t>にて</w:t>
      </w:r>
      <w:r w:rsidR="00D20A38" w:rsidRPr="000A1E0C">
        <w:rPr>
          <w:rFonts w:hint="eastAsia"/>
          <w:iCs/>
        </w:rPr>
        <w:t>『</w:t>
      </w:r>
      <w:r w:rsidR="00D20A38" w:rsidRPr="000A1E0C">
        <w:rPr>
          <w:rFonts w:hint="eastAsia"/>
          <w:iCs/>
        </w:rPr>
        <w:t>y</w:t>
      </w:r>
      <w:r w:rsidR="00D20A38" w:rsidRPr="000A1E0C">
        <w:rPr>
          <w:rFonts w:hint="eastAsia"/>
          <w:iCs/>
        </w:rPr>
        <w:t>（はい）』</w:t>
      </w:r>
      <w:r w:rsidR="00E90E50" w:rsidRPr="000A1E0C">
        <w:rPr>
          <w:rFonts w:hint="eastAsia"/>
          <w:iCs/>
        </w:rPr>
        <w:t>を入力した場合、</w:t>
      </w:r>
      <w:r w:rsidR="00D5189A" w:rsidRPr="000A1E0C">
        <w:rPr>
          <w:rFonts w:hint="eastAsia"/>
          <w:iCs/>
        </w:rPr>
        <w:t>『書き込むファイル名を入力してください。』のメッセージが表示するので</w:t>
      </w:r>
      <w:r w:rsidR="006C6311" w:rsidRPr="000A1E0C">
        <w:rPr>
          <w:rFonts w:hint="eastAsia"/>
          <w:iCs/>
        </w:rPr>
        <w:t>、</w:t>
      </w:r>
      <w:r w:rsidR="00D5189A" w:rsidRPr="000A1E0C">
        <w:rPr>
          <w:rFonts w:hint="eastAsia"/>
          <w:iCs/>
        </w:rPr>
        <w:t>書き込みファイル名を入力</w:t>
      </w:r>
      <w:r w:rsidR="00EB1B79" w:rsidRPr="000A1E0C">
        <w:rPr>
          <w:rFonts w:hint="eastAsia"/>
          <w:iCs/>
        </w:rPr>
        <w:t>して</w:t>
      </w:r>
      <w:r w:rsidR="00E767D4" w:rsidRPr="000A1E0C">
        <w:rPr>
          <w:rFonts w:hint="eastAsia"/>
          <w:iCs/>
        </w:rPr>
        <w:t>Enter</w:t>
      </w:r>
      <w:r w:rsidR="00E767D4" w:rsidRPr="000A1E0C">
        <w:rPr>
          <w:rFonts w:hint="eastAsia"/>
          <w:iCs/>
        </w:rPr>
        <w:t>キーを押下</w:t>
      </w:r>
    </w:p>
    <w:p w:rsidR="00AA11F7" w:rsidRDefault="00C336E3" w:rsidP="001F5D2D">
      <w:pPr>
        <w:rPr>
          <w:iCs/>
        </w:rPr>
      </w:pPr>
      <w:r>
        <w:rPr>
          <w:rFonts w:hint="eastAsia"/>
          <w:noProof/>
        </w:rPr>
        <w:drawing>
          <wp:anchor distT="0" distB="0" distL="114300" distR="114300" simplePos="0" relativeHeight="251686400" behindDoc="0" locked="0" layoutInCell="1" allowOverlap="1">
            <wp:simplePos x="0" y="0"/>
            <wp:positionH relativeFrom="column">
              <wp:posOffset>1659890</wp:posOffset>
            </wp:positionH>
            <wp:positionV relativeFrom="paragraph">
              <wp:posOffset>36195</wp:posOffset>
            </wp:positionV>
            <wp:extent cx="2840990" cy="1775460"/>
            <wp:effectExtent l="0" t="0" r="0" b="0"/>
            <wp:wrapTopAndBottom/>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36"/>
                    <a:stretch>
                      <a:fillRect/>
                    </a:stretch>
                  </pic:blipFill>
                  <pic:spPr>
                    <a:xfrm>
                      <a:off x="0" y="0"/>
                      <a:ext cx="2840990" cy="1775460"/>
                    </a:xfrm>
                    <a:prstGeom prst="rect">
                      <a:avLst/>
                    </a:prstGeom>
                  </pic:spPr>
                </pic:pic>
              </a:graphicData>
            </a:graphic>
            <wp14:sizeRelH relativeFrom="margin">
              <wp14:pctWidth>0</wp14:pctWidth>
            </wp14:sizeRelH>
            <wp14:sizeRelV relativeFrom="margin">
              <wp14:pctHeight>0</wp14:pctHeight>
            </wp14:sizeRelV>
          </wp:anchor>
        </w:drawing>
      </w:r>
    </w:p>
    <w:p w:rsidR="000B2774" w:rsidRDefault="000B2774" w:rsidP="00587482">
      <w:pPr>
        <w:ind w:leftChars="500" w:left="1200" w:firstLineChars="100" w:firstLine="240"/>
        <w:rPr>
          <w:iCs/>
        </w:rPr>
      </w:pPr>
      <w:r>
        <w:rPr>
          <w:rFonts w:hint="eastAsia"/>
          <w:iCs/>
        </w:rPr>
        <w:t>※</w:t>
      </w:r>
      <w:r w:rsidR="00DA2DC3">
        <w:rPr>
          <w:rFonts w:hint="eastAsia"/>
          <w:iCs/>
        </w:rPr>
        <w:t>書き込みファイル名を指定した場合、書き込みファイル名を入力せずに</w:t>
      </w:r>
      <w:r w:rsidR="008A691E">
        <w:rPr>
          <w:rFonts w:hint="eastAsia"/>
          <w:iCs/>
        </w:rPr>
        <w:t>Enter</w:t>
      </w:r>
      <w:r w:rsidR="008A691E">
        <w:rPr>
          <w:rFonts w:hint="eastAsia"/>
          <w:iCs/>
        </w:rPr>
        <w:t>キーを押下すると以下のエラーメッセージが表示され</w:t>
      </w:r>
      <w:r w:rsidR="00DA48E9">
        <w:rPr>
          <w:rFonts w:hint="eastAsia"/>
          <w:iCs/>
        </w:rPr>
        <w:t>、再度</w:t>
      </w:r>
      <w:r w:rsidR="008C0B1F">
        <w:rPr>
          <w:rFonts w:hint="eastAsia"/>
          <w:iCs/>
        </w:rPr>
        <w:t>入力状態になります</w:t>
      </w:r>
      <w:r w:rsidR="008A691E">
        <w:rPr>
          <w:rFonts w:hint="eastAsia"/>
          <w:iCs/>
        </w:rPr>
        <w:t>。</w:t>
      </w:r>
    </w:p>
    <w:p w:rsidR="00BE292A" w:rsidRDefault="00BE292A" w:rsidP="00BE292A">
      <w:pPr>
        <w:ind w:leftChars="700" w:left="1680"/>
        <w:rPr>
          <w:iCs/>
        </w:rPr>
      </w:pPr>
      <w:r>
        <w:rPr>
          <w:rFonts w:hint="eastAsia"/>
          <w:iCs/>
        </w:rPr>
        <w:t>『</w:t>
      </w:r>
      <w:r w:rsidR="007109E6" w:rsidRPr="007109E6">
        <w:rPr>
          <w:rFonts w:hint="eastAsia"/>
          <w:iCs/>
        </w:rPr>
        <w:t>書き込みファイル名がありません。書き込みファイル名を指定した場合は必須です。</w:t>
      </w:r>
      <w:r>
        <w:rPr>
          <w:rFonts w:hint="eastAsia"/>
          <w:iCs/>
        </w:rPr>
        <w:t>』</w:t>
      </w:r>
    </w:p>
    <w:p w:rsidR="007109E6" w:rsidRDefault="007109E6" w:rsidP="00BE292A">
      <w:pPr>
        <w:ind w:leftChars="700" w:left="1680"/>
        <w:rPr>
          <w:iCs/>
        </w:rPr>
      </w:pPr>
      <w:r>
        <w:rPr>
          <w:rFonts w:hint="eastAsia"/>
          <w:iCs/>
        </w:rPr>
        <w:t>『</w:t>
      </w:r>
      <w:r w:rsidR="00EE6571" w:rsidRPr="00EE6571">
        <w:rPr>
          <w:rFonts w:hint="eastAsia"/>
          <w:iCs/>
        </w:rPr>
        <w:t>書き込みファイル名を入力し直してください。</w:t>
      </w:r>
      <w:r>
        <w:rPr>
          <w:rFonts w:hint="eastAsia"/>
          <w:iCs/>
        </w:rPr>
        <w:t>』</w:t>
      </w:r>
    </w:p>
    <w:p w:rsidR="00EE6571" w:rsidRDefault="00AC6A95" w:rsidP="000973FD">
      <w:pPr>
        <w:ind w:leftChars="500" w:left="1200" w:firstLineChars="100" w:firstLine="240"/>
        <w:rPr>
          <w:iCs/>
        </w:rPr>
      </w:pPr>
      <w:r>
        <w:rPr>
          <w:rFonts w:hint="eastAsia"/>
          <w:iCs/>
          <w:noProof/>
        </w:rPr>
        <w:drawing>
          <wp:anchor distT="0" distB="0" distL="114300" distR="114300" simplePos="0" relativeHeight="251782656" behindDoc="0" locked="0" layoutInCell="1" allowOverlap="1" wp14:anchorId="6A4E72F8" wp14:editId="5E9D7A72">
            <wp:simplePos x="0" y="0"/>
            <wp:positionH relativeFrom="column">
              <wp:posOffset>1627505</wp:posOffset>
            </wp:positionH>
            <wp:positionV relativeFrom="paragraph">
              <wp:posOffset>636905</wp:posOffset>
            </wp:positionV>
            <wp:extent cx="2837815" cy="1887855"/>
            <wp:effectExtent l="0" t="0" r="635" b="0"/>
            <wp:wrapTopAndBottom/>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7"/>
                    <a:stretch>
                      <a:fillRect/>
                    </a:stretch>
                  </pic:blipFill>
                  <pic:spPr>
                    <a:xfrm>
                      <a:off x="0" y="0"/>
                      <a:ext cx="2837815" cy="1887855"/>
                    </a:xfrm>
                    <a:prstGeom prst="rect">
                      <a:avLst/>
                    </a:prstGeom>
                  </pic:spPr>
                </pic:pic>
              </a:graphicData>
            </a:graphic>
            <wp14:sizeRelH relativeFrom="margin">
              <wp14:pctWidth>0</wp14:pctWidth>
            </wp14:sizeRelH>
            <wp14:sizeRelV relativeFrom="margin">
              <wp14:pctHeight>0</wp14:pctHeight>
            </wp14:sizeRelV>
          </wp:anchor>
        </w:drawing>
      </w:r>
      <w:r w:rsidR="000973FD">
        <w:rPr>
          <w:rFonts w:hint="eastAsia"/>
          <w:iCs/>
        </w:rPr>
        <w:t>従いまして、</w:t>
      </w:r>
      <w:r w:rsidR="006C033F">
        <w:rPr>
          <w:rFonts w:hint="eastAsia"/>
          <w:iCs/>
        </w:rPr>
        <w:t>書き込みファイル名</w:t>
      </w:r>
      <w:r w:rsidR="00DA48E9">
        <w:rPr>
          <w:rFonts w:hint="eastAsia"/>
          <w:iCs/>
        </w:rPr>
        <w:t>を指定した場合は必ず書き込みファイル名を入力します。</w:t>
      </w:r>
    </w:p>
    <w:p w:rsidR="00EE7E38" w:rsidRDefault="00EE7E38" w:rsidP="00E4072A">
      <w:pPr>
        <w:rPr>
          <w:iCs/>
        </w:rPr>
      </w:pPr>
    </w:p>
    <w:p w:rsidR="00E910B7" w:rsidRDefault="00E910B7" w:rsidP="00F96491">
      <w:pPr>
        <w:ind w:left="1260"/>
        <w:rPr>
          <w:iCs/>
        </w:rPr>
      </w:pPr>
    </w:p>
    <w:p w:rsidR="00EA2333" w:rsidRPr="00F96491" w:rsidRDefault="00F96491" w:rsidP="00F96491">
      <w:pPr>
        <w:ind w:left="1260"/>
        <w:rPr>
          <w:iCs/>
          <w:lang w:bidi="th-TH"/>
        </w:rPr>
      </w:pPr>
      <w:r>
        <w:rPr>
          <w:rFonts w:hint="eastAsia"/>
          <w:iCs/>
        </w:rPr>
        <w:lastRenderedPageBreak/>
        <w:t>５</w:t>
      </w:r>
      <w:r>
        <w:rPr>
          <w:rFonts w:hint="eastAsia"/>
          <w:iCs/>
        </w:rPr>
        <w:t>.</w:t>
      </w:r>
      <w:r w:rsidR="00EA2333" w:rsidRPr="00F96491">
        <w:rPr>
          <w:rFonts w:hint="eastAsia"/>
          <w:iCs/>
        </w:rPr>
        <w:t>アプリケーション実行</w:t>
      </w:r>
      <w:r w:rsidR="00313808" w:rsidRPr="00F96491">
        <w:rPr>
          <w:rFonts w:hint="eastAsia"/>
          <w:iCs/>
        </w:rPr>
        <w:t>により</w:t>
      </w:r>
      <w:r w:rsidR="002A63D3">
        <w:rPr>
          <w:rFonts w:hint="eastAsia"/>
          <w:iCs/>
        </w:rPr>
        <w:t>バッチファイル実行</w:t>
      </w:r>
      <w:r w:rsidR="00313808" w:rsidRPr="00F96491">
        <w:rPr>
          <w:rFonts w:hint="eastAsia"/>
          <w:iCs/>
        </w:rPr>
        <w:t>画面</w:t>
      </w:r>
      <w:r w:rsidR="00E523B2">
        <w:rPr>
          <w:rFonts w:hint="eastAsia"/>
          <w:iCs/>
          <w:lang w:bidi="th-TH"/>
        </w:rPr>
        <w:t>（</w:t>
      </w:r>
      <w:r w:rsidR="00E523B2" w:rsidRPr="00EC0793">
        <w:rPr>
          <w:rFonts w:hint="eastAsia"/>
          <w:iCs/>
          <w:lang w:bidi="th-TH"/>
        </w:rPr>
        <w:t>コマンドプロンプト</w:t>
      </w:r>
      <w:r w:rsidR="00E523B2">
        <w:rPr>
          <w:rFonts w:hint="eastAsia"/>
          <w:iCs/>
          <w:lang w:bidi="th-TH"/>
        </w:rPr>
        <w:t>の画面）</w:t>
      </w:r>
      <w:r w:rsidR="00313808" w:rsidRPr="00F96491">
        <w:rPr>
          <w:rFonts w:hint="eastAsia"/>
          <w:iCs/>
        </w:rPr>
        <w:t>及び</w:t>
      </w:r>
      <w:r w:rsidR="00CB7DCD" w:rsidRPr="00F96491">
        <w:rPr>
          <w:rFonts w:hint="eastAsia"/>
          <w:iCs/>
        </w:rPr>
        <w:t>指定した書き込みファイルにデータが出力</w:t>
      </w:r>
      <w:r w:rsidR="00EA2333" w:rsidRPr="00F96491">
        <w:rPr>
          <w:rFonts w:hint="eastAsia"/>
          <w:iCs/>
        </w:rPr>
        <w:t>する事を確認</w:t>
      </w:r>
    </w:p>
    <w:p w:rsidR="00B871B6" w:rsidRDefault="00001C7F" w:rsidP="006668D2">
      <w:pPr>
        <w:ind w:leftChars="500" w:left="1200" w:firstLineChars="100" w:firstLine="240"/>
      </w:pPr>
      <w:r>
        <w:rPr>
          <w:rFonts w:hint="eastAsia"/>
        </w:rPr>
        <w:t>機能に必要</w:t>
      </w:r>
      <w:r w:rsidR="008F470D">
        <w:rPr>
          <w:rFonts w:hint="eastAsia"/>
        </w:rPr>
        <w:t>な読み込みファイル名（書き込みファイル名）</w:t>
      </w:r>
      <w:r w:rsidR="006668D2">
        <w:rPr>
          <w:rFonts w:hint="eastAsia"/>
        </w:rPr>
        <w:t>を指定して</w:t>
      </w:r>
      <w:r w:rsidR="00CE2528">
        <w:rPr>
          <w:rFonts w:hint="eastAsia"/>
        </w:rPr>
        <w:t>Enter</w:t>
      </w:r>
      <w:r w:rsidR="000F04AA">
        <w:rPr>
          <w:rFonts w:hint="eastAsia"/>
        </w:rPr>
        <w:t>にて</w:t>
      </w:r>
      <w:r w:rsidR="006668D2">
        <w:rPr>
          <w:rFonts w:hint="eastAsia"/>
        </w:rPr>
        <w:t>実行すると</w:t>
      </w:r>
      <w:r w:rsidR="00085135" w:rsidRPr="00C05B72">
        <w:rPr>
          <w:rFonts w:hint="eastAsia"/>
          <w:iCs/>
        </w:rPr>
        <w:t>アプリケーション</w:t>
      </w:r>
      <w:r w:rsidR="00085135">
        <w:rPr>
          <w:rFonts w:hint="eastAsia"/>
          <w:iCs/>
        </w:rPr>
        <w:t>が</w:t>
      </w:r>
      <w:r w:rsidR="00085135" w:rsidRPr="00C05B72">
        <w:rPr>
          <w:rFonts w:hint="eastAsia"/>
          <w:iCs/>
        </w:rPr>
        <w:t>実行</w:t>
      </w:r>
      <w:r w:rsidR="00085135">
        <w:rPr>
          <w:rFonts w:hint="eastAsia"/>
          <w:iCs/>
        </w:rPr>
        <w:t>されてバッチ実行</w:t>
      </w:r>
      <w:r w:rsidR="00085135" w:rsidRPr="00C05B72">
        <w:rPr>
          <w:rFonts w:hint="eastAsia"/>
          <w:iCs/>
        </w:rPr>
        <w:t>画面</w:t>
      </w:r>
      <w:r w:rsidR="00085135">
        <w:rPr>
          <w:rFonts w:hint="eastAsia"/>
          <w:iCs/>
          <w:lang w:bidi="th-TH"/>
        </w:rPr>
        <w:t>（</w:t>
      </w:r>
      <w:r w:rsidR="00085135" w:rsidRPr="00EC0793">
        <w:rPr>
          <w:rFonts w:hint="eastAsia"/>
          <w:iCs/>
          <w:lang w:bidi="th-TH"/>
        </w:rPr>
        <w:t>コマンドプロンプト</w:t>
      </w:r>
      <w:r w:rsidR="00085135">
        <w:rPr>
          <w:rFonts w:hint="eastAsia"/>
          <w:iCs/>
          <w:lang w:bidi="th-TH"/>
        </w:rPr>
        <w:t>の画面）</w:t>
      </w:r>
      <w:r w:rsidR="00085135" w:rsidRPr="00C05B72">
        <w:rPr>
          <w:rFonts w:hint="eastAsia"/>
          <w:iCs/>
        </w:rPr>
        <w:t>及び</w:t>
      </w:r>
      <w:r w:rsidR="00085135">
        <w:rPr>
          <w:rFonts w:hint="eastAsia"/>
          <w:iCs/>
        </w:rPr>
        <w:t>アプリケーションで定めた</w:t>
      </w:r>
      <w:r w:rsidR="00085135" w:rsidRPr="00C05B72">
        <w:rPr>
          <w:rFonts w:hint="eastAsia"/>
          <w:iCs/>
        </w:rPr>
        <w:t>書き込みファイルに</w:t>
      </w:r>
      <w:r w:rsidR="00085135">
        <w:rPr>
          <w:rFonts w:hint="eastAsia"/>
          <w:iCs/>
        </w:rPr>
        <w:t>読み込みファイルから読み込んだ</w:t>
      </w:r>
      <w:r w:rsidR="00085135" w:rsidRPr="00C05B72">
        <w:rPr>
          <w:rFonts w:hint="eastAsia"/>
          <w:iCs/>
        </w:rPr>
        <w:t>データ</w:t>
      </w:r>
      <w:r w:rsidR="00085135">
        <w:rPr>
          <w:rFonts w:hint="eastAsia"/>
          <w:iCs/>
        </w:rPr>
        <w:t>を帳票形式に編集して印字します</w:t>
      </w:r>
      <w:r w:rsidR="00B871B6">
        <w:rPr>
          <w:rFonts w:hint="eastAsia"/>
        </w:rPr>
        <w:t>。</w:t>
      </w:r>
    </w:p>
    <w:p w:rsidR="001C5F5F" w:rsidRDefault="00A761F1" w:rsidP="001C5F5F">
      <w:pPr>
        <w:pStyle w:val="aa"/>
        <w:numPr>
          <w:ilvl w:val="0"/>
          <w:numId w:val="10"/>
        </w:numPr>
      </w:pPr>
      <w:r>
        <w:rPr>
          <w:rFonts w:hint="eastAsia"/>
          <w:i w:val="0"/>
          <w:iCs/>
        </w:rPr>
        <w:t>書き込みファイル名を指定しない場合</w:t>
      </w:r>
    </w:p>
    <w:p w:rsidR="001C5F5F" w:rsidRDefault="00C150BF" w:rsidP="006668D2">
      <w:pPr>
        <w:ind w:leftChars="500" w:left="1200" w:firstLineChars="100" w:firstLine="240"/>
      </w:pPr>
      <w:r>
        <w:rPr>
          <w:rFonts w:hint="eastAsia"/>
          <w:noProof/>
        </w:rPr>
        <w:drawing>
          <wp:anchor distT="0" distB="0" distL="114300" distR="114300" simplePos="0" relativeHeight="251783680" behindDoc="0" locked="0" layoutInCell="1" allowOverlap="1">
            <wp:simplePos x="0" y="0"/>
            <wp:positionH relativeFrom="column">
              <wp:posOffset>1710055</wp:posOffset>
            </wp:positionH>
            <wp:positionV relativeFrom="paragraph">
              <wp:posOffset>12065</wp:posOffset>
            </wp:positionV>
            <wp:extent cx="2357120" cy="3439160"/>
            <wp:effectExtent l="0" t="0" r="5080" b="8890"/>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38"/>
                    <a:stretch>
                      <a:fillRect/>
                    </a:stretch>
                  </pic:blipFill>
                  <pic:spPr>
                    <a:xfrm>
                      <a:off x="0" y="0"/>
                      <a:ext cx="2357120" cy="3439160"/>
                    </a:xfrm>
                    <a:prstGeom prst="rect">
                      <a:avLst/>
                    </a:prstGeom>
                  </pic:spPr>
                </pic:pic>
              </a:graphicData>
            </a:graphic>
            <wp14:sizeRelH relativeFrom="margin">
              <wp14:pctWidth>0</wp14:pctWidth>
            </wp14:sizeRelH>
            <wp14:sizeRelV relativeFrom="margin">
              <wp14:pctHeight>0</wp14:pctHeight>
            </wp14:sizeRelV>
          </wp:anchor>
        </w:drawing>
      </w:r>
    </w:p>
    <w:p w:rsidR="006213D2" w:rsidRDefault="006213D2" w:rsidP="00E779A6">
      <w:pPr>
        <w:ind w:leftChars="400" w:left="960" w:firstLineChars="100" w:firstLine="240"/>
      </w:pPr>
    </w:p>
    <w:p w:rsidR="006213D2" w:rsidRDefault="006213D2" w:rsidP="00E779A6">
      <w:pPr>
        <w:ind w:leftChars="400" w:left="960" w:firstLineChars="100" w:firstLine="240"/>
      </w:pPr>
    </w:p>
    <w:p w:rsidR="006213D2" w:rsidRDefault="006213D2" w:rsidP="00E779A6">
      <w:pPr>
        <w:ind w:leftChars="400" w:left="960" w:firstLineChars="100" w:firstLine="240"/>
      </w:pPr>
    </w:p>
    <w:p w:rsidR="006213D2" w:rsidRDefault="006213D2" w:rsidP="00E779A6">
      <w:pPr>
        <w:ind w:leftChars="400" w:left="960" w:firstLineChars="100" w:firstLine="240"/>
      </w:pPr>
    </w:p>
    <w:p w:rsidR="006213D2" w:rsidRDefault="006213D2" w:rsidP="00E779A6">
      <w:pPr>
        <w:ind w:leftChars="400" w:left="960" w:firstLineChars="100" w:firstLine="240"/>
      </w:pPr>
    </w:p>
    <w:p w:rsidR="006213D2" w:rsidRDefault="006213D2" w:rsidP="00E779A6">
      <w:pPr>
        <w:ind w:leftChars="400" w:left="960" w:firstLineChars="100" w:firstLine="240"/>
      </w:pPr>
    </w:p>
    <w:p w:rsidR="006213D2" w:rsidRDefault="00AD33A8" w:rsidP="00E779A6">
      <w:pPr>
        <w:ind w:leftChars="400" w:left="960" w:firstLineChars="100" w:firstLine="240"/>
      </w:pPr>
      <w:r>
        <w:rPr>
          <w:noProof/>
        </w:rPr>
        <w:lastRenderedPageBreak/>
        <w:drawing>
          <wp:anchor distT="0" distB="0" distL="114300" distR="114300" simplePos="0" relativeHeight="251784704" behindDoc="0" locked="0" layoutInCell="1" allowOverlap="1">
            <wp:simplePos x="0" y="0"/>
            <wp:positionH relativeFrom="column">
              <wp:posOffset>1631315</wp:posOffset>
            </wp:positionH>
            <wp:positionV relativeFrom="paragraph">
              <wp:posOffset>137160</wp:posOffset>
            </wp:positionV>
            <wp:extent cx="2383155" cy="3477260"/>
            <wp:effectExtent l="0" t="0" r="0" b="8890"/>
            <wp:wrapTopAndBottom/>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39"/>
                    <a:stretch>
                      <a:fillRect/>
                    </a:stretch>
                  </pic:blipFill>
                  <pic:spPr>
                    <a:xfrm>
                      <a:off x="0" y="0"/>
                      <a:ext cx="2383155" cy="3477260"/>
                    </a:xfrm>
                    <a:prstGeom prst="rect">
                      <a:avLst/>
                    </a:prstGeom>
                  </pic:spPr>
                </pic:pic>
              </a:graphicData>
            </a:graphic>
            <wp14:sizeRelH relativeFrom="margin">
              <wp14:pctWidth>0</wp14:pctWidth>
            </wp14:sizeRelH>
            <wp14:sizeRelV relativeFrom="margin">
              <wp14:pctHeight>0</wp14:pctHeight>
            </wp14:sizeRelV>
          </wp:anchor>
        </w:drawing>
      </w:r>
    </w:p>
    <w:p w:rsidR="006213D2" w:rsidRDefault="007818A3" w:rsidP="005F334C">
      <w:pPr>
        <w:pStyle w:val="aa"/>
        <w:numPr>
          <w:ilvl w:val="0"/>
          <w:numId w:val="10"/>
        </w:numPr>
      </w:pPr>
      <w:r>
        <w:rPr>
          <w:noProof/>
        </w:rPr>
        <w:drawing>
          <wp:anchor distT="0" distB="0" distL="114300" distR="114300" simplePos="0" relativeHeight="251785728" behindDoc="0" locked="0" layoutInCell="1" allowOverlap="1">
            <wp:simplePos x="0" y="0"/>
            <wp:positionH relativeFrom="column">
              <wp:posOffset>1621155</wp:posOffset>
            </wp:positionH>
            <wp:positionV relativeFrom="paragraph">
              <wp:posOffset>327025</wp:posOffset>
            </wp:positionV>
            <wp:extent cx="2393315" cy="3493135"/>
            <wp:effectExtent l="0" t="0" r="6985" b="0"/>
            <wp:wrapTopAndBottom/>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40"/>
                    <a:stretch>
                      <a:fillRect/>
                    </a:stretch>
                  </pic:blipFill>
                  <pic:spPr>
                    <a:xfrm>
                      <a:off x="0" y="0"/>
                      <a:ext cx="2393315" cy="3493135"/>
                    </a:xfrm>
                    <a:prstGeom prst="rect">
                      <a:avLst/>
                    </a:prstGeom>
                  </pic:spPr>
                </pic:pic>
              </a:graphicData>
            </a:graphic>
            <wp14:sizeRelH relativeFrom="margin">
              <wp14:pctWidth>0</wp14:pctWidth>
            </wp14:sizeRelH>
            <wp14:sizeRelV relativeFrom="margin">
              <wp14:pctHeight>0</wp14:pctHeight>
            </wp14:sizeRelV>
          </wp:anchor>
        </w:drawing>
      </w:r>
      <w:r w:rsidR="005F334C">
        <w:rPr>
          <w:rFonts w:hint="eastAsia"/>
          <w:i w:val="0"/>
          <w:iCs/>
        </w:rPr>
        <w:t>書き込みファイル名を指定した場合</w:t>
      </w:r>
    </w:p>
    <w:p w:rsidR="00B53935" w:rsidRDefault="00B53935" w:rsidP="00E779A6">
      <w:pPr>
        <w:ind w:leftChars="400" w:left="960" w:firstLineChars="100" w:firstLine="240"/>
      </w:pPr>
    </w:p>
    <w:p w:rsidR="00B53935" w:rsidRDefault="00B53935" w:rsidP="00E779A6">
      <w:pPr>
        <w:ind w:leftChars="400" w:left="960" w:firstLineChars="100" w:firstLine="240"/>
      </w:pPr>
    </w:p>
    <w:p w:rsidR="0043733A" w:rsidRDefault="0043733A" w:rsidP="00E779A6">
      <w:pPr>
        <w:ind w:leftChars="400" w:left="960" w:firstLineChars="100" w:firstLine="240"/>
      </w:pPr>
    </w:p>
    <w:p w:rsidR="0043733A" w:rsidRDefault="009811D0" w:rsidP="00E779A6">
      <w:pPr>
        <w:ind w:leftChars="400" w:left="960" w:firstLineChars="100" w:firstLine="240"/>
      </w:pPr>
      <w:r>
        <w:rPr>
          <w:noProof/>
        </w:rPr>
        <w:lastRenderedPageBreak/>
        <w:drawing>
          <wp:anchor distT="0" distB="0" distL="114300" distR="114300" simplePos="0" relativeHeight="251786752" behindDoc="0" locked="0" layoutInCell="1" allowOverlap="1">
            <wp:simplePos x="0" y="0"/>
            <wp:positionH relativeFrom="column">
              <wp:posOffset>1610360</wp:posOffset>
            </wp:positionH>
            <wp:positionV relativeFrom="paragraph">
              <wp:posOffset>78740</wp:posOffset>
            </wp:positionV>
            <wp:extent cx="2452370" cy="3578225"/>
            <wp:effectExtent l="0" t="0" r="5080" b="3175"/>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41"/>
                    <a:stretch>
                      <a:fillRect/>
                    </a:stretch>
                  </pic:blipFill>
                  <pic:spPr>
                    <a:xfrm>
                      <a:off x="0" y="0"/>
                      <a:ext cx="2452370" cy="3578225"/>
                    </a:xfrm>
                    <a:prstGeom prst="rect">
                      <a:avLst/>
                    </a:prstGeom>
                  </pic:spPr>
                </pic:pic>
              </a:graphicData>
            </a:graphic>
            <wp14:sizeRelH relativeFrom="margin">
              <wp14:pctWidth>0</wp14:pctWidth>
            </wp14:sizeRelH>
            <wp14:sizeRelV relativeFrom="margin">
              <wp14:pctHeight>0</wp14:pctHeight>
            </wp14:sizeRelV>
          </wp:anchor>
        </w:drawing>
      </w:r>
    </w:p>
    <w:p w:rsidR="0043733A" w:rsidRDefault="0043733A" w:rsidP="00E779A6">
      <w:pPr>
        <w:ind w:leftChars="400" w:left="960" w:firstLineChars="100" w:firstLine="240"/>
      </w:pPr>
    </w:p>
    <w:p w:rsidR="00943C37" w:rsidRDefault="003C7476" w:rsidP="00E779A6">
      <w:pPr>
        <w:ind w:leftChars="400" w:left="960" w:firstLineChars="100" w:firstLine="240"/>
      </w:pPr>
      <w:r>
        <w:rPr>
          <w:rFonts w:hint="eastAsia"/>
        </w:rPr>
        <w:t>※</w:t>
      </w:r>
      <w:r w:rsidR="00943C37">
        <w:rPr>
          <w:rFonts w:hint="eastAsia"/>
        </w:rPr>
        <w:t>『</w:t>
      </w:r>
      <w:r w:rsidR="00943C37" w:rsidRPr="00B85940">
        <w:t>EntryExitDataOutputBatch.bat</w:t>
      </w:r>
      <w:r w:rsidR="00943C37">
        <w:rPr>
          <w:rFonts w:hint="eastAsia"/>
        </w:rPr>
        <w:t>』を実行する場合は、必ず『</w:t>
      </w:r>
      <w:r w:rsidR="00943C37">
        <w:t>EntryExitDataOutput.exe</w:t>
      </w:r>
      <w:r w:rsidR="00943C37">
        <w:rPr>
          <w:rFonts w:hint="eastAsia"/>
        </w:rPr>
        <w:t>』と同階層である事を前提条件と致します。</w:t>
      </w:r>
    </w:p>
    <w:p w:rsidR="009D7D82" w:rsidRDefault="00230E37" w:rsidP="001A434D">
      <w:pPr>
        <w:ind w:leftChars="400" w:left="960" w:firstLineChars="100" w:firstLine="240"/>
      </w:pPr>
      <w:r>
        <w:rPr>
          <w:rFonts w:hint="eastAsia"/>
        </w:rPr>
        <w:t>そのため、アプリケーションがないもしくはアプリケーションと異なる場所で実行すると以下のエラーメッセージが表示されます。</w:t>
      </w:r>
    </w:p>
    <w:p w:rsidR="00200360" w:rsidRDefault="00200360" w:rsidP="00200360">
      <w:pPr>
        <w:ind w:leftChars="500" w:left="1200" w:firstLineChars="100" w:firstLine="240"/>
      </w:pPr>
      <w:r>
        <w:rPr>
          <w:rFonts w:hint="eastAsia"/>
        </w:rPr>
        <w:t>『</w:t>
      </w:r>
      <w:r w:rsidR="00107749" w:rsidRPr="00107749">
        <w:rPr>
          <w:rFonts w:hint="eastAsia"/>
        </w:rPr>
        <w:t>入退室状況印字処理が異常終了しました。</w:t>
      </w:r>
      <w:r>
        <w:rPr>
          <w:rFonts w:hint="eastAsia"/>
        </w:rPr>
        <w:t>』</w:t>
      </w:r>
    </w:p>
    <w:p w:rsidR="00B01D62" w:rsidRDefault="007343DE" w:rsidP="00200360">
      <w:pPr>
        <w:ind w:leftChars="500" w:left="1200" w:firstLineChars="100" w:firstLine="240"/>
      </w:pPr>
      <w:r>
        <w:rPr>
          <w:rFonts w:hint="eastAsia"/>
        </w:rPr>
        <w:t>『</w:t>
      </w:r>
      <w:r w:rsidR="00F40F7C" w:rsidRPr="00F40F7C">
        <w:rPr>
          <w:rFonts w:hint="eastAsia"/>
        </w:rPr>
        <w:t>アプリケーションが実行できませんでした。アプリケーションの状態をご確認ください。</w:t>
      </w:r>
      <w:r>
        <w:rPr>
          <w:rFonts w:hint="eastAsia"/>
        </w:rPr>
        <w:t>』</w:t>
      </w:r>
    </w:p>
    <w:p w:rsidR="00873FE5" w:rsidRDefault="004C64D6" w:rsidP="00EB7B15">
      <w:pPr>
        <w:pStyle w:val="aa"/>
        <w:numPr>
          <w:ilvl w:val="0"/>
          <w:numId w:val="10"/>
        </w:numPr>
      </w:pPr>
      <w:r>
        <w:rPr>
          <w:rFonts w:hint="eastAsia"/>
          <w:noProof/>
        </w:rPr>
        <w:drawing>
          <wp:anchor distT="0" distB="0" distL="114300" distR="114300" simplePos="0" relativeHeight="251764224" behindDoc="0" locked="0" layoutInCell="1" allowOverlap="1">
            <wp:simplePos x="0" y="0"/>
            <wp:positionH relativeFrom="column">
              <wp:posOffset>1611630</wp:posOffset>
            </wp:positionH>
            <wp:positionV relativeFrom="paragraph">
              <wp:posOffset>322580</wp:posOffset>
            </wp:positionV>
            <wp:extent cx="1931670" cy="1284605"/>
            <wp:effectExtent l="0" t="0" r="0" b="0"/>
            <wp:wrapTopAndBottom/>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42"/>
                    <a:stretch>
                      <a:fillRect/>
                    </a:stretch>
                  </pic:blipFill>
                  <pic:spPr>
                    <a:xfrm>
                      <a:off x="0" y="0"/>
                      <a:ext cx="1931670" cy="1284605"/>
                    </a:xfrm>
                    <a:prstGeom prst="rect">
                      <a:avLst/>
                    </a:prstGeom>
                  </pic:spPr>
                </pic:pic>
              </a:graphicData>
            </a:graphic>
            <wp14:sizeRelH relativeFrom="margin">
              <wp14:pctWidth>0</wp14:pctWidth>
            </wp14:sizeRelH>
            <wp14:sizeRelV relativeFrom="margin">
              <wp14:pctHeight>0</wp14:pctHeight>
            </wp14:sizeRelV>
          </wp:anchor>
        </w:drawing>
      </w:r>
      <w:r w:rsidR="00EB7B15">
        <w:rPr>
          <w:rFonts w:hint="eastAsia"/>
          <w:i w:val="0"/>
          <w:iCs/>
        </w:rPr>
        <w:t>書き込みファイル</w:t>
      </w:r>
      <w:r w:rsidR="00347A1F">
        <w:rPr>
          <w:rFonts w:hint="eastAsia"/>
          <w:i w:val="0"/>
          <w:iCs/>
        </w:rPr>
        <w:t>指定なしの場合</w:t>
      </w:r>
    </w:p>
    <w:p w:rsidR="002735E7" w:rsidRDefault="002735E7" w:rsidP="00217121">
      <w:pPr>
        <w:ind w:leftChars="400" w:left="960" w:firstLineChars="100" w:firstLine="240"/>
      </w:pPr>
    </w:p>
    <w:p w:rsidR="002735E7" w:rsidRDefault="00551731" w:rsidP="002735E7">
      <w:pPr>
        <w:pStyle w:val="aa"/>
        <w:numPr>
          <w:ilvl w:val="0"/>
          <w:numId w:val="10"/>
        </w:numPr>
      </w:pPr>
      <w:r>
        <w:rPr>
          <w:noProof/>
        </w:rPr>
        <w:lastRenderedPageBreak/>
        <w:drawing>
          <wp:anchor distT="0" distB="0" distL="114300" distR="114300" simplePos="0" relativeHeight="251765248" behindDoc="0" locked="0" layoutInCell="1" allowOverlap="1">
            <wp:simplePos x="0" y="0"/>
            <wp:positionH relativeFrom="column">
              <wp:posOffset>1620520</wp:posOffset>
            </wp:positionH>
            <wp:positionV relativeFrom="paragraph">
              <wp:posOffset>323215</wp:posOffset>
            </wp:positionV>
            <wp:extent cx="1906270" cy="1267460"/>
            <wp:effectExtent l="0" t="0" r="0" b="8890"/>
            <wp:wrapTopAndBottom/>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3"/>
                    <a:stretch>
                      <a:fillRect/>
                    </a:stretch>
                  </pic:blipFill>
                  <pic:spPr>
                    <a:xfrm>
                      <a:off x="0" y="0"/>
                      <a:ext cx="1906270" cy="1267460"/>
                    </a:xfrm>
                    <a:prstGeom prst="rect">
                      <a:avLst/>
                    </a:prstGeom>
                  </pic:spPr>
                </pic:pic>
              </a:graphicData>
            </a:graphic>
            <wp14:sizeRelH relativeFrom="margin">
              <wp14:pctWidth>0</wp14:pctWidth>
            </wp14:sizeRelH>
            <wp14:sizeRelV relativeFrom="margin">
              <wp14:pctHeight>0</wp14:pctHeight>
            </wp14:sizeRelV>
          </wp:anchor>
        </w:drawing>
      </w:r>
      <w:r w:rsidR="002735E7">
        <w:rPr>
          <w:rFonts w:hint="eastAsia"/>
          <w:i w:val="0"/>
          <w:iCs/>
        </w:rPr>
        <w:t>書き込みファイル指定ありの場合</w:t>
      </w:r>
    </w:p>
    <w:p w:rsidR="001A0990" w:rsidRDefault="001A0990" w:rsidP="009E22CE"/>
    <w:p w:rsidR="00217121" w:rsidRDefault="004C797A" w:rsidP="00217121">
      <w:pPr>
        <w:ind w:leftChars="400" w:left="960" w:firstLineChars="100" w:firstLine="240"/>
      </w:pPr>
      <w:r>
        <w:rPr>
          <w:rFonts w:hint="eastAsia"/>
        </w:rPr>
        <w:t>また、アプリケーション</w:t>
      </w:r>
      <w:r w:rsidR="006746B6">
        <w:rPr>
          <w:rFonts w:hint="eastAsia"/>
        </w:rPr>
        <w:t>実行にて処理の中で</w:t>
      </w:r>
      <w:r w:rsidR="006E323C">
        <w:rPr>
          <w:rFonts w:hint="eastAsia"/>
        </w:rPr>
        <w:t>エラーが発生した場合は以下のエラーメッセージが表示されます。</w:t>
      </w:r>
    </w:p>
    <w:p w:rsidR="00B02B75" w:rsidRDefault="00B02B75" w:rsidP="007E5E4B">
      <w:pPr>
        <w:ind w:leftChars="500" w:left="1200" w:firstLineChars="100" w:firstLine="240"/>
      </w:pPr>
      <w:r>
        <w:rPr>
          <w:rFonts w:hint="eastAsia"/>
        </w:rPr>
        <w:t>『</w:t>
      </w:r>
      <w:r w:rsidRPr="00107749">
        <w:rPr>
          <w:rFonts w:hint="eastAsia"/>
        </w:rPr>
        <w:t>入退室状況印字処理が異常終了しました。</w:t>
      </w:r>
      <w:r>
        <w:rPr>
          <w:rFonts w:hint="eastAsia"/>
        </w:rPr>
        <w:t>』</w:t>
      </w:r>
    </w:p>
    <w:p w:rsidR="006E323C" w:rsidRDefault="00B02B75" w:rsidP="00B02B75">
      <w:pPr>
        <w:ind w:leftChars="500" w:left="1200" w:firstLineChars="100" w:firstLine="240"/>
      </w:pPr>
      <w:r>
        <w:rPr>
          <w:rFonts w:hint="eastAsia"/>
        </w:rPr>
        <w:t>『実行結果につきましてはトレースログ出力ファイルでご確認ください。』</w:t>
      </w:r>
    </w:p>
    <w:p w:rsidR="008C02F6" w:rsidRDefault="007E7D22" w:rsidP="00BB0F7C">
      <w:pPr>
        <w:pStyle w:val="aa"/>
        <w:numPr>
          <w:ilvl w:val="0"/>
          <w:numId w:val="26"/>
        </w:numPr>
      </w:pPr>
      <w:r>
        <w:rPr>
          <w:rFonts w:hint="eastAsia"/>
          <w:noProof/>
        </w:rPr>
        <w:drawing>
          <wp:anchor distT="0" distB="0" distL="114300" distR="114300" simplePos="0" relativeHeight="251766272" behindDoc="0" locked="0" layoutInCell="1" allowOverlap="1">
            <wp:simplePos x="0" y="0"/>
            <wp:positionH relativeFrom="column">
              <wp:posOffset>1619250</wp:posOffset>
            </wp:positionH>
            <wp:positionV relativeFrom="paragraph">
              <wp:posOffset>302260</wp:posOffset>
            </wp:positionV>
            <wp:extent cx="2306320" cy="1784350"/>
            <wp:effectExtent l="0" t="0" r="0" b="6350"/>
            <wp:wrapTopAndBottom/>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4"/>
                    <a:stretch>
                      <a:fillRect/>
                    </a:stretch>
                  </pic:blipFill>
                  <pic:spPr>
                    <a:xfrm>
                      <a:off x="0" y="0"/>
                      <a:ext cx="2306320" cy="1784350"/>
                    </a:xfrm>
                    <a:prstGeom prst="rect">
                      <a:avLst/>
                    </a:prstGeom>
                  </pic:spPr>
                </pic:pic>
              </a:graphicData>
            </a:graphic>
            <wp14:sizeRelH relativeFrom="margin">
              <wp14:pctWidth>0</wp14:pctWidth>
            </wp14:sizeRelH>
            <wp14:sizeRelV relativeFrom="margin">
              <wp14:pctHeight>0</wp14:pctHeight>
            </wp14:sizeRelV>
          </wp:anchor>
        </w:drawing>
      </w:r>
      <w:r w:rsidR="00215384">
        <w:rPr>
          <w:rFonts w:hint="eastAsia"/>
          <w:i w:val="0"/>
          <w:iCs/>
        </w:rPr>
        <w:t>書き込みファイル指定なしの場合</w:t>
      </w:r>
    </w:p>
    <w:p w:rsidR="00BB0F7C" w:rsidRDefault="00BB0F7C" w:rsidP="00B02B75">
      <w:pPr>
        <w:ind w:leftChars="500" w:left="1200" w:firstLineChars="100" w:firstLine="240"/>
      </w:pPr>
    </w:p>
    <w:p w:rsidR="00AA3D05" w:rsidRDefault="00B50DCD" w:rsidP="00EC6A65">
      <w:pPr>
        <w:pStyle w:val="aa"/>
        <w:numPr>
          <w:ilvl w:val="0"/>
          <w:numId w:val="26"/>
        </w:numPr>
      </w:pPr>
      <w:r>
        <w:rPr>
          <w:noProof/>
        </w:rPr>
        <w:drawing>
          <wp:anchor distT="0" distB="0" distL="114300" distR="114300" simplePos="0" relativeHeight="251768320" behindDoc="0" locked="0" layoutInCell="1" allowOverlap="1" wp14:anchorId="038395BF" wp14:editId="6A1468FF">
            <wp:simplePos x="0" y="0"/>
            <wp:positionH relativeFrom="column">
              <wp:posOffset>1619250</wp:posOffset>
            </wp:positionH>
            <wp:positionV relativeFrom="paragraph">
              <wp:posOffset>314960</wp:posOffset>
            </wp:positionV>
            <wp:extent cx="2292350" cy="1896745"/>
            <wp:effectExtent l="0" t="0" r="0" b="8255"/>
            <wp:wrapTopAndBottom/>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5"/>
                    <a:stretch>
                      <a:fillRect/>
                    </a:stretch>
                  </pic:blipFill>
                  <pic:spPr>
                    <a:xfrm>
                      <a:off x="0" y="0"/>
                      <a:ext cx="2292350" cy="1896745"/>
                    </a:xfrm>
                    <a:prstGeom prst="rect">
                      <a:avLst/>
                    </a:prstGeom>
                  </pic:spPr>
                </pic:pic>
              </a:graphicData>
            </a:graphic>
            <wp14:sizeRelH relativeFrom="margin">
              <wp14:pctWidth>0</wp14:pctWidth>
            </wp14:sizeRelH>
            <wp14:sizeRelV relativeFrom="margin">
              <wp14:pctHeight>0</wp14:pctHeight>
            </wp14:sizeRelV>
          </wp:anchor>
        </w:drawing>
      </w:r>
      <w:r w:rsidR="000D343F">
        <w:rPr>
          <w:rFonts w:hint="eastAsia"/>
          <w:i w:val="0"/>
          <w:iCs/>
        </w:rPr>
        <w:t>書き込みファイル指定ありの場合</w:t>
      </w:r>
    </w:p>
    <w:p w:rsidR="00313C46" w:rsidRDefault="00313C46" w:rsidP="001075A3">
      <w:pPr>
        <w:ind w:leftChars="400" w:left="960" w:firstLineChars="100" w:firstLine="240"/>
      </w:pPr>
    </w:p>
    <w:p w:rsidR="00B2021A" w:rsidRDefault="00221DE5" w:rsidP="001075A3">
      <w:pPr>
        <w:ind w:leftChars="400" w:left="960" w:firstLineChars="100" w:firstLine="240"/>
      </w:pPr>
      <w:r>
        <w:rPr>
          <w:rFonts w:hint="eastAsia"/>
        </w:rPr>
        <w:lastRenderedPageBreak/>
        <w:t>逆に</w:t>
      </w:r>
      <w:r w:rsidR="00A55B23">
        <w:rPr>
          <w:rFonts w:hint="eastAsia"/>
        </w:rPr>
        <w:t>書き込みファイル指定</w:t>
      </w:r>
      <w:r w:rsidR="0023474E">
        <w:rPr>
          <w:rFonts w:hint="eastAsia"/>
        </w:rPr>
        <w:t>あり／なし共に</w:t>
      </w:r>
      <w:r>
        <w:rPr>
          <w:rFonts w:hint="eastAsia"/>
        </w:rPr>
        <w:t>アプリケーション</w:t>
      </w:r>
      <w:r w:rsidR="00CD42B2">
        <w:rPr>
          <w:rFonts w:hint="eastAsia"/>
        </w:rPr>
        <w:t>実行に成功した場合は以下のメッセージが</w:t>
      </w:r>
      <w:r w:rsidR="001075A3">
        <w:rPr>
          <w:rFonts w:hint="eastAsia"/>
        </w:rPr>
        <w:t>表示されます。</w:t>
      </w:r>
    </w:p>
    <w:p w:rsidR="006534B4" w:rsidRDefault="001075A3" w:rsidP="001075A3">
      <w:pPr>
        <w:ind w:leftChars="600" w:left="1440"/>
      </w:pPr>
      <w:r>
        <w:rPr>
          <w:rFonts w:hint="eastAsia"/>
        </w:rPr>
        <w:t>『</w:t>
      </w:r>
      <w:r w:rsidR="00E065B0" w:rsidRPr="00E065B0">
        <w:rPr>
          <w:rFonts w:hint="eastAsia"/>
        </w:rPr>
        <w:t>入退室状況印字処理が正常終了しました。</w:t>
      </w:r>
      <w:r>
        <w:rPr>
          <w:rFonts w:hint="eastAsia"/>
        </w:rPr>
        <w:t>』</w:t>
      </w:r>
    </w:p>
    <w:p w:rsidR="0086680A" w:rsidRDefault="00925053" w:rsidP="00925053">
      <w:pPr>
        <w:ind w:leftChars="500" w:left="1200"/>
      </w:pPr>
      <w:r>
        <w:rPr>
          <w:rFonts w:hint="eastAsia"/>
        </w:rPr>
        <w:t>上記のメッセージが表示されれば成功と</w:t>
      </w:r>
      <w:r w:rsidR="003C46CE">
        <w:rPr>
          <w:rFonts w:hint="eastAsia"/>
        </w:rPr>
        <w:t>なります。</w:t>
      </w:r>
    </w:p>
    <w:p w:rsidR="0086680A" w:rsidRDefault="00914A9E" w:rsidP="00B32522">
      <w:r>
        <w:rPr>
          <w:noProof/>
        </w:rPr>
        <w:drawing>
          <wp:anchor distT="0" distB="0" distL="114300" distR="114300" simplePos="0" relativeHeight="251769344" behindDoc="0" locked="0" layoutInCell="1" allowOverlap="1">
            <wp:simplePos x="0" y="0"/>
            <wp:positionH relativeFrom="column">
              <wp:posOffset>1609725</wp:posOffset>
            </wp:positionH>
            <wp:positionV relativeFrom="paragraph">
              <wp:posOffset>60960</wp:posOffset>
            </wp:positionV>
            <wp:extent cx="3244850" cy="4735195"/>
            <wp:effectExtent l="0" t="0" r="0" b="8255"/>
            <wp:wrapTopAndBottom/>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1"/>
                    <a:stretch>
                      <a:fillRect/>
                    </a:stretch>
                  </pic:blipFill>
                  <pic:spPr>
                    <a:xfrm>
                      <a:off x="0" y="0"/>
                      <a:ext cx="3244850" cy="4735195"/>
                    </a:xfrm>
                    <a:prstGeom prst="rect">
                      <a:avLst/>
                    </a:prstGeom>
                  </pic:spPr>
                </pic:pic>
              </a:graphicData>
            </a:graphic>
            <wp14:sizeRelH relativeFrom="margin">
              <wp14:pctWidth>0</wp14:pctWidth>
            </wp14:sizeRelH>
            <wp14:sizeRelV relativeFrom="margin">
              <wp14:pctHeight>0</wp14:pctHeight>
            </wp14:sizeRelV>
          </wp:anchor>
        </w:drawing>
      </w:r>
    </w:p>
    <w:p w:rsidR="0086680A" w:rsidRDefault="0086680A" w:rsidP="00B32522"/>
    <w:p w:rsidR="002E2645" w:rsidRDefault="002E2645" w:rsidP="00B32522"/>
    <w:p w:rsidR="00E26F38" w:rsidRDefault="00E26F38" w:rsidP="00B32522"/>
    <w:p w:rsidR="00E26F38" w:rsidRDefault="00E26F38" w:rsidP="00B32522"/>
    <w:p w:rsidR="00E26F38" w:rsidRDefault="00E26F38" w:rsidP="00B32522"/>
    <w:p w:rsidR="00E26F38" w:rsidRPr="00B32522" w:rsidRDefault="00E26F38" w:rsidP="00B32522"/>
    <w:p w:rsidR="002F30AE" w:rsidRPr="00564475" w:rsidRDefault="002F30AE" w:rsidP="003F0ABC">
      <w:pPr>
        <w:pStyle w:val="aa"/>
        <w:numPr>
          <w:ilvl w:val="4"/>
          <w:numId w:val="13"/>
        </w:numPr>
        <w:rPr>
          <w:b/>
          <w:bCs/>
          <w:i w:val="0"/>
          <w:lang w:bidi="th-TH"/>
        </w:rPr>
      </w:pPr>
      <w:r w:rsidRPr="00564475">
        <w:rPr>
          <w:rFonts w:hint="eastAsia"/>
          <w:b/>
          <w:bCs/>
          <w:i w:val="0"/>
          <w:lang w:bidi="th-TH"/>
        </w:rPr>
        <w:lastRenderedPageBreak/>
        <w:t>ショートカット</w:t>
      </w:r>
      <w:r w:rsidR="00380476">
        <w:rPr>
          <w:rFonts w:hint="eastAsia"/>
          <w:b/>
          <w:bCs/>
          <w:i w:val="0"/>
          <w:lang w:bidi="th-TH"/>
        </w:rPr>
        <w:t>アイコン</w:t>
      </w:r>
      <w:r w:rsidR="00F24F90">
        <w:rPr>
          <w:rFonts w:hint="eastAsia"/>
          <w:b/>
          <w:bCs/>
          <w:i w:val="0"/>
          <w:lang w:bidi="th-TH"/>
        </w:rPr>
        <w:t>によるアプリケーション</w:t>
      </w:r>
      <w:r w:rsidR="00115747" w:rsidRPr="00564475">
        <w:rPr>
          <w:rFonts w:hint="eastAsia"/>
          <w:b/>
          <w:bCs/>
          <w:i w:val="0"/>
          <w:lang w:bidi="th-TH"/>
        </w:rPr>
        <w:t>間接</w:t>
      </w:r>
      <w:r w:rsidRPr="00564475">
        <w:rPr>
          <w:rFonts w:hint="eastAsia"/>
          <w:b/>
          <w:bCs/>
          <w:i w:val="0"/>
          <w:lang w:bidi="th-TH"/>
        </w:rPr>
        <w:t>実行</w:t>
      </w:r>
    </w:p>
    <w:p w:rsidR="00380476" w:rsidRDefault="002F30AE" w:rsidP="001D52D5">
      <w:pPr>
        <w:ind w:leftChars="400" w:left="960" w:firstLineChars="100" w:firstLine="240"/>
        <w:rPr>
          <w:lang w:bidi="th-TH"/>
        </w:rPr>
      </w:pPr>
      <w:r>
        <w:rPr>
          <w:rFonts w:hint="eastAsia"/>
          <w:lang w:bidi="th-TH"/>
        </w:rPr>
        <w:t>『</w:t>
      </w:r>
      <w:r>
        <w:rPr>
          <w:lang w:bidi="th-TH"/>
        </w:rPr>
        <w:t>EntryExitDataOutput.exe</w:t>
      </w:r>
      <w:r>
        <w:rPr>
          <w:rFonts w:hint="eastAsia"/>
          <w:lang w:bidi="th-TH"/>
        </w:rPr>
        <w:t>』</w:t>
      </w:r>
      <w:r w:rsidR="00AF509A">
        <w:rPr>
          <w:rFonts w:hint="eastAsia"/>
          <w:lang w:bidi="th-TH"/>
        </w:rPr>
        <w:t>をダブルクリック等で</w:t>
      </w:r>
      <w:r w:rsidR="007271B8">
        <w:rPr>
          <w:rFonts w:hint="eastAsia"/>
          <w:lang w:bidi="th-TH"/>
        </w:rPr>
        <w:t>実行する場合、環境変数として</w:t>
      </w:r>
      <w:r w:rsidR="00F12C48">
        <w:rPr>
          <w:rFonts w:hint="eastAsia"/>
          <w:lang w:bidi="th-TH"/>
        </w:rPr>
        <w:t>読み込みファイル名／書き込みファイル名を指定しなければなりません</w:t>
      </w:r>
      <w:r w:rsidR="00250D58">
        <w:rPr>
          <w:rFonts w:hint="eastAsia"/>
          <w:lang w:bidi="th-TH"/>
        </w:rPr>
        <w:t>。</w:t>
      </w:r>
      <w:r w:rsidR="00DE18B3">
        <w:rPr>
          <w:rFonts w:hint="eastAsia"/>
          <w:lang w:bidi="th-TH"/>
        </w:rPr>
        <w:t>ショートカット</w:t>
      </w:r>
      <w:r w:rsidR="003F7BDF">
        <w:rPr>
          <w:rFonts w:hint="eastAsia"/>
          <w:lang w:bidi="th-TH"/>
        </w:rPr>
        <w:t>アイコン</w:t>
      </w:r>
      <w:r w:rsidR="0040064B">
        <w:rPr>
          <w:rFonts w:hint="eastAsia"/>
          <w:lang w:bidi="th-TH"/>
        </w:rPr>
        <w:t>を作成して</w:t>
      </w:r>
      <w:r w:rsidR="00C014DC">
        <w:rPr>
          <w:rFonts w:hint="eastAsia"/>
          <w:lang w:bidi="th-TH"/>
        </w:rPr>
        <w:t>使用</w:t>
      </w:r>
      <w:r w:rsidR="0040064B">
        <w:rPr>
          <w:rFonts w:hint="eastAsia"/>
          <w:lang w:bidi="th-TH"/>
        </w:rPr>
        <w:t>すれば、</w:t>
      </w:r>
      <w:r w:rsidR="00704207">
        <w:rPr>
          <w:rFonts w:hint="eastAsia"/>
          <w:lang w:bidi="th-TH"/>
        </w:rPr>
        <w:t>環境変数設定を行わずに</w:t>
      </w:r>
      <w:r w:rsidR="00275D2D">
        <w:rPr>
          <w:rFonts w:hint="eastAsia"/>
          <w:lang w:bidi="th-TH"/>
        </w:rPr>
        <w:t>ショートカットアイコンに読み込みファイル名／書き込みファイル名</w:t>
      </w:r>
      <w:r w:rsidR="004A09DE">
        <w:rPr>
          <w:rFonts w:hint="eastAsia"/>
          <w:lang w:bidi="th-TH"/>
        </w:rPr>
        <w:t>に</w:t>
      </w:r>
      <w:r w:rsidR="00275D2D">
        <w:rPr>
          <w:rFonts w:hint="eastAsia"/>
          <w:lang w:bidi="th-TH"/>
        </w:rPr>
        <w:t>設定</w:t>
      </w:r>
      <w:r w:rsidR="004A09DE">
        <w:rPr>
          <w:rFonts w:hint="eastAsia"/>
          <w:lang w:bidi="th-TH"/>
        </w:rPr>
        <w:t>する事で</w:t>
      </w:r>
      <w:r w:rsidR="00067C53">
        <w:rPr>
          <w:rFonts w:hint="eastAsia"/>
          <w:lang w:bidi="th-TH"/>
        </w:rPr>
        <w:t>アプリケーションの直接実行と同様に</w:t>
      </w:r>
      <w:r w:rsidR="00EC2FA3">
        <w:rPr>
          <w:rFonts w:hint="eastAsia"/>
          <w:lang w:bidi="th-TH"/>
        </w:rPr>
        <w:t>ダブルクリック等で実行する事が出来ます。</w:t>
      </w:r>
    </w:p>
    <w:p w:rsidR="00F22487" w:rsidRDefault="0087306A" w:rsidP="001D52D5">
      <w:pPr>
        <w:ind w:leftChars="400" w:left="960" w:firstLineChars="100" w:firstLine="240"/>
        <w:rPr>
          <w:lang w:bidi="th-TH"/>
        </w:rPr>
      </w:pPr>
      <w:r>
        <w:rPr>
          <w:rFonts w:hint="eastAsia"/>
          <w:lang w:bidi="th-TH"/>
        </w:rPr>
        <w:t>実行結果は、『</w:t>
      </w:r>
      <w:r>
        <w:rPr>
          <w:lang w:bidi="th-TH"/>
        </w:rPr>
        <w:t>EntryExitDataOutput.exe</w:t>
      </w:r>
      <w:r>
        <w:rPr>
          <w:rFonts w:hint="eastAsia"/>
          <w:lang w:bidi="th-TH"/>
        </w:rPr>
        <w:t>』をダブルクリック等で実行したと同様に</w:t>
      </w:r>
      <w:r w:rsidR="00387110">
        <w:rPr>
          <w:rFonts w:hint="eastAsia"/>
          <w:lang w:bidi="th-TH"/>
        </w:rPr>
        <w:t>コンソール画面</w:t>
      </w:r>
      <w:r w:rsidR="00E158EE">
        <w:rPr>
          <w:rFonts w:hint="eastAsia"/>
          <w:lang w:bidi="th-TH"/>
        </w:rPr>
        <w:t>が起動されて、コンソール画面に表示されます。</w:t>
      </w:r>
    </w:p>
    <w:p w:rsidR="002F30AE" w:rsidRDefault="005E5215" w:rsidP="001D52D5">
      <w:pPr>
        <w:ind w:leftChars="400" w:left="960" w:firstLineChars="100" w:firstLine="240"/>
        <w:rPr>
          <w:lang w:bidi="th-TH"/>
        </w:rPr>
      </w:pPr>
      <w:r>
        <w:rPr>
          <w:rFonts w:hint="eastAsia"/>
          <w:lang w:bidi="th-TH"/>
        </w:rPr>
        <w:t>使用方法は、</w:t>
      </w:r>
      <w:r w:rsidR="0069047B">
        <w:rPr>
          <w:rFonts w:hint="eastAsia"/>
          <w:lang w:bidi="th-TH"/>
        </w:rPr>
        <w:t>『</w:t>
      </w:r>
      <w:r w:rsidR="0069047B">
        <w:rPr>
          <w:lang w:bidi="th-TH"/>
        </w:rPr>
        <w:t>EntryExitDataOutput.exe</w:t>
      </w:r>
      <w:r w:rsidR="0069047B">
        <w:rPr>
          <w:rFonts w:hint="eastAsia"/>
          <w:lang w:bidi="th-TH"/>
        </w:rPr>
        <w:t>』</w:t>
      </w:r>
      <w:r w:rsidR="0085264E">
        <w:rPr>
          <w:rFonts w:hint="eastAsia"/>
          <w:lang w:bidi="th-TH"/>
        </w:rPr>
        <w:t>の</w:t>
      </w:r>
      <w:r w:rsidR="002F30AE">
        <w:rPr>
          <w:rFonts w:hint="eastAsia"/>
          <w:lang w:bidi="th-TH"/>
        </w:rPr>
        <w:t>ショートカット</w:t>
      </w:r>
      <w:r w:rsidR="00381313">
        <w:rPr>
          <w:rFonts w:hint="eastAsia"/>
          <w:lang w:bidi="th-TH"/>
        </w:rPr>
        <w:t>アイコン</w:t>
      </w:r>
      <w:r w:rsidR="002F30AE">
        <w:rPr>
          <w:rFonts w:hint="eastAsia"/>
          <w:lang w:bidi="th-TH"/>
        </w:rPr>
        <w:t>を予め作成して、リンク先指定の『</w:t>
      </w:r>
      <w:r w:rsidR="002F30AE">
        <w:rPr>
          <w:lang w:bidi="th-TH"/>
        </w:rPr>
        <w:t>EntryExitDataOutput.exe</w:t>
      </w:r>
      <w:r w:rsidR="002F30AE">
        <w:rPr>
          <w:rFonts w:hint="eastAsia"/>
          <w:lang w:bidi="th-TH"/>
        </w:rPr>
        <w:t>』にコマンドプロンプトと同様にアプリケーション名の後に半角空白文字で区切って読み込みファイル名／書き込みファイル名を設定して、作成したショートカット</w:t>
      </w:r>
      <w:r w:rsidR="00B36995">
        <w:rPr>
          <w:rFonts w:hint="eastAsia"/>
          <w:lang w:bidi="th-TH"/>
        </w:rPr>
        <w:t>アイコン</w:t>
      </w:r>
      <w:r w:rsidR="002F30AE">
        <w:rPr>
          <w:rFonts w:hint="eastAsia"/>
          <w:lang w:bidi="th-TH"/>
        </w:rPr>
        <w:t>をダブルクリック等で実行します。</w:t>
      </w:r>
    </w:p>
    <w:p w:rsidR="002F30AE" w:rsidRPr="00DB1AF4" w:rsidRDefault="00E51FF0" w:rsidP="00DB1AF4">
      <w:pPr>
        <w:ind w:left="1260"/>
        <w:rPr>
          <w:iCs/>
          <w:lang w:bidi="th-TH"/>
        </w:rPr>
      </w:pPr>
      <w:r>
        <w:rPr>
          <w:rFonts w:hint="eastAsia"/>
          <w:iCs/>
          <w:lang w:bidi="th-TH"/>
        </w:rPr>
        <w:t>１</w:t>
      </w:r>
      <w:r>
        <w:rPr>
          <w:rFonts w:hint="eastAsia"/>
          <w:iCs/>
          <w:lang w:bidi="th-TH"/>
        </w:rPr>
        <w:t>.</w:t>
      </w:r>
      <w:r w:rsidR="002F30AE" w:rsidRPr="00DB1AF4">
        <w:rPr>
          <w:rFonts w:hint="eastAsia"/>
          <w:iCs/>
          <w:lang w:bidi="th-TH"/>
        </w:rPr>
        <w:t>『ショートカットの作成』ボタン押下</w:t>
      </w:r>
    </w:p>
    <w:p w:rsidR="002F30AE" w:rsidRDefault="00E2143E" w:rsidP="0085264E">
      <w:pPr>
        <w:ind w:leftChars="400" w:left="960" w:firstLineChars="100" w:firstLine="240"/>
        <w:rPr>
          <w:lang w:bidi="th-TH"/>
        </w:rPr>
      </w:pPr>
      <w:r>
        <w:rPr>
          <w:rFonts w:hint="eastAsia"/>
          <w:noProof/>
          <w:lang w:bidi="th-TH"/>
        </w:rPr>
        <w:drawing>
          <wp:anchor distT="0" distB="0" distL="114300" distR="114300" simplePos="0" relativeHeight="251687424" behindDoc="0" locked="0" layoutInCell="1" allowOverlap="1">
            <wp:simplePos x="0" y="0"/>
            <wp:positionH relativeFrom="column">
              <wp:posOffset>1424940</wp:posOffset>
            </wp:positionH>
            <wp:positionV relativeFrom="paragraph">
              <wp:posOffset>544830</wp:posOffset>
            </wp:positionV>
            <wp:extent cx="3189605" cy="2800985"/>
            <wp:effectExtent l="0" t="0" r="0" b="0"/>
            <wp:wrapTopAndBottom/>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46"/>
                    <a:stretch>
                      <a:fillRect/>
                    </a:stretch>
                  </pic:blipFill>
                  <pic:spPr>
                    <a:xfrm>
                      <a:off x="0" y="0"/>
                      <a:ext cx="3189605" cy="2800985"/>
                    </a:xfrm>
                    <a:prstGeom prst="rect">
                      <a:avLst/>
                    </a:prstGeom>
                  </pic:spPr>
                </pic:pic>
              </a:graphicData>
            </a:graphic>
            <wp14:sizeRelH relativeFrom="margin">
              <wp14:pctWidth>0</wp14:pctWidth>
            </wp14:sizeRelH>
            <wp14:sizeRelV relativeFrom="margin">
              <wp14:pctHeight>0</wp14:pctHeight>
            </wp14:sizeRelV>
          </wp:anchor>
        </w:drawing>
      </w:r>
      <w:r w:rsidR="002F30AE">
        <w:rPr>
          <w:rFonts w:hint="eastAsia"/>
          <w:lang w:bidi="th-TH"/>
        </w:rPr>
        <w:t>『</w:t>
      </w:r>
      <w:r w:rsidR="002F30AE">
        <w:rPr>
          <w:lang w:bidi="th-TH"/>
        </w:rPr>
        <w:t>EntryExitDataOutput.exe</w:t>
      </w:r>
      <w:r w:rsidR="002F30AE">
        <w:rPr>
          <w:rFonts w:hint="eastAsia"/>
          <w:lang w:bidi="th-TH"/>
        </w:rPr>
        <w:t>』を右クリックするとメニューが開きますので、そこで『ショートカットの作成』を選択します。</w:t>
      </w:r>
    </w:p>
    <w:p w:rsidR="00DC24DA" w:rsidRPr="00D11B39" w:rsidRDefault="00DC24DA" w:rsidP="00D11B39">
      <w:pPr>
        <w:rPr>
          <w:iCs/>
          <w:lang w:bidi="th-TH"/>
        </w:rPr>
      </w:pPr>
    </w:p>
    <w:p w:rsidR="002F30AE" w:rsidRPr="00E51FF0" w:rsidRDefault="00E51FF0" w:rsidP="00E51FF0">
      <w:pPr>
        <w:ind w:left="1260"/>
        <w:rPr>
          <w:iCs/>
          <w:lang w:bidi="th-TH"/>
        </w:rPr>
      </w:pPr>
      <w:r>
        <w:rPr>
          <w:rFonts w:hint="eastAsia"/>
          <w:iCs/>
          <w:lang w:bidi="th-TH"/>
        </w:rPr>
        <w:lastRenderedPageBreak/>
        <w:t>２</w:t>
      </w:r>
      <w:r>
        <w:rPr>
          <w:rFonts w:hint="eastAsia"/>
          <w:iCs/>
          <w:lang w:bidi="th-TH"/>
        </w:rPr>
        <w:t>.</w:t>
      </w:r>
      <w:r w:rsidR="002F30AE" w:rsidRPr="00E51FF0">
        <w:rPr>
          <w:rFonts w:hint="eastAsia"/>
          <w:iCs/>
          <w:lang w:bidi="th-TH"/>
        </w:rPr>
        <w:t>ショートカット</w:t>
      </w:r>
      <w:r w:rsidR="004C23B7">
        <w:rPr>
          <w:rFonts w:hint="eastAsia"/>
          <w:iCs/>
          <w:lang w:bidi="th-TH"/>
        </w:rPr>
        <w:t>アイコン</w:t>
      </w:r>
      <w:r w:rsidR="002F30AE" w:rsidRPr="00E51FF0">
        <w:rPr>
          <w:rFonts w:hint="eastAsia"/>
          <w:iCs/>
          <w:lang w:bidi="th-TH"/>
        </w:rPr>
        <w:t>のプロパティ設定</w:t>
      </w:r>
    </w:p>
    <w:p w:rsidR="002F30AE" w:rsidRDefault="002F30AE" w:rsidP="00E866B3">
      <w:pPr>
        <w:ind w:leftChars="400" w:left="960" w:firstLineChars="100" w:firstLine="240"/>
        <w:rPr>
          <w:lang w:bidi="th-TH"/>
        </w:rPr>
      </w:pPr>
      <w:r>
        <w:rPr>
          <w:rFonts w:hint="eastAsia"/>
          <w:lang w:bidi="th-TH"/>
        </w:rPr>
        <w:t>上記の実行にてショートカット</w:t>
      </w:r>
      <w:r w:rsidR="004C23B7">
        <w:rPr>
          <w:rFonts w:hint="eastAsia"/>
          <w:lang w:bidi="th-TH"/>
        </w:rPr>
        <w:t>アイコン</w:t>
      </w:r>
      <w:r>
        <w:rPr>
          <w:rFonts w:hint="eastAsia"/>
          <w:lang w:bidi="th-TH"/>
        </w:rPr>
        <w:t>（『</w:t>
      </w:r>
      <w:r>
        <w:rPr>
          <w:lang w:bidi="th-TH"/>
        </w:rPr>
        <w:t>EntryExitDataOutput.exe</w:t>
      </w:r>
      <w:r>
        <w:rPr>
          <w:rFonts w:hint="eastAsia"/>
          <w:lang w:bidi="th-TH"/>
        </w:rPr>
        <w:t>』に矢印がついたアイコン）が作成されます。</w:t>
      </w:r>
    </w:p>
    <w:p w:rsidR="00632939" w:rsidRDefault="00821AC0" w:rsidP="008F398C">
      <w:pPr>
        <w:ind w:leftChars="400" w:left="960"/>
        <w:rPr>
          <w:lang w:bidi="th-TH"/>
        </w:rPr>
      </w:pPr>
      <w:r>
        <w:rPr>
          <w:rFonts w:hint="eastAsia"/>
          <w:noProof/>
          <w:lang w:bidi="th-TH"/>
        </w:rPr>
        <w:drawing>
          <wp:anchor distT="0" distB="0" distL="114300" distR="114300" simplePos="0" relativeHeight="251741696" behindDoc="0" locked="0" layoutInCell="1" allowOverlap="1" wp14:anchorId="2CB8CCED" wp14:editId="489A6256">
            <wp:simplePos x="0" y="0"/>
            <wp:positionH relativeFrom="column">
              <wp:posOffset>1482725</wp:posOffset>
            </wp:positionH>
            <wp:positionV relativeFrom="paragraph">
              <wp:posOffset>-1270</wp:posOffset>
            </wp:positionV>
            <wp:extent cx="3102610" cy="2260600"/>
            <wp:effectExtent l="0" t="0" r="2540" b="6350"/>
            <wp:wrapTopAndBottom/>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47"/>
                    <a:stretch>
                      <a:fillRect/>
                    </a:stretch>
                  </pic:blipFill>
                  <pic:spPr>
                    <a:xfrm>
                      <a:off x="0" y="0"/>
                      <a:ext cx="3102610" cy="2260600"/>
                    </a:xfrm>
                    <a:prstGeom prst="rect">
                      <a:avLst/>
                    </a:prstGeom>
                  </pic:spPr>
                </pic:pic>
              </a:graphicData>
            </a:graphic>
            <wp14:sizeRelH relativeFrom="margin">
              <wp14:pctWidth>0</wp14:pctWidth>
            </wp14:sizeRelH>
            <wp14:sizeRelV relativeFrom="margin">
              <wp14:pctHeight>0</wp14:pctHeight>
            </wp14:sizeRelV>
          </wp:anchor>
        </w:drawing>
      </w:r>
    </w:p>
    <w:p w:rsidR="00D81455" w:rsidRDefault="002F30AE" w:rsidP="00E866B3">
      <w:pPr>
        <w:ind w:leftChars="400" w:left="960" w:firstLineChars="100" w:firstLine="240"/>
        <w:rPr>
          <w:lang w:bidi="th-TH"/>
        </w:rPr>
      </w:pPr>
      <w:r>
        <w:rPr>
          <w:rFonts w:hint="eastAsia"/>
          <w:lang w:bidi="th-TH"/>
        </w:rPr>
        <w:t>ショートカット</w:t>
      </w:r>
      <w:r w:rsidR="003D2F11">
        <w:rPr>
          <w:rFonts w:hint="eastAsia"/>
          <w:lang w:bidi="th-TH"/>
        </w:rPr>
        <w:t>アイコン</w:t>
      </w:r>
      <w:r>
        <w:rPr>
          <w:rFonts w:hint="eastAsia"/>
          <w:lang w:bidi="th-TH"/>
        </w:rPr>
        <w:t>を右クリックでメニューを開き、『プロパティ』を選択します。</w:t>
      </w:r>
    </w:p>
    <w:p w:rsidR="002F30AE" w:rsidRPr="00E51FF0" w:rsidRDefault="00E51FF0" w:rsidP="00E51FF0">
      <w:pPr>
        <w:ind w:left="1260"/>
        <w:rPr>
          <w:iCs/>
          <w:lang w:bidi="th-TH"/>
        </w:rPr>
      </w:pPr>
      <w:r>
        <w:rPr>
          <w:rFonts w:hint="eastAsia"/>
          <w:iCs/>
          <w:lang w:bidi="th-TH"/>
        </w:rPr>
        <w:t>３</w:t>
      </w:r>
      <w:r>
        <w:rPr>
          <w:rFonts w:hint="eastAsia"/>
          <w:iCs/>
          <w:lang w:bidi="th-TH"/>
        </w:rPr>
        <w:t>.</w:t>
      </w:r>
      <w:r w:rsidR="002F30AE" w:rsidRPr="00E51FF0">
        <w:rPr>
          <w:rFonts w:hint="eastAsia"/>
          <w:iCs/>
          <w:lang w:bidi="th-TH"/>
        </w:rPr>
        <w:t>ショートカットにパラメータ情報を設定</w:t>
      </w:r>
    </w:p>
    <w:p w:rsidR="002F30AE" w:rsidRDefault="002F30AE" w:rsidP="006E202C">
      <w:pPr>
        <w:ind w:leftChars="400" w:left="960" w:firstLineChars="100" w:firstLine="240"/>
        <w:rPr>
          <w:lang w:bidi="th-TH"/>
        </w:rPr>
      </w:pPr>
      <w:r>
        <w:rPr>
          <w:rFonts w:hint="eastAsia"/>
          <w:lang w:bidi="th-TH"/>
        </w:rPr>
        <w:t>上記の操作で開いたプロパティ画面のリンク欄にあるアプリケーション名の後に半角空白文字区切りで読み込みファイル名及び書き込みファイル名（任意）を入力して『</w:t>
      </w:r>
      <w:r>
        <w:rPr>
          <w:lang w:bidi="th-TH"/>
        </w:rPr>
        <w:t>OK</w:t>
      </w:r>
      <w:r>
        <w:rPr>
          <w:rFonts w:hint="eastAsia"/>
          <w:lang w:bidi="th-TH"/>
        </w:rPr>
        <w:t>』ボタンを押下します。</w:t>
      </w:r>
    </w:p>
    <w:p w:rsidR="002F30AE" w:rsidRDefault="005D54BD" w:rsidP="00357792">
      <w:pPr>
        <w:rPr>
          <w:lang w:bidi="th-TH"/>
        </w:rPr>
      </w:pPr>
      <w:r>
        <w:rPr>
          <w:noProof/>
          <w:lang w:bidi="th-TH"/>
        </w:rPr>
        <w:drawing>
          <wp:anchor distT="0" distB="0" distL="114300" distR="114300" simplePos="0" relativeHeight="251722240" behindDoc="0" locked="0" layoutInCell="1" allowOverlap="1" wp14:anchorId="13D98406" wp14:editId="1AAAA7A8">
            <wp:simplePos x="0" y="0"/>
            <wp:positionH relativeFrom="column">
              <wp:posOffset>2291715</wp:posOffset>
            </wp:positionH>
            <wp:positionV relativeFrom="paragraph">
              <wp:posOffset>26670</wp:posOffset>
            </wp:positionV>
            <wp:extent cx="1051560" cy="1391920"/>
            <wp:effectExtent l="0" t="0" r="0" b="0"/>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48"/>
                    <a:stretch>
                      <a:fillRect/>
                    </a:stretch>
                  </pic:blipFill>
                  <pic:spPr>
                    <a:xfrm>
                      <a:off x="0" y="0"/>
                      <a:ext cx="1051560" cy="1391920"/>
                    </a:xfrm>
                    <a:prstGeom prst="rect">
                      <a:avLst/>
                    </a:prstGeom>
                  </pic:spPr>
                </pic:pic>
              </a:graphicData>
            </a:graphic>
            <wp14:sizeRelH relativeFrom="margin">
              <wp14:pctWidth>0</wp14:pctWidth>
            </wp14:sizeRelH>
            <wp14:sizeRelV relativeFrom="margin">
              <wp14:pctHeight>0</wp14:pctHeight>
            </wp14:sizeRelV>
          </wp:anchor>
        </w:drawing>
      </w:r>
    </w:p>
    <w:p w:rsidR="00D115FC" w:rsidRDefault="008C2DAA" w:rsidP="00B9654B">
      <w:pPr>
        <w:ind w:leftChars="400" w:left="960" w:firstLineChars="100" w:firstLine="240"/>
        <w:rPr>
          <w:iCs/>
          <w:lang w:bidi="th-TH"/>
        </w:rPr>
      </w:pPr>
      <w:r>
        <w:rPr>
          <w:rFonts w:hint="eastAsia"/>
          <w:iCs/>
          <w:lang w:bidi="th-TH"/>
        </w:rPr>
        <w:t>この設定により</w:t>
      </w:r>
      <w:r w:rsidR="00F03A5E">
        <w:rPr>
          <w:rFonts w:hint="eastAsia"/>
          <w:iCs/>
          <w:lang w:bidi="th-TH"/>
        </w:rPr>
        <w:t>ショートカット</w:t>
      </w:r>
      <w:r w:rsidR="00B9654B">
        <w:rPr>
          <w:rFonts w:hint="eastAsia"/>
          <w:iCs/>
          <w:lang w:bidi="th-TH"/>
        </w:rPr>
        <w:t>アイコン</w:t>
      </w:r>
      <w:r w:rsidR="00635D16">
        <w:rPr>
          <w:rFonts w:hint="eastAsia"/>
          <w:iCs/>
          <w:lang w:bidi="th-TH"/>
        </w:rPr>
        <w:t>使用</w:t>
      </w:r>
      <w:r w:rsidR="001B759F">
        <w:rPr>
          <w:rFonts w:hint="eastAsia"/>
          <w:iCs/>
          <w:lang w:bidi="th-TH"/>
        </w:rPr>
        <w:t>にて環境変数を設定せずに</w:t>
      </w:r>
      <w:r w:rsidR="00F03A5E">
        <w:rPr>
          <w:rFonts w:hint="eastAsia"/>
          <w:iCs/>
          <w:lang w:bidi="th-TH"/>
        </w:rPr>
        <w:t>アプリケーション</w:t>
      </w:r>
      <w:r w:rsidR="003C40E2">
        <w:rPr>
          <w:rFonts w:hint="eastAsia"/>
          <w:iCs/>
          <w:lang w:bidi="th-TH"/>
        </w:rPr>
        <w:t>をダブルクリック等</w:t>
      </w:r>
      <w:r w:rsidR="00E136D4">
        <w:rPr>
          <w:rFonts w:hint="eastAsia"/>
          <w:iCs/>
          <w:lang w:bidi="th-TH"/>
        </w:rPr>
        <w:t>による</w:t>
      </w:r>
      <w:r w:rsidR="00F03A5E">
        <w:rPr>
          <w:rFonts w:hint="eastAsia"/>
          <w:iCs/>
          <w:lang w:bidi="th-TH"/>
        </w:rPr>
        <w:t>実行が可能になります。</w:t>
      </w:r>
    </w:p>
    <w:p w:rsidR="00846E86" w:rsidRDefault="00846E86" w:rsidP="0069170C">
      <w:pPr>
        <w:ind w:leftChars="300" w:left="720"/>
        <w:rPr>
          <w:iCs/>
          <w:lang w:bidi="th-TH"/>
        </w:rPr>
      </w:pPr>
    </w:p>
    <w:p w:rsidR="002F30AE" w:rsidRPr="00A756B5" w:rsidRDefault="002F30AE" w:rsidP="0069170C">
      <w:pPr>
        <w:ind w:leftChars="300" w:left="720"/>
        <w:rPr>
          <w:iCs/>
          <w:lang w:bidi="th-TH"/>
        </w:rPr>
      </w:pPr>
      <w:r w:rsidRPr="00A756B5">
        <w:rPr>
          <w:rFonts w:hint="eastAsia"/>
          <w:iCs/>
          <w:lang w:bidi="th-TH"/>
        </w:rPr>
        <w:lastRenderedPageBreak/>
        <w:t>設定につきましては、以下のいずれかの形式で設定します。</w:t>
      </w:r>
    </w:p>
    <w:p w:rsidR="00C42C3F" w:rsidRPr="00C42C3F" w:rsidRDefault="002F30AE" w:rsidP="00E83FFE">
      <w:pPr>
        <w:ind w:left="960"/>
        <w:rPr>
          <w:lang w:bidi="th-TH"/>
        </w:rPr>
      </w:pPr>
      <w:r w:rsidRPr="005E5F97">
        <w:rPr>
          <w:rFonts w:hint="eastAsia"/>
          <w:lang w:bidi="th-TH"/>
        </w:rPr>
        <w:t>読み込みファイル名／書き込みファイル名</w:t>
      </w:r>
      <w:r w:rsidR="00C42C3F">
        <w:rPr>
          <w:rFonts w:hint="eastAsia"/>
          <w:lang w:bidi="th-TH"/>
        </w:rPr>
        <w:t>もしくは</w:t>
      </w:r>
    </w:p>
    <w:p w:rsidR="002F30AE" w:rsidRPr="00E83FFE" w:rsidRDefault="000034CA" w:rsidP="00E83FFE">
      <w:pPr>
        <w:ind w:left="960"/>
        <w:rPr>
          <w:lang w:bidi="th-TH"/>
        </w:rPr>
      </w:pPr>
      <w:r w:rsidRPr="00E83FFE">
        <w:rPr>
          <w:rFonts w:hint="eastAsia"/>
          <w:lang w:bidi="th-TH"/>
        </w:rPr>
        <w:t>D</w:t>
      </w:r>
      <w:r w:rsidR="002F30AE" w:rsidRPr="00E83FFE">
        <w:rPr>
          <w:lang w:bidi="th-TH"/>
        </w:rPr>
        <w:t>ata</w:t>
      </w:r>
      <w:r w:rsidR="007C1815" w:rsidRPr="00E83FFE">
        <w:rPr>
          <w:rFonts w:hint="eastAsia"/>
          <w:lang w:bidi="th-TH"/>
        </w:rPr>
        <w:t>¥</w:t>
      </w:r>
      <w:r w:rsidR="002F30AE" w:rsidRPr="00E83FFE">
        <w:rPr>
          <w:rFonts w:hint="eastAsia"/>
          <w:lang w:bidi="th-TH"/>
        </w:rPr>
        <w:t>読み込みファイル名／</w:t>
      </w:r>
      <w:r w:rsidRPr="00E83FFE">
        <w:rPr>
          <w:rFonts w:hint="eastAsia"/>
          <w:lang w:bidi="th-TH"/>
        </w:rPr>
        <w:t>O</w:t>
      </w:r>
      <w:r w:rsidR="002F30AE" w:rsidRPr="00E83FFE">
        <w:rPr>
          <w:lang w:bidi="th-TH"/>
        </w:rPr>
        <w:t>utput</w:t>
      </w:r>
      <w:r w:rsidR="007C1815" w:rsidRPr="00E83FFE">
        <w:rPr>
          <w:rFonts w:hint="eastAsia"/>
          <w:lang w:bidi="th-TH"/>
        </w:rPr>
        <w:t>¥</w:t>
      </w:r>
      <w:r w:rsidR="002F30AE" w:rsidRPr="00E83FFE">
        <w:rPr>
          <w:rFonts w:hint="eastAsia"/>
          <w:lang w:bidi="th-TH"/>
        </w:rPr>
        <w:t>書き込みファイル名</w:t>
      </w:r>
    </w:p>
    <w:p w:rsidR="002F30AE" w:rsidRDefault="002F30AE" w:rsidP="0069170C">
      <w:pPr>
        <w:ind w:leftChars="325" w:left="780"/>
        <w:rPr>
          <w:lang w:bidi="th-TH"/>
        </w:rPr>
      </w:pPr>
      <w:r>
        <w:rPr>
          <w:rFonts w:hint="eastAsia"/>
          <w:lang w:bidi="th-TH"/>
        </w:rPr>
        <w:t>※書き込みファイル名の設定は任意です。設定しなくても</w:t>
      </w:r>
      <w:r w:rsidR="003B1AEB">
        <w:rPr>
          <w:rFonts w:hint="eastAsia"/>
          <w:lang w:bidi="th-TH"/>
        </w:rPr>
        <w:t>アプリケーションは実行可能です</w:t>
      </w:r>
      <w:r w:rsidR="00BB4D63">
        <w:rPr>
          <w:rFonts w:hint="eastAsia"/>
          <w:lang w:bidi="th-TH"/>
        </w:rPr>
        <w:t>。</w:t>
      </w:r>
      <w:r>
        <w:rPr>
          <w:rFonts w:hint="eastAsia"/>
          <w:lang w:bidi="th-TH"/>
        </w:rPr>
        <w:t>設定しない場合は当アプリケーションにて</w:t>
      </w:r>
      <w:r w:rsidR="001426FB">
        <w:rPr>
          <w:rFonts w:hint="eastAsia"/>
          <w:lang w:bidi="th-TH"/>
        </w:rPr>
        <w:t>定めた</w:t>
      </w:r>
      <w:r>
        <w:rPr>
          <w:rFonts w:hint="eastAsia"/>
          <w:lang w:bidi="th-TH"/>
        </w:rPr>
        <w:t>以下のファイル名になります。</w:t>
      </w:r>
    </w:p>
    <w:p w:rsidR="002F30AE" w:rsidRDefault="002F30AE" w:rsidP="0069170C">
      <w:pPr>
        <w:ind w:leftChars="625" w:left="1500"/>
        <w:rPr>
          <w:lang w:bidi="th-TH"/>
        </w:rPr>
      </w:pPr>
      <w:r>
        <w:rPr>
          <w:rFonts w:hint="eastAsia"/>
          <w:lang w:bidi="th-TH"/>
        </w:rPr>
        <w:t>書き込みファイル名：</w:t>
      </w:r>
      <w:r w:rsidR="00CD3E5A" w:rsidRPr="00CD3E5A">
        <w:rPr>
          <w:lang w:bidi="th-TH"/>
        </w:rPr>
        <w:t>DataOutputResult</w:t>
      </w:r>
      <w:r>
        <w:rPr>
          <w:lang w:bidi="th-TH"/>
        </w:rPr>
        <w:t>_yyyymmdd</w:t>
      </w:r>
      <w:r w:rsidRPr="001A5489">
        <w:rPr>
          <w:lang w:bidi="th-TH"/>
        </w:rPr>
        <w:t>.txt</w:t>
      </w:r>
    </w:p>
    <w:p w:rsidR="002F30AE" w:rsidRDefault="002F30AE" w:rsidP="0069170C">
      <w:pPr>
        <w:ind w:leftChars="625" w:left="1500"/>
        <w:rPr>
          <w:lang w:bidi="th-TH"/>
        </w:rPr>
      </w:pPr>
      <w:r>
        <w:rPr>
          <w:lang w:bidi="th-TH"/>
        </w:rPr>
        <w:t>yyyymmdd</w:t>
      </w:r>
      <w:r>
        <w:rPr>
          <w:rFonts w:hint="eastAsia"/>
          <w:lang w:bidi="th-TH"/>
        </w:rPr>
        <w:t>：実行日付</w:t>
      </w:r>
    </w:p>
    <w:p w:rsidR="002F30AE" w:rsidRDefault="002F30AE" w:rsidP="00FF18F6">
      <w:pPr>
        <w:ind w:leftChars="300" w:left="720"/>
        <w:rPr>
          <w:lang w:bidi="th-TH"/>
        </w:rPr>
      </w:pPr>
    </w:p>
    <w:p w:rsidR="00FF18F6" w:rsidRDefault="00FE35A3" w:rsidP="005B44F1">
      <w:pPr>
        <w:ind w:leftChars="300" w:left="720" w:firstLineChars="100" w:firstLine="240"/>
        <w:rPr>
          <w:lang w:bidi="th-TH"/>
        </w:rPr>
      </w:pPr>
      <w:r>
        <w:rPr>
          <w:rFonts w:hint="eastAsia"/>
          <w:lang w:bidi="th-TH"/>
        </w:rPr>
        <w:t>書き込みファイルには</w:t>
      </w:r>
      <w:r w:rsidR="00FF18F6">
        <w:rPr>
          <w:rFonts w:hint="eastAsia"/>
          <w:lang w:bidi="th-TH"/>
        </w:rPr>
        <w:t>、</w:t>
      </w:r>
      <w:r w:rsidR="007F4523">
        <w:rPr>
          <w:rFonts w:hint="eastAsia"/>
          <w:lang w:bidi="th-TH"/>
        </w:rPr>
        <w:t>当</w:t>
      </w:r>
      <w:r w:rsidR="004857EF">
        <w:rPr>
          <w:rFonts w:hint="eastAsia"/>
          <w:lang w:bidi="th-TH"/>
        </w:rPr>
        <w:t>実行手段にてアプリケーションを</w:t>
      </w:r>
      <w:r w:rsidR="00AC2CBF">
        <w:rPr>
          <w:rFonts w:hint="eastAsia"/>
          <w:lang w:bidi="th-TH"/>
        </w:rPr>
        <w:t>実行</w:t>
      </w:r>
      <w:r w:rsidR="00AC52D8">
        <w:rPr>
          <w:rFonts w:hint="eastAsia"/>
          <w:lang w:bidi="th-TH"/>
        </w:rPr>
        <w:t>する</w:t>
      </w:r>
      <w:r w:rsidR="00BE5468">
        <w:rPr>
          <w:rFonts w:hint="eastAsia"/>
          <w:lang w:bidi="th-TH"/>
        </w:rPr>
        <w:t>と、画面に出力すると同時に</w:t>
      </w:r>
      <w:r w:rsidR="00611BE4">
        <w:rPr>
          <w:rFonts w:hint="eastAsia"/>
          <w:lang w:bidi="th-TH"/>
        </w:rPr>
        <w:t xml:space="preserve">Output </w:t>
      </w:r>
      <w:r w:rsidR="00611BE4">
        <w:rPr>
          <w:rFonts w:hint="eastAsia"/>
          <w:lang w:bidi="th-TH"/>
        </w:rPr>
        <w:t>フォルダの</w:t>
      </w:r>
      <w:r w:rsidR="00BD3773">
        <w:rPr>
          <w:rFonts w:hint="eastAsia"/>
          <w:lang w:bidi="th-TH"/>
        </w:rPr>
        <w:t>書き込みファイルに</w:t>
      </w:r>
      <w:r w:rsidR="00D64FD5">
        <w:rPr>
          <w:rFonts w:hint="eastAsia"/>
          <w:lang w:bidi="th-TH"/>
        </w:rPr>
        <w:t>D</w:t>
      </w:r>
      <w:r w:rsidR="00D64FD5">
        <w:rPr>
          <w:lang w:bidi="th-TH"/>
        </w:rPr>
        <w:t>ata</w:t>
      </w:r>
      <w:r w:rsidR="00D64FD5">
        <w:rPr>
          <w:rFonts w:hint="eastAsia"/>
          <w:lang w:bidi="th-TH"/>
        </w:rPr>
        <w:t>フォルダの読み込みファイルの内容が帳票形式で出力</w:t>
      </w:r>
      <w:r w:rsidR="00D952CF">
        <w:rPr>
          <w:rFonts w:hint="eastAsia"/>
          <w:lang w:bidi="th-TH"/>
        </w:rPr>
        <w:t>されます。</w:t>
      </w:r>
    </w:p>
    <w:p w:rsidR="001C3DA7" w:rsidRDefault="00DF4FD0" w:rsidP="005B44F1">
      <w:pPr>
        <w:ind w:leftChars="300" w:left="720" w:firstLineChars="100" w:firstLine="240"/>
        <w:rPr>
          <w:lang w:bidi="th-TH"/>
        </w:rPr>
      </w:pPr>
      <w:r w:rsidRPr="007A2189">
        <w:rPr>
          <w:i/>
          <w:noProof/>
          <w:lang w:bidi="th-TH"/>
        </w:rPr>
        <w:drawing>
          <wp:anchor distT="0" distB="0" distL="114300" distR="114300" simplePos="0" relativeHeight="251788800" behindDoc="0" locked="0" layoutInCell="1" allowOverlap="1" wp14:anchorId="2AEB768C" wp14:editId="262F9734">
            <wp:simplePos x="0" y="0"/>
            <wp:positionH relativeFrom="column">
              <wp:posOffset>1007745</wp:posOffset>
            </wp:positionH>
            <wp:positionV relativeFrom="paragraph">
              <wp:posOffset>879475</wp:posOffset>
            </wp:positionV>
            <wp:extent cx="3524885" cy="3558540"/>
            <wp:effectExtent l="0" t="0" r="0" b="381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49"/>
                    <a:stretch>
                      <a:fillRect/>
                    </a:stretch>
                  </pic:blipFill>
                  <pic:spPr>
                    <a:xfrm>
                      <a:off x="0" y="0"/>
                      <a:ext cx="3524885" cy="3558540"/>
                    </a:xfrm>
                    <a:prstGeom prst="rect">
                      <a:avLst/>
                    </a:prstGeom>
                  </pic:spPr>
                </pic:pic>
              </a:graphicData>
            </a:graphic>
            <wp14:sizeRelH relativeFrom="margin">
              <wp14:pctWidth>0</wp14:pctWidth>
            </wp14:sizeRelH>
            <wp14:sizeRelV relativeFrom="margin">
              <wp14:pctHeight>0</wp14:pctHeight>
            </wp14:sizeRelV>
          </wp:anchor>
        </w:drawing>
      </w:r>
      <w:r w:rsidR="00EF523D">
        <w:rPr>
          <w:rFonts w:hint="eastAsia"/>
          <w:lang w:bidi="th-TH"/>
        </w:rPr>
        <w:t>なお、出力したファイル</w:t>
      </w:r>
      <w:r w:rsidR="00965D86">
        <w:rPr>
          <w:rFonts w:hint="eastAsia"/>
          <w:lang w:bidi="th-TH"/>
        </w:rPr>
        <w:t>と同じファイル名を</w:t>
      </w:r>
      <w:r w:rsidR="002204DD">
        <w:rPr>
          <w:rFonts w:hint="eastAsia"/>
          <w:lang w:bidi="th-TH"/>
        </w:rPr>
        <w:t>指定してアプリケーションを実行すると</w:t>
      </w:r>
      <w:r w:rsidR="003E0F37">
        <w:rPr>
          <w:rFonts w:hint="eastAsia"/>
          <w:lang w:bidi="th-TH"/>
        </w:rPr>
        <w:t>前回出力した</w:t>
      </w:r>
      <w:r w:rsidR="005E1564">
        <w:rPr>
          <w:rFonts w:hint="eastAsia"/>
          <w:lang w:bidi="th-TH"/>
        </w:rPr>
        <w:t>読み込みファイルの内容</w:t>
      </w:r>
      <w:r w:rsidR="009E130D">
        <w:rPr>
          <w:rFonts w:hint="eastAsia"/>
          <w:lang w:bidi="th-TH"/>
        </w:rPr>
        <w:t>に</w:t>
      </w:r>
      <w:r w:rsidR="00D15D6C">
        <w:rPr>
          <w:rFonts w:hint="eastAsia"/>
          <w:lang w:bidi="th-TH"/>
        </w:rPr>
        <w:t>追記する形でデータ情報が出力されます。</w:t>
      </w:r>
    </w:p>
    <w:p w:rsidR="00C17931" w:rsidRDefault="00C17931" w:rsidP="00C17931">
      <w:pPr>
        <w:rPr>
          <w:lang w:bidi="th-TH"/>
        </w:rPr>
      </w:pPr>
    </w:p>
    <w:p w:rsidR="00087F24" w:rsidRDefault="00045DB4" w:rsidP="00C17931">
      <w:pPr>
        <w:rPr>
          <w:lang w:bidi="th-TH"/>
        </w:rPr>
      </w:pPr>
      <w:r>
        <w:rPr>
          <w:noProof/>
          <w:lang w:bidi="th-TH"/>
        </w:rPr>
        <w:drawing>
          <wp:anchor distT="0" distB="0" distL="114300" distR="114300" simplePos="0" relativeHeight="251792896" behindDoc="0" locked="0" layoutInCell="1" allowOverlap="1" wp14:anchorId="345B7B9A" wp14:editId="34A186D5">
            <wp:simplePos x="0" y="0"/>
            <wp:positionH relativeFrom="column">
              <wp:posOffset>1018540</wp:posOffset>
            </wp:positionH>
            <wp:positionV relativeFrom="paragraph">
              <wp:posOffset>4133215</wp:posOffset>
            </wp:positionV>
            <wp:extent cx="3501390" cy="3329305"/>
            <wp:effectExtent l="0" t="0" r="3810" b="4445"/>
            <wp:wrapTopAndBottom/>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50"/>
                    <a:stretch>
                      <a:fillRect/>
                    </a:stretch>
                  </pic:blipFill>
                  <pic:spPr>
                    <a:xfrm>
                      <a:off x="0" y="0"/>
                      <a:ext cx="3501390" cy="3329305"/>
                    </a:xfrm>
                    <a:prstGeom prst="rect">
                      <a:avLst/>
                    </a:prstGeom>
                  </pic:spPr>
                </pic:pic>
              </a:graphicData>
            </a:graphic>
            <wp14:sizeRelH relativeFrom="margin">
              <wp14:pctWidth>0</wp14:pctWidth>
            </wp14:sizeRelH>
            <wp14:sizeRelV relativeFrom="margin">
              <wp14:pctHeight>0</wp14:pctHeight>
            </wp14:sizeRelV>
          </wp:anchor>
        </w:drawing>
      </w:r>
      <w:r w:rsidR="00620387">
        <w:rPr>
          <w:noProof/>
          <w:lang w:bidi="th-TH"/>
        </w:rPr>
        <w:drawing>
          <wp:anchor distT="0" distB="0" distL="114300" distR="114300" simplePos="0" relativeHeight="251790848" behindDoc="0" locked="0" layoutInCell="1" allowOverlap="1" wp14:anchorId="6A5FF7D3" wp14:editId="7EB358CD">
            <wp:simplePos x="0" y="0"/>
            <wp:positionH relativeFrom="column">
              <wp:posOffset>1018540</wp:posOffset>
            </wp:positionH>
            <wp:positionV relativeFrom="paragraph">
              <wp:posOffset>0</wp:posOffset>
            </wp:positionV>
            <wp:extent cx="3515995" cy="3815715"/>
            <wp:effectExtent l="0" t="0" r="8255" b="0"/>
            <wp:wrapTopAndBottom/>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51"/>
                    <a:stretch>
                      <a:fillRect/>
                    </a:stretch>
                  </pic:blipFill>
                  <pic:spPr>
                    <a:xfrm>
                      <a:off x="0" y="0"/>
                      <a:ext cx="3515995" cy="3815715"/>
                    </a:xfrm>
                    <a:prstGeom prst="rect">
                      <a:avLst/>
                    </a:prstGeom>
                  </pic:spPr>
                </pic:pic>
              </a:graphicData>
            </a:graphic>
            <wp14:sizeRelH relativeFrom="margin">
              <wp14:pctWidth>0</wp14:pctWidth>
            </wp14:sizeRelH>
            <wp14:sizeRelV relativeFrom="margin">
              <wp14:pctHeight>0</wp14:pctHeight>
            </wp14:sizeRelV>
          </wp:anchor>
        </w:drawing>
      </w:r>
    </w:p>
    <w:p w:rsidR="00C17931" w:rsidRDefault="00C17931" w:rsidP="00C17931">
      <w:pPr>
        <w:rPr>
          <w:lang w:bidi="th-TH"/>
        </w:rPr>
      </w:pPr>
    </w:p>
    <w:p w:rsidR="002F30AE" w:rsidRDefault="002F30AE" w:rsidP="003144FE">
      <w:pPr>
        <w:rPr>
          <w:lang w:bidi="th-TH"/>
        </w:rPr>
      </w:pPr>
    </w:p>
    <w:p w:rsidR="00A57862" w:rsidRDefault="00A57862" w:rsidP="003144FE">
      <w:pPr>
        <w:rPr>
          <w:lang w:bidi="th-TH"/>
        </w:rPr>
      </w:pPr>
    </w:p>
    <w:p w:rsidR="00A57862" w:rsidRDefault="00A57862" w:rsidP="003144FE">
      <w:pPr>
        <w:rPr>
          <w:lang w:bidi="th-TH"/>
        </w:rPr>
      </w:pPr>
    </w:p>
    <w:p w:rsidR="00A57862" w:rsidRDefault="00254143" w:rsidP="003144FE">
      <w:pPr>
        <w:rPr>
          <w:lang w:bidi="th-TH"/>
        </w:rPr>
      </w:pPr>
      <w:r>
        <w:rPr>
          <w:b/>
          <w:bCs/>
          <w:noProof/>
          <w:lang w:bidi="th-TH"/>
        </w:rPr>
        <w:drawing>
          <wp:anchor distT="0" distB="0" distL="114300" distR="114300" simplePos="0" relativeHeight="251796992" behindDoc="0" locked="0" layoutInCell="1" allowOverlap="1" wp14:anchorId="6A303109" wp14:editId="55D62679">
            <wp:simplePos x="0" y="0"/>
            <wp:positionH relativeFrom="column">
              <wp:posOffset>1029335</wp:posOffset>
            </wp:positionH>
            <wp:positionV relativeFrom="paragraph">
              <wp:posOffset>4079875</wp:posOffset>
            </wp:positionV>
            <wp:extent cx="3490595" cy="2927985"/>
            <wp:effectExtent l="0" t="0" r="0" b="5715"/>
            <wp:wrapTopAndBottom/>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52"/>
                    <a:stretch>
                      <a:fillRect/>
                    </a:stretch>
                  </pic:blipFill>
                  <pic:spPr>
                    <a:xfrm>
                      <a:off x="0" y="0"/>
                      <a:ext cx="3490595" cy="2927985"/>
                    </a:xfrm>
                    <a:prstGeom prst="rect">
                      <a:avLst/>
                    </a:prstGeom>
                  </pic:spPr>
                </pic:pic>
              </a:graphicData>
            </a:graphic>
            <wp14:sizeRelH relativeFrom="margin">
              <wp14:pctWidth>0</wp14:pctWidth>
            </wp14:sizeRelH>
            <wp14:sizeRelV relativeFrom="margin">
              <wp14:pctHeight>0</wp14:pctHeight>
            </wp14:sizeRelV>
          </wp:anchor>
        </w:drawing>
      </w:r>
      <w:r w:rsidR="00F778E5">
        <w:rPr>
          <w:noProof/>
          <w:lang w:bidi="th-TH"/>
        </w:rPr>
        <w:drawing>
          <wp:anchor distT="0" distB="0" distL="114300" distR="114300" simplePos="0" relativeHeight="251794944" behindDoc="0" locked="0" layoutInCell="1" allowOverlap="1" wp14:anchorId="7A5000FA" wp14:editId="6A426C9B">
            <wp:simplePos x="0" y="0"/>
            <wp:positionH relativeFrom="column">
              <wp:posOffset>1029335</wp:posOffset>
            </wp:positionH>
            <wp:positionV relativeFrom="paragraph">
              <wp:posOffset>105410</wp:posOffset>
            </wp:positionV>
            <wp:extent cx="3482975" cy="3646805"/>
            <wp:effectExtent l="0" t="0" r="3175" b="0"/>
            <wp:wrapTopAndBottom/>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53"/>
                    <a:stretch>
                      <a:fillRect/>
                    </a:stretch>
                  </pic:blipFill>
                  <pic:spPr>
                    <a:xfrm>
                      <a:off x="0" y="0"/>
                      <a:ext cx="3482975" cy="3646805"/>
                    </a:xfrm>
                    <a:prstGeom prst="rect">
                      <a:avLst/>
                    </a:prstGeom>
                  </pic:spPr>
                </pic:pic>
              </a:graphicData>
            </a:graphic>
            <wp14:sizeRelH relativeFrom="margin">
              <wp14:pctWidth>0</wp14:pctWidth>
            </wp14:sizeRelH>
            <wp14:sizeRelV relativeFrom="margin">
              <wp14:pctHeight>0</wp14:pctHeight>
            </wp14:sizeRelV>
          </wp:anchor>
        </w:drawing>
      </w:r>
    </w:p>
    <w:p w:rsidR="00A57862" w:rsidRDefault="00A57862" w:rsidP="003144FE">
      <w:pPr>
        <w:rPr>
          <w:lang w:bidi="th-TH"/>
        </w:rPr>
      </w:pPr>
    </w:p>
    <w:p w:rsidR="007D43A5" w:rsidRDefault="007D43A5" w:rsidP="003144FE">
      <w:pPr>
        <w:rPr>
          <w:lang w:bidi="th-TH"/>
        </w:rPr>
      </w:pPr>
    </w:p>
    <w:p w:rsidR="002F30AE" w:rsidRDefault="002F30AE" w:rsidP="003144FE">
      <w:pPr>
        <w:rPr>
          <w:lang w:bidi="th-TH"/>
        </w:rPr>
      </w:pPr>
    </w:p>
    <w:p w:rsidR="00B22A25" w:rsidRPr="00F82E61" w:rsidRDefault="00A13570" w:rsidP="0067434D">
      <w:pPr>
        <w:pStyle w:val="1"/>
        <w:numPr>
          <w:ilvl w:val="0"/>
          <w:numId w:val="13"/>
        </w:numPr>
        <w:rPr>
          <w:rStyle w:val="a9"/>
          <w:rFonts w:cs="FreesiaUPC"/>
          <w:iCs w:val="0"/>
          <w:color w:val="auto"/>
          <w:sz w:val="56"/>
          <w:szCs w:val="56"/>
          <w:lang w:bidi="th-TH"/>
        </w:rPr>
      </w:pPr>
      <w:bookmarkStart w:id="3" w:name="_Toc48301402"/>
      <w:r w:rsidRPr="00F82E61">
        <w:rPr>
          <w:rFonts w:hint="eastAsia"/>
          <w:noProof/>
          <w:sz w:val="56"/>
          <w:szCs w:val="56"/>
          <w:lang w:bidi="th-TH"/>
        </w:rPr>
        <w:lastRenderedPageBreak/>
        <w:drawing>
          <wp:anchor distT="0" distB="0" distL="114300" distR="114300" simplePos="0" relativeHeight="251737600" behindDoc="0" locked="0" layoutInCell="1" allowOverlap="1">
            <wp:simplePos x="0" y="0"/>
            <wp:positionH relativeFrom="column">
              <wp:posOffset>1435735</wp:posOffset>
            </wp:positionH>
            <wp:positionV relativeFrom="paragraph">
              <wp:posOffset>1109345</wp:posOffset>
            </wp:positionV>
            <wp:extent cx="2574925" cy="1733550"/>
            <wp:effectExtent l="0" t="0" r="0" b="0"/>
            <wp:wrapTopAndBottom/>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54"/>
                    <a:stretch>
                      <a:fillRect/>
                    </a:stretch>
                  </pic:blipFill>
                  <pic:spPr>
                    <a:xfrm>
                      <a:off x="0" y="0"/>
                      <a:ext cx="2574925" cy="1733550"/>
                    </a:xfrm>
                    <a:prstGeom prst="rect">
                      <a:avLst/>
                    </a:prstGeom>
                  </pic:spPr>
                </pic:pic>
              </a:graphicData>
            </a:graphic>
            <wp14:sizeRelH relativeFrom="margin">
              <wp14:pctWidth>0</wp14:pctWidth>
            </wp14:sizeRelH>
            <wp14:sizeRelV relativeFrom="margin">
              <wp14:pctHeight>0</wp14:pctHeight>
            </wp14:sizeRelV>
          </wp:anchor>
        </w:drawing>
      </w:r>
      <w:r w:rsidR="00B22A25" w:rsidRPr="00F82E61">
        <w:rPr>
          <w:rStyle w:val="a9"/>
          <w:rFonts w:cs="FreesiaUPC" w:hint="eastAsia"/>
          <w:iCs w:val="0"/>
          <w:color w:val="auto"/>
          <w:sz w:val="56"/>
          <w:szCs w:val="56"/>
          <w:lang w:bidi="th-TH"/>
        </w:rPr>
        <w:t>実践</w:t>
      </w:r>
      <w:r w:rsidR="00262324" w:rsidRPr="00F82E61">
        <w:rPr>
          <w:rStyle w:val="a9"/>
          <w:rFonts w:cs="FreesiaUPC" w:hint="eastAsia"/>
          <w:iCs w:val="0"/>
          <w:color w:val="auto"/>
          <w:sz w:val="56"/>
          <w:szCs w:val="56"/>
          <w:lang w:bidi="th-TH"/>
        </w:rPr>
        <w:t>操作</w:t>
      </w:r>
      <w:bookmarkEnd w:id="3"/>
    </w:p>
    <w:p w:rsidR="00603951" w:rsidRDefault="008C170A" w:rsidP="00513D77">
      <w:pPr>
        <w:ind w:firstLineChars="100" w:firstLine="240"/>
        <w:rPr>
          <w:lang w:bidi="th-TH"/>
        </w:rPr>
      </w:pPr>
      <w:r>
        <w:rPr>
          <w:rFonts w:hint="eastAsia"/>
          <w:lang w:bidi="th-TH"/>
        </w:rPr>
        <w:t>ここまで</w:t>
      </w:r>
      <w:r w:rsidR="00A570ED">
        <w:rPr>
          <w:rFonts w:hint="eastAsia"/>
          <w:lang w:bidi="th-TH"/>
        </w:rPr>
        <w:t>は</w:t>
      </w:r>
      <w:r>
        <w:rPr>
          <w:rFonts w:hint="eastAsia"/>
          <w:lang w:bidi="th-TH"/>
        </w:rPr>
        <w:t>実行手段まで説明しました。</w:t>
      </w:r>
    </w:p>
    <w:p w:rsidR="00CA2F06" w:rsidRDefault="00603951" w:rsidP="00513D77">
      <w:pPr>
        <w:ind w:firstLineChars="100" w:firstLine="240"/>
        <w:rPr>
          <w:lang w:bidi="th-TH"/>
        </w:rPr>
      </w:pPr>
      <w:r>
        <w:rPr>
          <w:rFonts w:hint="eastAsia"/>
          <w:lang w:bidi="th-TH"/>
        </w:rPr>
        <w:t>では実際に</w:t>
      </w:r>
      <w:r w:rsidR="00CA2F06">
        <w:rPr>
          <w:rFonts w:hint="eastAsia"/>
          <w:lang w:bidi="th-TH"/>
        </w:rPr>
        <w:t>、</w:t>
      </w:r>
      <w:r w:rsidR="00CB72C3">
        <w:rPr>
          <w:rFonts w:hint="eastAsia"/>
          <w:lang w:bidi="th-TH"/>
        </w:rPr>
        <w:t>実践として</w:t>
      </w:r>
      <w:r w:rsidR="00CA2F06">
        <w:rPr>
          <w:rFonts w:hint="eastAsia"/>
          <w:lang w:bidi="th-TH"/>
        </w:rPr>
        <w:t>アプリケーションの実行に移ります。</w:t>
      </w:r>
    </w:p>
    <w:p w:rsidR="0014036D" w:rsidRDefault="00870879" w:rsidP="00EC3741">
      <w:pPr>
        <w:ind w:firstLineChars="100" w:firstLine="240"/>
        <w:rPr>
          <w:lang w:bidi="th-TH"/>
        </w:rPr>
      </w:pPr>
      <w:r>
        <w:rPr>
          <w:rFonts w:hint="eastAsia"/>
          <w:lang w:bidi="th-TH"/>
        </w:rPr>
        <w:t>実践</w:t>
      </w:r>
      <w:r w:rsidR="00CA2F06">
        <w:rPr>
          <w:rFonts w:hint="eastAsia"/>
          <w:lang w:bidi="th-TH"/>
        </w:rPr>
        <w:t>では</w:t>
      </w:r>
      <w:r w:rsidR="000440D7">
        <w:rPr>
          <w:rFonts w:hint="eastAsia"/>
          <w:lang w:bidi="th-TH"/>
        </w:rPr>
        <w:t>入退室状況印字アプリケーションの実行手段は</w:t>
      </w:r>
      <w:r w:rsidR="00940DFC">
        <w:rPr>
          <w:rFonts w:hint="eastAsia"/>
          <w:lang w:bidi="th-TH"/>
        </w:rPr>
        <w:t>アプリケーションと同階層にある</w:t>
      </w:r>
      <w:r w:rsidR="004C4390" w:rsidRPr="006B2D4C">
        <w:rPr>
          <w:rFonts w:hint="eastAsia"/>
          <w:iCs/>
        </w:rPr>
        <w:t>バッチファイル『</w:t>
      </w:r>
      <w:r w:rsidR="004C4390" w:rsidRPr="006B2D4C">
        <w:rPr>
          <w:iCs/>
        </w:rPr>
        <w:t>EntryExitDataOutputBatch.bat</w:t>
      </w:r>
      <w:r w:rsidR="004C4390" w:rsidRPr="006B2D4C">
        <w:rPr>
          <w:rFonts w:hint="eastAsia"/>
          <w:iCs/>
        </w:rPr>
        <w:t>』</w:t>
      </w:r>
      <w:r w:rsidR="00D9758E">
        <w:rPr>
          <w:rFonts w:hint="eastAsia"/>
          <w:lang w:bidi="th-TH"/>
        </w:rPr>
        <w:t>による</w:t>
      </w:r>
      <w:r w:rsidR="00C22C18">
        <w:rPr>
          <w:rFonts w:hint="eastAsia"/>
          <w:lang w:bidi="th-TH"/>
        </w:rPr>
        <w:t>バッチ</w:t>
      </w:r>
      <w:r w:rsidR="00065C3B">
        <w:rPr>
          <w:rFonts w:hint="eastAsia"/>
          <w:lang w:bidi="th-TH"/>
        </w:rPr>
        <w:t>処理</w:t>
      </w:r>
      <w:r w:rsidR="00D9758E">
        <w:rPr>
          <w:rFonts w:hint="eastAsia"/>
          <w:lang w:bidi="th-TH"/>
        </w:rPr>
        <w:t>実行、書き込みファイル名</w:t>
      </w:r>
      <w:r>
        <w:rPr>
          <w:rFonts w:hint="eastAsia"/>
          <w:lang w:bidi="th-TH"/>
        </w:rPr>
        <w:t>は</w:t>
      </w:r>
      <w:r w:rsidR="00D9758E">
        <w:rPr>
          <w:rFonts w:hint="eastAsia"/>
          <w:lang w:bidi="th-TH"/>
        </w:rPr>
        <w:t>指定なし</w:t>
      </w:r>
      <w:r w:rsidR="002F71CE">
        <w:rPr>
          <w:rFonts w:hint="eastAsia"/>
          <w:lang w:bidi="th-TH"/>
        </w:rPr>
        <w:t>による</w:t>
      </w:r>
      <w:r w:rsidR="00F44CB0">
        <w:rPr>
          <w:rFonts w:hint="eastAsia"/>
          <w:lang w:bidi="th-TH"/>
        </w:rPr>
        <w:t>アプリケーション</w:t>
      </w:r>
      <w:r w:rsidR="0071287B">
        <w:rPr>
          <w:rFonts w:hint="eastAsia"/>
          <w:lang w:bidi="th-TH"/>
        </w:rPr>
        <w:t>での自動生成</w:t>
      </w:r>
      <w:r w:rsidR="00D9758E">
        <w:rPr>
          <w:rFonts w:hint="eastAsia"/>
          <w:lang w:bidi="th-TH"/>
        </w:rPr>
        <w:t>で</w:t>
      </w:r>
      <w:r w:rsidR="00967DA5">
        <w:rPr>
          <w:rFonts w:hint="eastAsia"/>
          <w:lang w:bidi="th-TH"/>
        </w:rPr>
        <w:t>行います</w:t>
      </w:r>
      <w:r w:rsidR="00CA2F06">
        <w:rPr>
          <w:rFonts w:hint="eastAsia"/>
          <w:lang w:bidi="th-TH"/>
        </w:rPr>
        <w:t>。</w:t>
      </w:r>
    </w:p>
    <w:p w:rsidR="00565732" w:rsidRDefault="00565732" w:rsidP="0014036D">
      <w:pPr>
        <w:rPr>
          <w:lang w:bidi="th-TH"/>
        </w:rPr>
      </w:pPr>
    </w:p>
    <w:p w:rsidR="0014036D" w:rsidRPr="006A7FCE" w:rsidRDefault="0014036D" w:rsidP="006A7FCE">
      <w:pPr>
        <w:pStyle w:val="aa"/>
        <w:numPr>
          <w:ilvl w:val="0"/>
          <w:numId w:val="21"/>
        </w:numPr>
        <w:rPr>
          <w:b/>
          <w:bCs/>
          <w:i w:val="0"/>
          <w:lang w:bidi="th-TH"/>
        </w:rPr>
      </w:pPr>
      <w:r w:rsidRPr="006A7FCE">
        <w:rPr>
          <w:rFonts w:hint="eastAsia"/>
          <w:b/>
          <w:bCs/>
          <w:i w:val="0"/>
          <w:lang w:bidi="th-TH"/>
        </w:rPr>
        <w:t>実行前の事前準備</w:t>
      </w:r>
    </w:p>
    <w:p w:rsidR="00053332" w:rsidRDefault="00053332" w:rsidP="005A58EF">
      <w:pPr>
        <w:pStyle w:val="a0"/>
        <w:numPr>
          <w:ilvl w:val="0"/>
          <w:numId w:val="0"/>
        </w:numPr>
        <w:ind w:left="360"/>
        <w:rPr>
          <w:i w:val="0"/>
          <w:iCs/>
          <w:lang w:bidi="th-TH"/>
        </w:rPr>
      </w:pPr>
      <w:r>
        <w:rPr>
          <w:rFonts w:hint="eastAsia"/>
          <w:i w:val="0"/>
          <w:iCs/>
          <w:lang w:bidi="th-TH"/>
        </w:rPr>
        <w:t>当アプリケーションを実行する際に以下のサンプルデータファイルを用意しております。</w:t>
      </w:r>
    </w:p>
    <w:p w:rsidR="00053332" w:rsidRDefault="00053332" w:rsidP="005A58EF">
      <w:pPr>
        <w:pStyle w:val="a0"/>
        <w:numPr>
          <w:ilvl w:val="2"/>
          <w:numId w:val="4"/>
        </w:numPr>
        <w:rPr>
          <w:i w:val="0"/>
          <w:iCs/>
          <w:lang w:bidi="th-TH"/>
        </w:rPr>
      </w:pPr>
      <w:r>
        <w:rPr>
          <w:i w:val="0"/>
          <w:iCs/>
          <w:lang w:bidi="th-TH"/>
        </w:rPr>
        <w:t>AccessInput1.dat</w:t>
      </w:r>
    </w:p>
    <w:p w:rsidR="00053332" w:rsidRDefault="00053332" w:rsidP="005A58EF">
      <w:pPr>
        <w:pStyle w:val="a0"/>
        <w:numPr>
          <w:ilvl w:val="2"/>
          <w:numId w:val="4"/>
        </w:numPr>
        <w:rPr>
          <w:i w:val="0"/>
          <w:iCs/>
          <w:lang w:bidi="th-TH"/>
        </w:rPr>
      </w:pPr>
      <w:r>
        <w:rPr>
          <w:i w:val="0"/>
          <w:iCs/>
          <w:lang w:bidi="th-TH"/>
        </w:rPr>
        <w:t>AccessInput2.dat</w:t>
      </w:r>
    </w:p>
    <w:p w:rsidR="00053332" w:rsidRDefault="00053332" w:rsidP="005A58EF">
      <w:pPr>
        <w:pStyle w:val="a0"/>
        <w:numPr>
          <w:ilvl w:val="2"/>
          <w:numId w:val="4"/>
        </w:numPr>
        <w:rPr>
          <w:i w:val="0"/>
          <w:iCs/>
          <w:lang w:bidi="th-TH"/>
        </w:rPr>
      </w:pPr>
      <w:r>
        <w:rPr>
          <w:i w:val="0"/>
          <w:iCs/>
          <w:lang w:bidi="th-TH"/>
        </w:rPr>
        <w:t>AccessInput3.dat</w:t>
      </w:r>
    </w:p>
    <w:p w:rsidR="00053332" w:rsidRDefault="00053332" w:rsidP="005A58EF">
      <w:pPr>
        <w:pStyle w:val="a0"/>
        <w:numPr>
          <w:ilvl w:val="2"/>
          <w:numId w:val="4"/>
        </w:numPr>
        <w:rPr>
          <w:i w:val="0"/>
          <w:iCs/>
          <w:lang w:bidi="th-TH"/>
        </w:rPr>
      </w:pPr>
      <w:r>
        <w:rPr>
          <w:i w:val="0"/>
          <w:iCs/>
          <w:lang w:bidi="th-TH"/>
        </w:rPr>
        <w:t>AccessInput</w:t>
      </w:r>
      <w:r>
        <w:rPr>
          <w:rFonts w:hint="eastAsia"/>
          <w:i w:val="0"/>
          <w:iCs/>
          <w:lang w:bidi="th-TH"/>
        </w:rPr>
        <w:t>4</w:t>
      </w:r>
      <w:r>
        <w:rPr>
          <w:i w:val="0"/>
          <w:iCs/>
          <w:lang w:bidi="th-TH"/>
        </w:rPr>
        <w:t>.da</w:t>
      </w:r>
      <w:r>
        <w:rPr>
          <w:rFonts w:hint="eastAsia"/>
          <w:i w:val="0"/>
          <w:iCs/>
          <w:lang w:bidi="th-TH"/>
        </w:rPr>
        <w:t>t</w:t>
      </w:r>
    </w:p>
    <w:p w:rsidR="00053332" w:rsidRDefault="00053332" w:rsidP="005A58EF">
      <w:pPr>
        <w:pStyle w:val="a0"/>
        <w:numPr>
          <w:ilvl w:val="0"/>
          <w:numId w:val="0"/>
        </w:numPr>
        <w:ind w:leftChars="100" w:left="240"/>
        <w:rPr>
          <w:i w:val="0"/>
          <w:iCs/>
          <w:lang w:bidi="th-TH"/>
        </w:rPr>
      </w:pPr>
      <w:r>
        <w:rPr>
          <w:rFonts w:hint="eastAsia"/>
          <w:i w:val="0"/>
          <w:iCs/>
          <w:lang w:bidi="th-TH"/>
        </w:rPr>
        <w:t>つきましては、実行する前に『</w:t>
      </w:r>
      <w:r>
        <w:rPr>
          <w:rFonts w:hint="eastAsia"/>
          <w:i w:val="0"/>
          <w:iCs/>
          <w:lang w:bidi="th-TH"/>
        </w:rPr>
        <w:t>D</w:t>
      </w:r>
      <w:r>
        <w:rPr>
          <w:i w:val="0"/>
          <w:iCs/>
          <w:lang w:bidi="th-TH"/>
        </w:rPr>
        <w:t>ata</w:t>
      </w:r>
      <w:r>
        <w:rPr>
          <w:rFonts w:hint="eastAsia"/>
          <w:i w:val="0"/>
          <w:iCs/>
          <w:lang w:bidi="th-TH"/>
        </w:rPr>
        <w:t>』フォルダに上記の読み込み用ファイルがある事をご確認ください。</w:t>
      </w:r>
    </w:p>
    <w:p w:rsidR="00053332" w:rsidRPr="00D15E0F" w:rsidRDefault="00053332" w:rsidP="00D15E0F">
      <w:pPr>
        <w:pStyle w:val="a0"/>
        <w:numPr>
          <w:ilvl w:val="0"/>
          <w:numId w:val="0"/>
        </w:numPr>
        <w:ind w:leftChars="100" w:left="240"/>
        <w:rPr>
          <w:i w:val="0"/>
          <w:iCs/>
          <w:lang w:bidi="th-TH"/>
        </w:rPr>
      </w:pPr>
      <w:r>
        <w:rPr>
          <w:rFonts w:hint="eastAsia"/>
          <w:i w:val="0"/>
          <w:iCs/>
          <w:lang w:bidi="th-TH"/>
        </w:rPr>
        <w:t>実行する場合は①から順に実行していきます。</w:t>
      </w:r>
    </w:p>
    <w:p w:rsidR="00CE20BF" w:rsidRDefault="005C1381" w:rsidP="001612BE">
      <w:pPr>
        <w:rPr>
          <w:iCs/>
          <w:lang w:bidi="th-TH"/>
        </w:rPr>
      </w:pPr>
      <w:r>
        <w:rPr>
          <w:rFonts w:hint="eastAsia"/>
          <w:lang w:bidi="th-TH"/>
        </w:rPr>
        <w:lastRenderedPageBreak/>
        <w:t>なお、</w:t>
      </w:r>
      <w:r w:rsidR="005F37F9">
        <w:rPr>
          <w:rFonts w:hint="eastAsia"/>
          <w:lang w:bidi="th-TH"/>
        </w:rPr>
        <w:t>実践操作</w:t>
      </w:r>
      <w:r w:rsidR="005F5480">
        <w:rPr>
          <w:rFonts w:hint="eastAsia"/>
          <w:lang w:bidi="th-TH"/>
        </w:rPr>
        <w:t>での</w:t>
      </w:r>
      <w:r w:rsidR="000937C5">
        <w:rPr>
          <w:rFonts w:hint="eastAsia"/>
          <w:lang w:bidi="th-TH"/>
        </w:rPr>
        <w:t>説明</w:t>
      </w:r>
      <w:r w:rsidR="00E35399">
        <w:rPr>
          <w:rFonts w:hint="eastAsia"/>
          <w:lang w:bidi="th-TH"/>
        </w:rPr>
        <w:t>に対する</w:t>
      </w:r>
      <w:r>
        <w:rPr>
          <w:rFonts w:hint="eastAsia"/>
          <w:lang w:bidi="th-TH"/>
        </w:rPr>
        <w:t>読み込みファイルは</w:t>
      </w:r>
      <w:r w:rsidR="00C33D36">
        <w:rPr>
          <w:rFonts w:hint="eastAsia"/>
          <w:iCs/>
          <w:lang w:bidi="th-TH"/>
        </w:rPr>
        <w:t>『</w:t>
      </w:r>
      <w:r w:rsidR="00C33D36">
        <w:rPr>
          <w:iCs/>
          <w:lang w:bidi="th-TH"/>
        </w:rPr>
        <w:t>AccessInput1.dat</w:t>
      </w:r>
      <w:r w:rsidR="00C33D36" w:rsidRPr="00A41D36">
        <w:rPr>
          <w:rFonts w:hint="eastAsia"/>
          <w:iCs/>
          <w:lang w:bidi="th-TH"/>
        </w:rPr>
        <w:t>』</w:t>
      </w:r>
      <w:r w:rsidR="00725FD9">
        <w:rPr>
          <w:rFonts w:hint="eastAsia"/>
          <w:iCs/>
          <w:lang w:bidi="th-TH"/>
        </w:rPr>
        <w:t>で</w:t>
      </w:r>
      <w:r w:rsidR="00A02809">
        <w:rPr>
          <w:rFonts w:hint="eastAsia"/>
          <w:iCs/>
          <w:lang w:bidi="th-TH"/>
        </w:rPr>
        <w:t>進めていきます</w:t>
      </w:r>
      <w:r w:rsidR="00725FD9">
        <w:rPr>
          <w:rFonts w:hint="eastAsia"/>
          <w:iCs/>
          <w:lang w:bidi="th-TH"/>
        </w:rPr>
        <w:t>。</w:t>
      </w:r>
    </w:p>
    <w:p w:rsidR="005B6DD9" w:rsidRPr="00332CAC" w:rsidRDefault="005B6DD9" w:rsidP="006A7FCE">
      <w:pPr>
        <w:pStyle w:val="aa"/>
        <w:numPr>
          <w:ilvl w:val="0"/>
          <w:numId w:val="21"/>
        </w:numPr>
        <w:tabs>
          <w:tab w:val="num" w:pos="900"/>
        </w:tabs>
        <w:rPr>
          <w:b/>
          <w:bCs/>
          <w:i w:val="0"/>
          <w:iCs/>
          <w:lang w:bidi="th-TH"/>
        </w:rPr>
      </w:pPr>
      <w:r w:rsidRPr="00332CAC">
        <w:rPr>
          <w:rFonts w:hint="eastAsia"/>
          <w:b/>
          <w:bCs/>
          <w:i w:val="0"/>
          <w:iCs/>
          <w:lang w:bidi="th-TH"/>
        </w:rPr>
        <w:t>読み込みファイル名の変更</w:t>
      </w:r>
    </w:p>
    <w:p w:rsidR="00E946F7" w:rsidRDefault="002B2E0E" w:rsidP="00A35B10">
      <w:pPr>
        <w:pStyle w:val="a0"/>
        <w:numPr>
          <w:ilvl w:val="0"/>
          <w:numId w:val="0"/>
        </w:numPr>
        <w:ind w:leftChars="200" w:left="480" w:firstLineChars="100" w:firstLine="240"/>
        <w:rPr>
          <w:i w:val="0"/>
          <w:iCs/>
          <w:lang w:bidi="th-TH"/>
        </w:rPr>
      </w:pPr>
      <w:r>
        <w:rPr>
          <w:rFonts w:hint="eastAsia"/>
          <w:i w:val="0"/>
          <w:iCs/>
          <w:lang w:bidi="th-TH"/>
        </w:rPr>
        <w:t>読み込み</w:t>
      </w:r>
      <w:r w:rsidR="00E946F7">
        <w:rPr>
          <w:rFonts w:hint="eastAsia"/>
          <w:i w:val="0"/>
          <w:iCs/>
          <w:lang w:bidi="th-TH"/>
        </w:rPr>
        <w:t>ファイル名</w:t>
      </w:r>
      <w:r>
        <w:rPr>
          <w:rFonts w:hint="eastAsia"/>
          <w:i w:val="0"/>
          <w:iCs/>
          <w:lang w:bidi="th-TH"/>
        </w:rPr>
        <w:t>『</w:t>
      </w:r>
      <w:r>
        <w:rPr>
          <w:i w:val="0"/>
          <w:iCs/>
          <w:lang w:bidi="th-TH"/>
        </w:rPr>
        <w:t>AccessInput1.dat</w:t>
      </w:r>
      <w:r w:rsidRPr="00A41D36">
        <w:rPr>
          <w:rFonts w:hint="eastAsia"/>
          <w:i w:val="0"/>
          <w:iCs/>
          <w:lang w:bidi="th-TH"/>
        </w:rPr>
        <w:t>』</w:t>
      </w:r>
      <w:r w:rsidR="002B6034">
        <w:rPr>
          <w:rFonts w:hint="eastAsia"/>
          <w:i w:val="0"/>
          <w:iCs/>
          <w:lang w:bidi="th-TH"/>
        </w:rPr>
        <w:t>でそのまま実行すると</w:t>
      </w:r>
      <w:r w:rsidR="00B17737">
        <w:rPr>
          <w:rFonts w:hint="eastAsia"/>
          <w:i w:val="0"/>
          <w:iCs/>
          <w:lang w:bidi="th-TH"/>
        </w:rPr>
        <w:t>機能</w:t>
      </w:r>
      <w:r w:rsidR="001114CC">
        <w:rPr>
          <w:rFonts w:hint="eastAsia"/>
          <w:i w:val="0"/>
          <w:iCs/>
          <w:lang w:bidi="th-TH"/>
        </w:rPr>
        <w:t>の処理にて</w:t>
      </w:r>
      <w:r w:rsidR="002B6034">
        <w:rPr>
          <w:rFonts w:hint="eastAsia"/>
          <w:i w:val="0"/>
          <w:iCs/>
          <w:lang w:bidi="th-TH"/>
        </w:rPr>
        <w:t>『</w:t>
      </w:r>
      <w:r w:rsidR="002B6034">
        <w:rPr>
          <w:i w:val="0"/>
          <w:iCs/>
          <w:lang w:bidi="th-TH"/>
        </w:rPr>
        <w:t>AccessInput1.dat</w:t>
      </w:r>
      <w:r w:rsidR="002B6034" w:rsidRPr="00A41D36">
        <w:rPr>
          <w:rFonts w:hint="eastAsia"/>
          <w:i w:val="0"/>
          <w:iCs/>
          <w:lang w:bidi="th-TH"/>
        </w:rPr>
        <w:t>』</w:t>
      </w:r>
      <w:r w:rsidR="001A2A90">
        <w:rPr>
          <w:rFonts w:hint="eastAsia"/>
          <w:i w:val="0"/>
          <w:iCs/>
          <w:lang w:bidi="th-TH"/>
        </w:rPr>
        <w:t>が</w:t>
      </w:r>
      <w:r w:rsidR="001114CC">
        <w:rPr>
          <w:rFonts w:hint="eastAsia"/>
          <w:i w:val="0"/>
          <w:iCs/>
          <w:lang w:bidi="th-TH"/>
        </w:rPr>
        <w:t>削除されて</w:t>
      </w:r>
      <w:r w:rsidR="001A2A90">
        <w:rPr>
          <w:rFonts w:hint="eastAsia"/>
          <w:i w:val="0"/>
          <w:iCs/>
          <w:lang w:bidi="th-TH"/>
        </w:rPr>
        <w:t>しまうため、</w:t>
      </w:r>
      <w:r w:rsidR="0020435F">
        <w:rPr>
          <w:rFonts w:hint="eastAsia"/>
          <w:i w:val="0"/>
          <w:iCs/>
          <w:lang w:bidi="th-TH"/>
        </w:rPr>
        <w:t>『</w:t>
      </w:r>
      <w:r w:rsidR="0020435F">
        <w:rPr>
          <w:i w:val="0"/>
          <w:iCs/>
          <w:lang w:bidi="th-TH"/>
        </w:rPr>
        <w:t>AccessInput1.dat</w:t>
      </w:r>
      <w:r w:rsidR="0020435F" w:rsidRPr="00A41D36">
        <w:rPr>
          <w:rFonts w:hint="eastAsia"/>
          <w:i w:val="0"/>
          <w:iCs/>
          <w:lang w:bidi="th-TH"/>
        </w:rPr>
        <w:t>』</w:t>
      </w:r>
      <w:r w:rsidR="0020435F">
        <w:rPr>
          <w:rFonts w:hint="eastAsia"/>
          <w:i w:val="0"/>
          <w:iCs/>
          <w:lang w:bidi="th-TH"/>
        </w:rPr>
        <w:t>をコピーして</w:t>
      </w:r>
      <w:r w:rsidR="00352EAC">
        <w:rPr>
          <w:rFonts w:hint="eastAsia"/>
          <w:i w:val="0"/>
          <w:iCs/>
          <w:lang w:bidi="th-TH"/>
        </w:rPr>
        <w:t>アプリケーション実行</w:t>
      </w:r>
      <w:r w:rsidR="008E1761">
        <w:rPr>
          <w:rFonts w:hint="eastAsia"/>
          <w:i w:val="0"/>
          <w:iCs/>
          <w:lang w:bidi="th-TH"/>
        </w:rPr>
        <w:t>用</w:t>
      </w:r>
      <w:r w:rsidR="00352EAC">
        <w:rPr>
          <w:rFonts w:hint="eastAsia"/>
          <w:i w:val="0"/>
          <w:iCs/>
          <w:lang w:bidi="th-TH"/>
        </w:rPr>
        <w:t>で</w:t>
      </w:r>
      <w:r w:rsidR="00EB2939">
        <w:rPr>
          <w:rFonts w:hint="eastAsia"/>
          <w:i w:val="0"/>
          <w:iCs/>
          <w:lang w:bidi="th-TH"/>
        </w:rPr>
        <w:t>読み込む</w:t>
      </w:r>
      <w:r w:rsidR="00E946F7">
        <w:rPr>
          <w:rFonts w:hint="eastAsia"/>
          <w:i w:val="0"/>
          <w:iCs/>
          <w:lang w:bidi="th-TH"/>
        </w:rPr>
        <w:t>ファイル名</w:t>
      </w:r>
      <w:r w:rsidR="006957B4">
        <w:rPr>
          <w:rFonts w:hint="eastAsia"/>
          <w:i w:val="0"/>
          <w:iCs/>
          <w:lang w:bidi="th-TH"/>
        </w:rPr>
        <w:t>『</w:t>
      </w:r>
      <w:r w:rsidR="006957B4">
        <w:rPr>
          <w:i w:val="0"/>
          <w:iCs/>
          <w:lang w:bidi="th-TH"/>
        </w:rPr>
        <w:t>AccessInput.dat</w:t>
      </w:r>
      <w:r w:rsidR="006957B4">
        <w:rPr>
          <w:rFonts w:hint="eastAsia"/>
          <w:i w:val="0"/>
          <w:iCs/>
          <w:lang w:bidi="th-TH"/>
        </w:rPr>
        <w:t>』</w:t>
      </w:r>
      <w:r w:rsidR="00E946F7">
        <w:rPr>
          <w:rFonts w:hint="eastAsia"/>
          <w:i w:val="0"/>
          <w:iCs/>
          <w:lang w:bidi="th-TH"/>
        </w:rPr>
        <w:t>に変更してください。</w:t>
      </w:r>
    </w:p>
    <w:p w:rsidR="00A57862" w:rsidRDefault="00AA5BEB" w:rsidP="005F5480">
      <w:pPr>
        <w:pStyle w:val="a0"/>
        <w:numPr>
          <w:ilvl w:val="0"/>
          <w:numId w:val="0"/>
        </w:numPr>
        <w:ind w:leftChars="524" w:left="1618" w:hanging="360"/>
        <w:rPr>
          <w:i w:val="0"/>
          <w:iCs/>
          <w:lang w:bidi="th-TH"/>
        </w:rPr>
      </w:pPr>
      <w:r>
        <w:rPr>
          <w:i w:val="0"/>
          <w:iCs/>
          <w:lang w:bidi="th-TH"/>
        </w:rPr>
        <w:t>AccessInput1.dat</w:t>
      </w:r>
      <w:r w:rsidR="00FA4EC5">
        <w:rPr>
          <w:rFonts w:hint="eastAsia"/>
          <w:i w:val="0"/>
          <w:iCs/>
          <w:lang w:bidi="th-TH"/>
        </w:rPr>
        <w:t xml:space="preserve"> </w:t>
      </w:r>
      <w:r w:rsidR="00FA4EC5">
        <w:rPr>
          <w:rFonts w:hint="eastAsia"/>
          <w:i w:val="0"/>
          <w:iCs/>
          <w:lang w:bidi="th-TH"/>
        </w:rPr>
        <w:t>⇒</w:t>
      </w:r>
      <w:r w:rsidR="00A251C3">
        <w:rPr>
          <w:rFonts w:hint="eastAsia"/>
          <w:i w:val="0"/>
          <w:iCs/>
          <w:lang w:bidi="th-TH"/>
        </w:rPr>
        <w:t xml:space="preserve"> </w:t>
      </w:r>
      <w:r w:rsidR="0050663F">
        <w:rPr>
          <w:i w:val="0"/>
          <w:iCs/>
          <w:lang w:bidi="th-TH"/>
        </w:rPr>
        <w:t>AccessInput.dat</w:t>
      </w:r>
    </w:p>
    <w:p w:rsidR="00E1541A" w:rsidRPr="00332CAC" w:rsidRDefault="00E1541A" w:rsidP="00332CAC">
      <w:pPr>
        <w:pStyle w:val="a0"/>
        <w:numPr>
          <w:ilvl w:val="0"/>
          <w:numId w:val="21"/>
        </w:numPr>
        <w:rPr>
          <w:b/>
          <w:bCs/>
          <w:i w:val="0"/>
          <w:iCs/>
          <w:lang w:bidi="th-TH"/>
        </w:rPr>
      </w:pPr>
      <w:r w:rsidRPr="00332CAC">
        <w:rPr>
          <w:rFonts w:hint="eastAsia"/>
          <w:b/>
          <w:bCs/>
          <w:i w:val="0"/>
          <w:iCs/>
          <w:lang w:bidi="th-TH"/>
        </w:rPr>
        <w:t>バッチファイル</w:t>
      </w:r>
      <w:r w:rsidR="001C62B3">
        <w:rPr>
          <w:rFonts w:hint="eastAsia"/>
          <w:b/>
          <w:bCs/>
          <w:i w:val="0"/>
          <w:iCs/>
          <w:lang w:bidi="th-TH"/>
        </w:rPr>
        <w:t>実行画面</w:t>
      </w:r>
      <w:r w:rsidRPr="00332CAC">
        <w:rPr>
          <w:rFonts w:hint="eastAsia"/>
          <w:b/>
          <w:bCs/>
          <w:i w:val="0"/>
          <w:iCs/>
          <w:lang w:bidi="th-TH"/>
        </w:rPr>
        <w:t>起動</w:t>
      </w:r>
    </w:p>
    <w:p w:rsidR="000C4CC0" w:rsidRPr="006B2D4C" w:rsidRDefault="000C4CC0" w:rsidP="00A35B10">
      <w:pPr>
        <w:ind w:leftChars="225" w:left="540" w:firstLineChars="100" w:firstLine="240"/>
        <w:rPr>
          <w:iCs/>
        </w:rPr>
      </w:pPr>
      <w:r>
        <w:rPr>
          <w:rFonts w:hint="eastAsia"/>
          <w:noProof/>
        </w:rPr>
        <w:drawing>
          <wp:anchor distT="0" distB="0" distL="114300" distR="114300" simplePos="0" relativeHeight="251724288" behindDoc="0" locked="0" layoutInCell="1" allowOverlap="1" wp14:anchorId="11FFE835" wp14:editId="217BF679">
            <wp:simplePos x="0" y="0"/>
            <wp:positionH relativeFrom="column">
              <wp:posOffset>1620520</wp:posOffset>
            </wp:positionH>
            <wp:positionV relativeFrom="paragraph">
              <wp:posOffset>1139825</wp:posOffset>
            </wp:positionV>
            <wp:extent cx="2152650" cy="1595755"/>
            <wp:effectExtent l="0" t="0" r="0" b="4445"/>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30"/>
                    <a:stretch>
                      <a:fillRect/>
                    </a:stretch>
                  </pic:blipFill>
                  <pic:spPr>
                    <a:xfrm>
                      <a:off x="0" y="0"/>
                      <a:ext cx="2152650" cy="1595755"/>
                    </a:xfrm>
                    <a:prstGeom prst="rect">
                      <a:avLst/>
                    </a:prstGeom>
                  </pic:spPr>
                </pic:pic>
              </a:graphicData>
            </a:graphic>
            <wp14:sizeRelH relativeFrom="margin">
              <wp14:pctWidth>0</wp14:pctWidth>
            </wp14:sizeRelH>
            <wp14:sizeRelV relativeFrom="margin">
              <wp14:pctHeight>0</wp14:pctHeight>
            </wp14:sizeRelV>
          </wp:anchor>
        </w:drawing>
      </w:r>
      <w:r w:rsidRPr="006B2D4C">
        <w:rPr>
          <w:rFonts w:hint="eastAsia"/>
          <w:iCs/>
        </w:rPr>
        <w:t>入退室状況印字アプリケーション実行バッチファイル『</w:t>
      </w:r>
      <w:r w:rsidRPr="006B2D4C">
        <w:rPr>
          <w:iCs/>
        </w:rPr>
        <w:t>EntryExitDataOutputBatch.bat</w:t>
      </w:r>
      <w:r w:rsidRPr="006B2D4C">
        <w:rPr>
          <w:rFonts w:hint="eastAsia"/>
          <w:iCs/>
        </w:rPr>
        <w:t>』をダブルクリック</w:t>
      </w:r>
      <w:r w:rsidR="008C2FC5">
        <w:rPr>
          <w:rFonts w:hint="eastAsia"/>
          <w:iCs/>
        </w:rPr>
        <w:t>もしくは</w:t>
      </w:r>
      <w:r w:rsidR="008C2FC5">
        <w:rPr>
          <w:rFonts w:hint="eastAsia"/>
          <w:iCs/>
        </w:rPr>
        <w:t>Enter</w:t>
      </w:r>
      <w:r w:rsidR="00D156D0">
        <w:rPr>
          <w:rFonts w:hint="eastAsia"/>
          <w:iCs/>
        </w:rPr>
        <w:t>キー押下</w:t>
      </w:r>
      <w:r w:rsidRPr="006B2D4C">
        <w:rPr>
          <w:rFonts w:hint="eastAsia"/>
          <w:iCs/>
        </w:rPr>
        <w:t>で</w:t>
      </w:r>
      <w:r w:rsidR="002573EE">
        <w:rPr>
          <w:rFonts w:hint="eastAsia"/>
          <w:iCs/>
        </w:rPr>
        <w:t>バッチファイル実行画面</w:t>
      </w:r>
      <w:r w:rsidR="00547CB4">
        <w:rPr>
          <w:rFonts w:hint="eastAsia"/>
          <w:iCs/>
          <w:lang w:bidi="th-TH"/>
        </w:rPr>
        <w:t>（</w:t>
      </w:r>
      <w:r w:rsidR="00547CB4" w:rsidRPr="00EC0793">
        <w:rPr>
          <w:rFonts w:hint="eastAsia"/>
          <w:iCs/>
          <w:lang w:bidi="th-TH"/>
        </w:rPr>
        <w:t>コマンドプロンプト</w:t>
      </w:r>
      <w:r w:rsidR="00547CB4">
        <w:rPr>
          <w:rFonts w:hint="eastAsia"/>
          <w:iCs/>
          <w:lang w:bidi="th-TH"/>
        </w:rPr>
        <w:t>の画面）</w:t>
      </w:r>
      <w:r w:rsidR="002573EE">
        <w:rPr>
          <w:rFonts w:hint="eastAsia"/>
          <w:iCs/>
        </w:rPr>
        <w:t>を</w:t>
      </w:r>
      <w:r w:rsidRPr="006B2D4C">
        <w:rPr>
          <w:rFonts w:hint="eastAsia"/>
          <w:iCs/>
        </w:rPr>
        <w:t>起動</w:t>
      </w:r>
      <w:r w:rsidR="005F5F5E">
        <w:rPr>
          <w:rFonts w:hint="eastAsia"/>
          <w:iCs/>
        </w:rPr>
        <w:t>します。</w:t>
      </w:r>
    </w:p>
    <w:p w:rsidR="003A3D5F" w:rsidRDefault="003A3D5F" w:rsidP="009D4A87">
      <w:pPr>
        <w:pStyle w:val="a0"/>
        <w:numPr>
          <w:ilvl w:val="0"/>
          <w:numId w:val="0"/>
        </w:numPr>
        <w:rPr>
          <w:i w:val="0"/>
          <w:iCs/>
          <w:lang w:bidi="th-TH"/>
        </w:rPr>
      </w:pPr>
    </w:p>
    <w:p w:rsidR="00E946F7" w:rsidRPr="000D5108" w:rsidRDefault="00BA7623" w:rsidP="008C20D2">
      <w:pPr>
        <w:pStyle w:val="a0"/>
        <w:numPr>
          <w:ilvl w:val="0"/>
          <w:numId w:val="21"/>
        </w:numPr>
        <w:rPr>
          <w:b/>
          <w:bCs/>
          <w:i w:val="0"/>
          <w:iCs/>
          <w:lang w:bidi="th-TH"/>
        </w:rPr>
      </w:pPr>
      <w:r w:rsidRPr="000D5108">
        <w:rPr>
          <w:rFonts w:hint="eastAsia"/>
          <w:b/>
          <w:bCs/>
          <w:i w:val="0"/>
          <w:iCs/>
          <w:lang w:bidi="th-TH"/>
        </w:rPr>
        <w:t>読み込みファイル名入力</w:t>
      </w:r>
    </w:p>
    <w:p w:rsidR="00041D84" w:rsidRDefault="00043AAB" w:rsidP="002573EE">
      <w:pPr>
        <w:ind w:leftChars="225" w:left="540" w:firstLineChars="100" w:firstLine="240"/>
        <w:rPr>
          <w:iCs/>
        </w:rPr>
      </w:pPr>
      <w:r w:rsidRPr="00043AAB">
        <w:rPr>
          <w:rFonts w:hint="eastAsia"/>
          <w:iCs/>
        </w:rPr>
        <w:t>『読み込むファイル名を入力してください。』のメッセージが表示</w:t>
      </w:r>
      <w:r w:rsidR="00A8068A">
        <w:rPr>
          <w:rFonts w:hint="eastAsia"/>
          <w:iCs/>
        </w:rPr>
        <w:t>します</w:t>
      </w:r>
      <w:r w:rsidRPr="00043AAB">
        <w:rPr>
          <w:rFonts w:hint="eastAsia"/>
          <w:iCs/>
        </w:rPr>
        <w:t>ので、読み込みファイル名を入力して</w:t>
      </w:r>
      <w:r w:rsidRPr="00043AAB">
        <w:rPr>
          <w:rFonts w:hint="eastAsia"/>
          <w:iCs/>
        </w:rPr>
        <w:t>Enter</w:t>
      </w:r>
      <w:r w:rsidRPr="00043AAB">
        <w:rPr>
          <w:rFonts w:hint="eastAsia"/>
          <w:iCs/>
        </w:rPr>
        <w:t>キーを押下</w:t>
      </w:r>
      <w:r w:rsidR="00A8068A">
        <w:rPr>
          <w:rFonts w:hint="eastAsia"/>
          <w:iCs/>
        </w:rPr>
        <w:t>します。</w:t>
      </w:r>
    </w:p>
    <w:p w:rsidR="00A57862" w:rsidRDefault="009C2006" w:rsidP="00F201D9">
      <w:pPr>
        <w:ind w:leftChars="225" w:left="540" w:firstLineChars="100" w:firstLine="240"/>
        <w:rPr>
          <w:iCs/>
        </w:rPr>
      </w:pPr>
      <w:r>
        <w:rPr>
          <w:rFonts w:hint="eastAsia"/>
          <w:noProof/>
        </w:rPr>
        <w:drawing>
          <wp:anchor distT="0" distB="0" distL="114300" distR="114300" simplePos="0" relativeHeight="251739648" behindDoc="0" locked="0" layoutInCell="1" allowOverlap="1" wp14:anchorId="36E9ECEE" wp14:editId="47334099">
            <wp:simplePos x="0" y="0"/>
            <wp:positionH relativeFrom="column">
              <wp:posOffset>1588770</wp:posOffset>
            </wp:positionH>
            <wp:positionV relativeFrom="paragraph">
              <wp:posOffset>305435</wp:posOffset>
            </wp:positionV>
            <wp:extent cx="2144395" cy="1426845"/>
            <wp:effectExtent l="0" t="0" r="8255" b="1905"/>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31"/>
                    <a:stretch>
                      <a:fillRect/>
                    </a:stretch>
                  </pic:blipFill>
                  <pic:spPr>
                    <a:xfrm>
                      <a:off x="0" y="0"/>
                      <a:ext cx="2144395" cy="1426845"/>
                    </a:xfrm>
                    <a:prstGeom prst="rect">
                      <a:avLst/>
                    </a:prstGeom>
                  </pic:spPr>
                </pic:pic>
              </a:graphicData>
            </a:graphic>
            <wp14:sizeRelH relativeFrom="margin">
              <wp14:pctWidth>0</wp14:pctWidth>
            </wp14:sizeRelH>
            <wp14:sizeRelV relativeFrom="margin">
              <wp14:pctHeight>0</wp14:pctHeight>
            </wp14:sizeRelV>
          </wp:anchor>
        </w:drawing>
      </w:r>
      <w:r w:rsidR="00953026">
        <w:rPr>
          <w:rFonts w:hint="eastAsia"/>
          <w:iCs/>
        </w:rPr>
        <w:t>ここでは、</w:t>
      </w:r>
      <w:r w:rsidR="00AB2D7F">
        <w:rPr>
          <w:rFonts w:hint="eastAsia"/>
          <w:iCs/>
        </w:rPr>
        <w:t>先ほど変更した</w:t>
      </w:r>
      <w:r w:rsidR="00F44BC6">
        <w:rPr>
          <w:rFonts w:hint="eastAsia"/>
          <w:iCs/>
        </w:rPr>
        <w:t>『</w:t>
      </w:r>
      <w:r w:rsidR="00F44BC6">
        <w:rPr>
          <w:iCs/>
          <w:lang w:bidi="th-TH"/>
        </w:rPr>
        <w:t>AccessInput.dat</w:t>
      </w:r>
      <w:r w:rsidR="00F44BC6">
        <w:rPr>
          <w:rFonts w:hint="eastAsia"/>
          <w:iCs/>
        </w:rPr>
        <w:t>』を入力します。</w:t>
      </w:r>
    </w:p>
    <w:p w:rsidR="00507833" w:rsidRPr="000D5108" w:rsidRDefault="00507833" w:rsidP="008C20D2">
      <w:pPr>
        <w:pStyle w:val="aa"/>
        <w:numPr>
          <w:ilvl w:val="0"/>
          <w:numId w:val="21"/>
        </w:numPr>
        <w:rPr>
          <w:b/>
          <w:bCs/>
          <w:i w:val="0"/>
          <w:lang w:bidi="th-TH"/>
        </w:rPr>
      </w:pPr>
      <w:r w:rsidRPr="000D5108">
        <w:rPr>
          <w:rFonts w:hint="eastAsia"/>
          <w:b/>
          <w:bCs/>
          <w:i w:val="0"/>
          <w:lang w:bidi="th-TH"/>
        </w:rPr>
        <w:lastRenderedPageBreak/>
        <w:t>書き込みファイル名</w:t>
      </w:r>
      <w:r w:rsidR="00DF39BF" w:rsidRPr="000D5108">
        <w:rPr>
          <w:rFonts w:hint="eastAsia"/>
          <w:b/>
          <w:bCs/>
          <w:i w:val="0"/>
          <w:lang w:bidi="th-TH"/>
        </w:rPr>
        <w:t>入力選択</w:t>
      </w:r>
    </w:p>
    <w:p w:rsidR="006D1AA8" w:rsidRPr="00012193" w:rsidRDefault="000472EC" w:rsidP="00D25BB7">
      <w:pPr>
        <w:ind w:leftChars="225" w:left="540" w:firstLineChars="100" w:firstLine="240"/>
        <w:rPr>
          <w:iCs/>
        </w:rPr>
      </w:pPr>
      <w:r>
        <w:rPr>
          <w:rFonts w:hint="eastAsia"/>
          <w:iCs/>
        </w:rPr>
        <w:t>『</w:t>
      </w:r>
      <w:r w:rsidRPr="00B3467A">
        <w:rPr>
          <w:rFonts w:hint="eastAsia"/>
          <w:iCs/>
        </w:rPr>
        <w:t>書き込むファイル名を指定しますか？（</w:t>
      </w:r>
      <w:r w:rsidRPr="00B3467A">
        <w:rPr>
          <w:rFonts w:hint="eastAsia"/>
          <w:iCs/>
        </w:rPr>
        <w:t>y</w:t>
      </w:r>
      <w:r w:rsidRPr="00B3467A">
        <w:rPr>
          <w:rFonts w:hint="eastAsia"/>
          <w:iCs/>
        </w:rPr>
        <w:t>：はい</w:t>
      </w:r>
      <w:r w:rsidRPr="00B3467A">
        <w:rPr>
          <w:rFonts w:hint="eastAsia"/>
          <w:iCs/>
        </w:rPr>
        <w:t xml:space="preserve"> n</w:t>
      </w:r>
      <w:r w:rsidRPr="00B3467A">
        <w:rPr>
          <w:rFonts w:hint="eastAsia"/>
          <w:iCs/>
        </w:rPr>
        <w:t>：いいえ）</w:t>
      </w:r>
      <w:r>
        <w:rPr>
          <w:rFonts w:hint="eastAsia"/>
          <w:iCs/>
        </w:rPr>
        <w:t>』のメッセージが表示するので、書き込みファイル名を指定する場合は『</w:t>
      </w:r>
      <w:r>
        <w:rPr>
          <w:rFonts w:hint="eastAsia"/>
          <w:iCs/>
        </w:rPr>
        <w:t>y</w:t>
      </w:r>
      <w:r>
        <w:rPr>
          <w:rFonts w:hint="eastAsia"/>
          <w:iCs/>
        </w:rPr>
        <w:t>（はい）』、指定しない場合は『</w:t>
      </w:r>
      <w:r>
        <w:rPr>
          <w:rFonts w:hint="eastAsia"/>
          <w:iCs/>
        </w:rPr>
        <w:t>n</w:t>
      </w:r>
      <w:r>
        <w:rPr>
          <w:rFonts w:hint="eastAsia"/>
          <w:iCs/>
        </w:rPr>
        <w:t>（いいえ）』を入力して</w:t>
      </w:r>
      <w:r>
        <w:rPr>
          <w:rFonts w:hint="eastAsia"/>
          <w:iCs/>
        </w:rPr>
        <w:t>Enter</w:t>
      </w:r>
      <w:r>
        <w:rPr>
          <w:rFonts w:hint="eastAsia"/>
          <w:iCs/>
        </w:rPr>
        <w:t>キーを押下</w:t>
      </w:r>
      <w:r w:rsidR="00280D1E">
        <w:rPr>
          <w:rFonts w:hint="eastAsia"/>
          <w:iCs/>
        </w:rPr>
        <w:t>します。ここでは『</w:t>
      </w:r>
      <w:r w:rsidR="00280D1E">
        <w:rPr>
          <w:rFonts w:hint="eastAsia"/>
          <w:iCs/>
        </w:rPr>
        <w:t>n</w:t>
      </w:r>
      <w:r w:rsidR="00280D1E">
        <w:rPr>
          <w:rFonts w:hint="eastAsia"/>
          <w:iCs/>
        </w:rPr>
        <w:t>（いいえ）』を入力して</w:t>
      </w:r>
      <w:r w:rsidR="00280D1E">
        <w:rPr>
          <w:rFonts w:hint="eastAsia"/>
          <w:iCs/>
        </w:rPr>
        <w:t>Enter</w:t>
      </w:r>
      <w:r w:rsidR="00280D1E">
        <w:rPr>
          <w:rFonts w:hint="eastAsia"/>
          <w:iCs/>
        </w:rPr>
        <w:t>キーを押下します。</w:t>
      </w:r>
    </w:p>
    <w:p w:rsidR="00DB18F8" w:rsidRDefault="008E0367" w:rsidP="006750C4">
      <w:pPr>
        <w:ind w:leftChars="125" w:left="300"/>
        <w:rPr>
          <w:iCs/>
          <w:lang w:bidi="th-TH"/>
        </w:rPr>
      </w:pPr>
      <w:r>
        <w:rPr>
          <w:iCs/>
          <w:noProof/>
        </w:rPr>
        <w:drawing>
          <wp:anchor distT="0" distB="0" distL="114300" distR="114300" simplePos="0" relativeHeight="251728384" behindDoc="0" locked="0" layoutInCell="1" allowOverlap="1" wp14:anchorId="7C4D69E7" wp14:editId="40E4C644">
            <wp:simplePos x="0" y="0"/>
            <wp:positionH relativeFrom="column">
              <wp:posOffset>1684020</wp:posOffset>
            </wp:positionH>
            <wp:positionV relativeFrom="paragraph">
              <wp:posOffset>17145</wp:posOffset>
            </wp:positionV>
            <wp:extent cx="2607945" cy="1611630"/>
            <wp:effectExtent l="0" t="0" r="1905" b="7620"/>
            <wp:wrapTopAndBottom/>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34"/>
                    <a:stretch>
                      <a:fillRect/>
                    </a:stretch>
                  </pic:blipFill>
                  <pic:spPr>
                    <a:xfrm>
                      <a:off x="0" y="0"/>
                      <a:ext cx="2607945" cy="1611630"/>
                    </a:xfrm>
                    <a:prstGeom prst="rect">
                      <a:avLst/>
                    </a:prstGeom>
                  </pic:spPr>
                </pic:pic>
              </a:graphicData>
            </a:graphic>
            <wp14:sizeRelH relativeFrom="margin">
              <wp14:pctWidth>0</wp14:pctWidth>
            </wp14:sizeRelH>
            <wp14:sizeRelV relativeFrom="margin">
              <wp14:pctHeight>0</wp14:pctHeight>
            </wp14:sizeRelV>
          </wp:anchor>
        </w:drawing>
      </w:r>
    </w:p>
    <w:p w:rsidR="00602002" w:rsidRDefault="00FE5570" w:rsidP="008E0367">
      <w:pPr>
        <w:ind w:leftChars="225" w:left="540" w:firstLineChars="100" w:firstLine="240"/>
        <w:rPr>
          <w:iCs/>
          <w:lang w:bidi="th-TH"/>
        </w:rPr>
      </w:pPr>
      <w:r>
        <w:rPr>
          <w:rFonts w:hint="eastAsia"/>
          <w:iCs/>
          <w:lang w:bidi="th-TH"/>
        </w:rPr>
        <w:t>Enter</w:t>
      </w:r>
      <w:r w:rsidR="006A0E48">
        <w:rPr>
          <w:rFonts w:hint="eastAsia"/>
          <w:iCs/>
          <w:lang w:bidi="th-TH"/>
        </w:rPr>
        <w:t>キーを押下すると</w:t>
      </w:r>
      <w:r w:rsidR="008C40AA">
        <w:rPr>
          <w:rFonts w:hint="eastAsia"/>
          <w:iCs/>
          <w:lang w:bidi="th-TH"/>
        </w:rPr>
        <w:t>バッチファイル実行画面</w:t>
      </w:r>
      <w:r w:rsidR="004B7A15">
        <w:rPr>
          <w:rFonts w:hint="eastAsia"/>
          <w:iCs/>
          <w:lang w:bidi="th-TH"/>
        </w:rPr>
        <w:t>（</w:t>
      </w:r>
      <w:r w:rsidR="004B7A15" w:rsidRPr="00EC0793">
        <w:rPr>
          <w:rFonts w:hint="eastAsia"/>
          <w:iCs/>
          <w:lang w:bidi="th-TH"/>
        </w:rPr>
        <w:t>コマンドプロンプト</w:t>
      </w:r>
      <w:r w:rsidR="004B7A15">
        <w:rPr>
          <w:rFonts w:hint="eastAsia"/>
          <w:iCs/>
          <w:lang w:bidi="th-TH"/>
        </w:rPr>
        <w:t>の画面）に</w:t>
      </w:r>
      <w:r w:rsidR="001F7987">
        <w:rPr>
          <w:rFonts w:hint="eastAsia"/>
          <w:iCs/>
          <w:lang w:bidi="th-TH"/>
        </w:rPr>
        <w:t>データ</w:t>
      </w:r>
      <w:r w:rsidR="00E7487A">
        <w:rPr>
          <w:rFonts w:hint="eastAsia"/>
          <w:iCs/>
          <w:lang w:bidi="th-TH"/>
        </w:rPr>
        <w:t>が出力されます</w:t>
      </w:r>
      <w:r w:rsidR="006A0E48">
        <w:rPr>
          <w:rFonts w:hint="eastAsia"/>
          <w:iCs/>
          <w:lang w:bidi="th-TH"/>
        </w:rPr>
        <w:t>ので、</w:t>
      </w:r>
      <w:r w:rsidR="009B6854">
        <w:rPr>
          <w:rFonts w:hint="eastAsia"/>
          <w:iCs/>
          <w:lang w:bidi="th-TH"/>
        </w:rPr>
        <w:t>出力状態を確認します。確認につきましては</w:t>
      </w:r>
      <w:r w:rsidR="00002D2A">
        <w:rPr>
          <w:rFonts w:hint="eastAsia"/>
          <w:iCs/>
          <w:lang w:bidi="th-TH"/>
        </w:rPr>
        <w:t>『</w:t>
      </w:r>
      <w:r w:rsidR="00EF3FC8">
        <w:rPr>
          <w:rFonts w:hint="eastAsia"/>
          <w:iCs/>
          <w:lang w:bidi="th-TH"/>
        </w:rPr>
        <w:t>実践後動作</w:t>
      </w:r>
      <w:r w:rsidR="00002D2A">
        <w:rPr>
          <w:rFonts w:hint="eastAsia"/>
          <w:iCs/>
          <w:lang w:bidi="th-TH"/>
        </w:rPr>
        <w:t>確認』で説明します。</w:t>
      </w:r>
    </w:p>
    <w:p w:rsidR="00321F57" w:rsidRDefault="009761D8" w:rsidP="00567122">
      <w:pPr>
        <w:ind w:leftChars="200" w:left="480" w:firstLineChars="100" w:firstLine="240"/>
        <w:rPr>
          <w:lang w:bidi="th-TH"/>
        </w:rPr>
      </w:pPr>
      <w:r>
        <w:rPr>
          <w:rFonts w:hint="eastAsia"/>
          <w:lang w:bidi="th-TH"/>
        </w:rPr>
        <w:t>なお、今回</w:t>
      </w:r>
      <w:r w:rsidR="008E0367">
        <w:rPr>
          <w:rFonts w:hint="eastAsia"/>
          <w:lang w:bidi="th-TH"/>
        </w:rPr>
        <w:t>は</w:t>
      </w:r>
      <w:r w:rsidR="00DC07B7">
        <w:rPr>
          <w:rFonts w:hint="eastAsia"/>
          <w:lang w:bidi="th-TH"/>
        </w:rPr>
        <w:t>書き込みファイル名を指定しておりません</w:t>
      </w:r>
      <w:r w:rsidR="00321F57">
        <w:rPr>
          <w:rFonts w:hint="eastAsia"/>
          <w:lang w:bidi="th-TH"/>
        </w:rPr>
        <w:t>。</w:t>
      </w:r>
    </w:p>
    <w:p w:rsidR="00BF06A4" w:rsidRDefault="00321F57" w:rsidP="00567122">
      <w:pPr>
        <w:ind w:leftChars="200" w:left="480" w:firstLineChars="100" w:firstLine="240"/>
        <w:rPr>
          <w:lang w:bidi="th-TH"/>
        </w:rPr>
      </w:pPr>
      <w:r>
        <w:rPr>
          <w:rFonts w:hint="eastAsia"/>
          <w:lang w:bidi="th-TH"/>
        </w:rPr>
        <w:t>そのため書き込みファイル</w:t>
      </w:r>
      <w:r w:rsidR="00FF2474">
        <w:rPr>
          <w:rFonts w:hint="eastAsia"/>
          <w:lang w:bidi="th-TH"/>
        </w:rPr>
        <w:t>名は</w:t>
      </w:r>
      <w:r w:rsidR="00BF06A4">
        <w:rPr>
          <w:rFonts w:hint="eastAsia"/>
          <w:lang w:bidi="th-TH"/>
        </w:rPr>
        <w:t>当アプリケーションにて定めた以下のファイル名になります。</w:t>
      </w:r>
    </w:p>
    <w:p w:rsidR="00BF06A4" w:rsidRDefault="00BF06A4" w:rsidP="00567122">
      <w:pPr>
        <w:ind w:leftChars="500" w:left="1200"/>
        <w:rPr>
          <w:lang w:bidi="th-TH"/>
        </w:rPr>
      </w:pPr>
      <w:r>
        <w:rPr>
          <w:rFonts w:hint="eastAsia"/>
          <w:lang w:bidi="th-TH"/>
        </w:rPr>
        <w:t>書き込みファイル名：</w:t>
      </w:r>
      <w:r w:rsidRPr="00CD3E5A">
        <w:rPr>
          <w:lang w:bidi="th-TH"/>
        </w:rPr>
        <w:t>DataOutputResult</w:t>
      </w:r>
      <w:r>
        <w:rPr>
          <w:lang w:bidi="th-TH"/>
        </w:rPr>
        <w:t>_yyyymmdd</w:t>
      </w:r>
      <w:r w:rsidRPr="001A5489">
        <w:rPr>
          <w:lang w:bidi="th-TH"/>
        </w:rPr>
        <w:t>.txt</w:t>
      </w:r>
    </w:p>
    <w:p w:rsidR="00BF06A4" w:rsidRDefault="00BF06A4" w:rsidP="00567122">
      <w:pPr>
        <w:ind w:leftChars="500" w:left="1200"/>
        <w:rPr>
          <w:lang w:bidi="th-TH"/>
        </w:rPr>
      </w:pPr>
      <w:r>
        <w:rPr>
          <w:lang w:bidi="th-TH"/>
        </w:rPr>
        <w:t>yyyymmdd</w:t>
      </w:r>
      <w:r>
        <w:rPr>
          <w:rFonts w:hint="eastAsia"/>
          <w:lang w:bidi="th-TH"/>
        </w:rPr>
        <w:t>：実行日付</w:t>
      </w:r>
    </w:p>
    <w:p w:rsidR="00602002" w:rsidRDefault="00602002" w:rsidP="00602002">
      <w:pPr>
        <w:rPr>
          <w:lang w:bidi="th-TH"/>
        </w:rPr>
      </w:pPr>
    </w:p>
    <w:p w:rsidR="00602002" w:rsidRDefault="00602002" w:rsidP="00602002">
      <w:pPr>
        <w:rPr>
          <w:lang w:bidi="th-TH"/>
        </w:rPr>
      </w:pPr>
    </w:p>
    <w:p w:rsidR="002F30AE" w:rsidRPr="000F2131" w:rsidRDefault="00680894" w:rsidP="00080C37">
      <w:pPr>
        <w:pStyle w:val="1"/>
        <w:numPr>
          <w:ilvl w:val="0"/>
          <w:numId w:val="13"/>
        </w:numPr>
        <w:rPr>
          <w:color w:val="auto"/>
          <w:sz w:val="56"/>
          <w:szCs w:val="56"/>
          <w:lang w:bidi="th-TH"/>
        </w:rPr>
      </w:pPr>
      <w:bookmarkStart w:id="4" w:name="_Toc48301403"/>
      <w:r w:rsidRPr="000F2131">
        <w:rPr>
          <w:noProof/>
          <w:sz w:val="56"/>
          <w:szCs w:val="56"/>
          <w:lang w:val="en-US"/>
        </w:rPr>
        <w:lastRenderedPageBreak/>
        <w:drawing>
          <wp:anchor distT="0" distB="0" distL="114300" distR="114300" simplePos="0" relativeHeight="251659776" behindDoc="0" locked="0" layoutInCell="1" allowOverlap="1">
            <wp:simplePos x="0" y="0"/>
            <wp:positionH relativeFrom="column">
              <wp:posOffset>231140</wp:posOffset>
            </wp:positionH>
            <wp:positionV relativeFrom="paragraph">
              <wp:posOffset>2282825</wp:posOffset>
            </wp:positionV>
            <wp:extent cx="5274945" cy="4222750"/>
            <wp:effectExtent l="0" t="0" r="1905" b="6350"/>
            <wp:wrapTopAndBottom/>
            <wp:docPr id="29" name="図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13"/>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945" cy="4222750"/>
                    </a:xfrm>
                    <a:prstGeom prst="rect">
                      <a:avLst/>
                    </a:prstGeom>
                    <a:noFill/>
                  </pic:spPr>
                </pic:pic>
              </a:graphicData>
            </a:graphic>
            <wp14:sizeRelH relativeFrom="page">
              <wp14:pctWidth>0</wp14:pctWidth>
            </wp14:sizeRelH>
            <wp14:sizeRelV relativeFrom="page">
              <wp14:pctHeight>0</wp14:pctHeight>
            </wp14:sizeRelV>
          </wp:anchor>
        </w:drawing>
      </w:r>
      <w:r w:rsidR="003F1361" w:rsidRPr="000F2131">
        <w:rPr>
          <w:rStyle w:val="a9"/>
          <w:rFonts w:cs="FreesiaUPC" w:hint="eastAsia"/>
          <w:color w:val="auto"/>
          <w:sz w:val="56"/>
          <w:szCs w:val="56"/>
          <w:lang w:bidi="th-TH"/>
        </w:rPr>
        <w:t>実践</w:t>
      </w:r>
      <w:r w:rsidR="00EF3FC8" w:rsidRPr="000F2131">
        <w:rPr>
          <w:rStyle w:val="a9"/>
          <w:rFonts w:cs="FreesiaUPC" w:hint="eastAsia"/>
          <w:color w:val="auto"/>
          <w:sz w:val="56"/>
          <w:szCs w:val="56"/>
          <w:lang w:bidi="th-TH"/>
        </w:rPr>
        <w:t>後動作</w:t>
      </w:r>
      <w:r w:rsidR="002F30AE" w:rsidRPr="000F2131">
        <w:rPr>
          <w:rStyle w:val="a9"/>
          <w:rFonts w:cs="FreesiaUPC" w:hint="eastAsia"/>
          <w:color w:val="auto"/>
          <w:sz w:val="56"/>
          <w:szCs w:val="56"/>
          <w:lang w:bidi="th-TH"/>
        </w:rPr>
        <w:t>確認</w:t>
      </w:r>
      <w:bookmarkEnd w:id="4"/>
    </w:p>
    <w:p w:rsidR="002F30AE" w:rsidRDefault="002F30AE" w:rsidP="00270353">
      <w:pPr>
        <w:rPr>
          <w:lang w:bidi="th-TH"/>
        </w:rPr>
      </w:pPr>
    </w:p>
    <w:p w:rsidR="002F30AE" w:rsidRDefault="002F30AE" w:rsidP="00270353">
      <w:pPr>
        <w:rPr>
          <w:lang w:bidi="th-TH"/>
        </w:rPr>
      </w:pPr>
    </w:p>
    <w:p w:rsidR="002F30AE" w:rsidRDefault="002F30AE" w:rsidP="00270353">
      <w:pPr>
        <w:rPr>
          <w:lang w:bidi="th-TH"/>
        </w:rPr>
      </w:pPr>
    </w:p>
    <w:p w:rsidR="00252F56" w:rsidRDefault="00252F56" w:rsidP="00270353">
      <w:pPr>
        <w:rPr>
          <w:lang w:bidi="th-TH"/>
        </w:rPr>
      </w:pPr>
    </w:p>
    <w:p w:rsidR="00252F56" w:rsidRDefault="00252F56" w:rsidP="00270353">
      <w:pPr>
        <w:rPr>
          <w:lang w:bidi="th-TH"/>
        </w:rPr>
      </w:pPr>
    </w:p>
    <w:p w:rsidR="00625602" w:rsidRDefault="00625602" w:rsidP="00270353">
      <w:pPr>
        <w:rPr>
          <w:lang w:bidi="th-TH"/>
        </w:rPr>
      </w:pPr>
    </w:p>
    <w:p w:rsidR="002F30AE" w:rsidRPr="00717CAF" w:rsidRDefault="002F30AE" w:rsidP="00717CAF">
      <w:pPr>
        <w:pStyle w:val="aa"/>
        <w:numPr>
          <w:ilvl w:val="0"/>
          <w:numId w:val="15"/>
        </w:numPr>
        <w:rPr>
          <w:b/>
          <w:bCs/>
          <w:i w:val="0"/>
          <w:sz w:val="28"/>
          <w:szCs w:val="28"/>
          <w:lang w:bidi="th-TH"/>
        </w:rPr>
      </w:pPr>
      <w:r w:rsidRPr="00717CAF">
        <w:rPr>
          <w:rFonts w:hint="eastAsia"/>
          <w:b/>
          <w:bCs/>
          <w:i w:val="0"/>
          <w:sz w:val="28"/>
          <w:szCs w:val="28"/>
          <w:lang w:bidi="th-TH"/>
        </w:rPr>
        <w:lastRenderedPageBreak/>
        <w:t>実行に対する結果</w:t>
      </w:r>
    </w:p>
    <w:p w:rsidR="002F30AE" w:rsidRDefault="00067367" w:rsidP="000247A3">
      <w:pPr>
        <w:ind w:leftChars="200" w:left="480" w:firstLineChars="100" w:firstLine="240"/>
        <w:rPr>
          <w:lang w:bidi="th-TH"/>
        </w:rPr>
      </w:pPr>
      <w:r>
        <w:rPr>
          <w:rFonts w:hint="eastAsia"/>
          <w:lang w:bidi="th-TH"/>
        </w:rPr>
        <w:t>Ⅳ</w:t>
      </w:r>
      <w:r w:rsidR="004A172C">
        <w:rPr>
          <w:rFonts w:hint="eastAsia"/>
          <w:lang w:bidi="th-TH"/>
        </w:rPr>
        <w:t>.</w:t>
      </w:r>
      <w:r w:rsidR="00BE282B">
        <w:rPr>
          <w:rFonts w:hint="eastAsia"/>
          <w:lang w:bidi="th-TH"/>
        </w:rPr>
        <w:t>実践</w:t>
      </w:r>
      <w:r w:rsidR="00920010">
        <w:rPr>
          <w:rFonts w:hint="eastAsia"/>
          <w:lang w:bidi="th-TH"/>
        </w:rPr>
        <w:t>操作にて</w:t>
      </w:r>
      <w:r w:rsidR="009A2E94">
        <w:rPr>
          <w:rFonts w:hint="eastAsia"/>
          <w:lang w:bidi="th-TH"/>
        </w:rPr>
        <w:t>入退室状況印字アプリケーション</w:t>
      </w:r>
      <w:r w:rsidR="00920010">
        <w:rPr>
          <w:rFonts w:hint="eastAsia"/>
          <w:lang w:bidi="th-TH"/>
        </w:rPr>
        <w:t>を</w:t>
      </w:r>
      <w:r w:rsidR="009A2E94">
        <w:rPr>
          <w:rFonts w:hint="eastAsia"/>
          <w:lang w:bidi="th-TH"/>
        </w:rPr>
        <w:t>実行</w:t>
      </w:r>
      <w:r w:rsidR="00920010">
        <w:rPr>
          <w:rFonts w:hint="eastAsia"/>
          <w:lang w:bidi="th-TH"/>
        </w:rPr>
        <w:t>する</w:t>
      </w:r>
      <w:r w:rsidR="002F30AE">
        <w:rPr>
          <w:rFonts w:hint="eastAsia"/>
          <w:lang w:bidi="th-TH"/>
        </w:rPr>
        <w:t>事により</w:t>
      </w:r>
      <w:r w:rsidR="002E2487">
        <w:rPr>
          <w:rFonts w:hint="eastAsia"/>
          <w:lang w:bidi="th-TH"/>
        </w:rPr>
        <w:t>Enter</w:t>
      </w:r>
      <w:r w:rsidR="002E2487">
        <w:rPr>
          <w:rFonts w:hint="eastAsia"/>
          <w:lang w:bidi="th-TH"/>
        </w:rPr>
        <w:t>キー</w:t>
      </w:r>
      <w:r w:rsidR="00433E7C">
        <w:rPr>
          <w:rFonts w:hint="eastAsia"/>
          <w:lang w:bidi="th-TH"/>
        </w:rPr>
        <w:t>を押下した直後の</w:t>
      </w:r>
      <w:r w:rsidR="00527B9C">
        <w:rPr>
          <w:rFonts w:hint="eastAsia"/>
          <w:lang w:bidi="th-TH"/>
        </w:rPr>
        <w:t>バッチ実行画面</w:t>
      </w:r>
      <w:r w:rsidR="00B54DA6">
        <w:rPr>
          <w:rFonts w:hint="eastAsia"/>
          <w:iCs/>
          <w:lang w:bidi="th-TH"/>
        </w:rPr>
        <w:t>（</w:t>
      </w:r>
      <w:r w:rsidR="00B54DA6" w:rsidRPr="00EC0793">
        <w:rPr>
          <w:rFonts w:hint="eastAsia"/>
          <w:iCs/>
          <w:lang w:bidi="th-TH"/>
        </w:rPr>
        <w:t>コマンドプロンプト</w:t>
      </w:r>
      <w:r w:rsidR="00B54DA6">
        <w:rPr>
          <w:rFonts w:hint="eastAsia"/>
          <w:iCs/>
          <w:lang w:bidi="th-TH"/>
        </w:rPr>
        <w:t>の画面）</w:t>
      </w:r>
      <w:r w:rsidR="00433E7C">
        <w:rPr>
          <w:rFonts w:hint="eastAsia"/>
          <w:lang w:bidi="th-TH"/>
        </w:rPr>
        <w:t>に実行結果</w:t>
      </w:r>
      <w:r w:rsidR="002F30AE">
        <w:rPr>
          <w:rFonts w:hint="eastAsia"/>
          <w:lang w:bidi="th-TH"/>
        </w:rPr>
        <w:t>が表示され、</w:t>
      </w:r>
      <w:r w:rsidR="00FC5918">
        <w:rPr>
          <w:rFonts w:hint="eastAsia"/>
          <w:lang w:bidi="th-TH"/>
        </w:rPr>
        <w:t>また初めて</w:t>
      </w:r>
      <w:r w:rsidR="00D60ED8">
        <w:rPr>
          <w:rFonts w:hint="eastAsia"/>
          <w:lang w:bidi="th-TH"/>
        </w:rPr>
        <w:t>実行した</w:t>
      </w:r>
      <w:r w:rsidR="00E510F7">
        <w:rPr>
          <w:rFonts w:hint="eastAsia"/>
          <w:lang w:bidi="th-TH"/>
        </w:rPr>
        <w:t>場合は</w:t>
      </w:r>
      <w:r w:rsidR="002F30AE">
        <w:rPr>
          <w:rFonts w:hint="eastAsia"/>
          <w:lang w:bidi="th-TH"/>
        </w:rPr>
        <w:t>同時に</w:t>
      </w:r>
      <w:r w:rsidR="000E51F8">
        <w:rPr>
          <w:rFonts w:hint="eastAsia"/>
          <w:lang w:bidi="th-TH"/>
        </w:rPr>
        <w:t>O</w:t>
      </w:r>
      <w:r w:rsidR="002F30AE">
        <w:rPr>
          <w:rFonts w:hint="eastAsia"/>
          <w:lang w:bidi="th-TH"/>
        </w:rPr>
        <w:t>u</w:t>
      </w:r>
      <w:r w:rsidR="002F30AE">
        <w:rPr>
          <w:lang w:bidi="th-TH"/>
        </w:rPr>
        <w:t>tput</w:t>
      </w:r>
      <w:r w:rsidR="002F30AE">
        <w:rPr>
          <w:rFonts w:hint="eastAsia"/>
          <w:lang w:bidi="th-TH"/>
        </w:rPr>
        <w:t>フォルダが作成されて、書き込みファイルが作成されています。</w:t>
      </w:r>
    </w:p>
    <w:p w:rsidR="002F30AE" w:rsidRDefault="001466D1" w:rsidP="001466D1">
      <w:pPr>
        <w:ind w:leftChars="200" w:left="480" w:firstLineChars="100" w:firstLine="240"/>
        <w:rPr>
          <w:lang w:bidi="th-TH"/>
        </w:rPr>
      </w:pPr>
      <w:r>
        <w:rPr>
          <w:rFonts w:hint="eastAsia"/>
          <w:lang w:bidi="th-TH"/>
        </w:rPr>
        <w:t>バッチ実行</w:t>
      </w:r>
      <w:r w:rsidR="002F30AE">
        <w:rPr>
          <w:rFonts w:hint="eastAsia"/>
          <w:lang w:bidi="th-TH"/>
        </w:rPr>
        <w:t>画面</w:t>
      </w:r>
      <w:r w:rsidR="00866FEA">
        <w:rPr>
          <w:rFonts w:hint="eastAsia"/>
          <w:iCs/>
          <w:lang w:bidi="th-TH"/>
        </w:rPr>
        <w:t>（</w:t>
      </w:r>
      <w:r w:rsidR="00866FEA" w:rsidRPr="00EC0793">
        <w:rPr>
          <w:rFonts w:hint="eastAsia"/>
          <w:iCs/>
          <w:lang w:bidi="th-TH"/>
        </w:rPr>
        <w:t>コマンドプロンプト</w:t>
      </w:r>
      <w:r w:rsidR="00866FEA">
        <w:rPr>
          <w:rFonts w:hint="eastAsia"/>
          <w:iCs/>
          <w:lang w:bidi="th-TH"/>
        </w:rPr>
        <w:t>の画面）</w:t>
      </w:r>
      <w:r w:rsidR="002F30AE">
        <w:rPr>
          <w:rFonts w:hint="eastAsia"/>
          <w:lang w:bidi="th-TH"/>
        </w:rPr>
        <w:t>及び書き込みファイルに</w:t>
      </w:r>
      <w:r w:rsidR="000E51F8">
        <w:rPr>
          <w:rFonts w:hint="eastAsia"/>
          <w:lang w:bidi="th-TH"/>
        </w:rPr>
        <w:t>D</w:t>
      </w:r>
      <w:r w:rsidR="002F30AE">
        <w:rPr>
          <w:lang w:bidi="th-TH"/>
        </w:rPr>
        <w:t>ata</w:t>
      </w:r>
      <w:r w:rsidR="002F30AE">
        <w:rPr>
          <w:rFonts w:hint="eastAsia"/>
          <w:lang w:bidi="th-TH"/>
        </w:rPr>
        <w:t>フォルダの読み込みファイルの内容が</w:t>
      </w:r>
      <w:r w:rsidR="003A76E1">
        <w:rPr>
          <w:rFonts w:hint="eastAsia"/>
          <w:lang w:bidi="th-TH"/>
        </w:rPr>
        <w:t>帳票形式で</w:t>
      </w:r>
      <w:r w:rsidR="002F30AE">
        <w:rPr>
          <w:rFonts w:hint="eastAsia"/>
          <w:lang w:bidi="th-TH"/>
        </w:rPr>
        <w:t>出力されているかご確認下さい。</w:t>
      </w:r>
    </w:p>
    <w:p w:rsidR="00C3240D" w:rsidRDefault="00714FA8" w:rsidP="00A551A7">
      <w:pPr>
        <w:ind w:leftChars="200" w:left="480" w:firstLineChars="100" w:firstLine="240"/>
        <w:rPr>
          <w:lang w:bidi="th-TH"/>
        </w:rPr>
      </w:pPr>
      <w:r>
        <w:rPr>
          <w:rFonts w:hint="eastAsia"/>
          <w:lang w:bidi="th-TH"/>
        </w:rPr>
        <w:t>バッチ実行</w:t>
      </w:r>
      <w:r w:rsidR="002F30AE">
        <w:rPr>
          <w:rFonts w:hint="eastAsia"/>
          <w:lang w:bidi="th-TH"/>
        </w:rPr>
        <w:t>画面</w:t>
      </w:r>
      <w:r w:rsidR="00866FEA">
        <w:rPr>
          <w:rFonts w:hint="eastAsia"/>
          <w:iCs/>
          <w:lang w:bidi="th-TH"/>
        </w:rPr>
        <w:t>（</w:t>
      </w:r>
      <w:r w:rsidR="00866FEA" w:rsidRPr="00EC0793">
        <w:rPr>
          <w:rFonts w:hint="eastAsia"/>
          <w:iCs/>
          <w:lang w:bidi="th-TH"/>
        </w:rPr>
        <w:t>コマンドプロンプト</w:t>
      </w:r>
      <w:r w:rsidR="00866FEA">
        <w:rPr>
          <w:rFonts w:hint="eastAsia"/>
          <w:iCs/>
          <w:lang w:bidi="th-TH"/>
        </w:rPr>
        <w:t>の画面）</w:t>
      </w:r>
      <w:r w:rsidR="002F30AE">
        <w:rPr>
          <w:rFonts w:hint="eastAsia"/>
          <w:lang w:bidi="th-TH"/>
        </w:rPr>
        <w:t>及び書き込みファイルに以下の内容が表示されていれば成功となります。</w:t>
      </w:r>
    </w:p>
    <w:p w:rsidR="002F30AE" w:rsidRDefault="00866FEA" w:rsidP="003E200A">
      <w:pPr>
        <w:numPr>
          <w:ilvl w:val="1"/>
          <w:numId w:val="5"/>
        </w:numPr>
        <w:rPr>
          <w:lang w:bidi="th-TH"/>
        </w:rPr>
      </w:pPr>
      <w:r>
        <w:rPr>
          <w:rFonts w:hint="eastAsia"/>
          <w:lang w:bidi="th-TH"/>
        </w:rPr>
        <w:t>バッチ実行</w:t>
      </w:r>
      <w:r w:rsidR="002F30AE">
        <w:rPr>
          <w:rFonts w:hint="eastAsia"/>
          <w:lang w:bidi="th-TH"/>
        </w:rPr>
        <w:t>画面</w:t>
      </w:r>
      <w:r w:rsidR="004A256C">
        <w:rPr>
          <w:rFonts w:hint="eastAsia"/>
          <w:lang w:bidi="th-TH"/>
        </w:rPr>
        <w:t>（コマンドプロンプトの画面）</w:t>
      </w:r>
      <w:r w:rsidR="003E200A">
        <w:rPr>
          <w:rFonts w:hint="eastAsia"/>
          <w:lang w:bidi="th-TH"/>
        </w:rPr>
        <w:t>への</w:t>
      </w:r>
      <w:r w:rsidR="00F809DC">
        <w:rPr>
          <w:rFonts w:hint="eastAsia"/>
          <w:lang w:bidi="th-TH"/>
        </w:rPr>
        <w:t>表示</w:t>
      </w:r>
      <w:r w:rsidR="002009C7">
        <w:rPr>
          <w:noProof/>
          <w:lang w:bidi="th-TH"/>
        </w:rPr>
        <w:drawing>
          <wp:anchor distT="0" distB="0" distL="114300" distR="114300" simplePos="0" relativeHeight="251770368" behindDoc="0" locked="0" layoutInCell="1" allowOverlap="1">
            <wp:simplePos x="0" y="0"/>
            <wp:positionH relativeFrom="column">
              <wp:posOffset>1657985</wp:posOffset>
            </wp:positionH>
            <wp:positionV relativeFrom="paragraph">
              <wp:posOffset>367665</wp:posOffset>
            </wp:positionV>
            <wp:extent cx="2526030" cy="3686175"/>
            <wp:effectExtent l="0" t="0" r="7620" b="9525"/>
            <wp:wrapTopAndBottom/>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38"/>
                    <a:stretch>
                      <a:fillRect/>
                    </a:stretch>
                  </pic:blipFill>
                  <pic:spPr>
                    <a:xfrm>
                      <a:off x="0" y="0"/>
                      <a:ext cx="2526030" cy="3686175"/>
                    </a:xfrm>
                    <a:prstGeom prst="rect">
                      <a:avLst/>
                    </a:prstGeom>
                  </pic:spPr>
                </pic:pic>
              </a:graphicData>
            </a:graphic>
            <wp14:sizeRelH relativeFrom="margin">
              <wp14:pctWidth>0</wp14:pctWidth>
            </wp14:sizeRelH>
            <wp14:sizeRelV relativeFrom="margin">
              <wp14:pctHeight>0</wp14:pctHeight>
            </wp14:sizeRelV>
          </wp:anchor>
        </w:drawing>
      </w:r>
    </w:p>
    <w:p w:rsidR="00FE233E" w:rsidRDefault="00FE233E" w:rsidP="00D92DF2">
      <w:pPr>
        <w:ind w:leftChars="200" w:left="480"/>
        <w:rPr>
          <w:lang w:bidi="th-TH"/>
        </w:rPr>
      </w:pPr>
    </w:p>
    <w:p w:rsidR="00185B09" w:rsidRPr="00AB0ED2" w:rsidRDefault="008D13F0" w:rsidP="00AB0ED2">
      <w:pPr>
        <w:ind w:leftChars="200" w:left="480"/>
        <w:rPr>
          <w:lang w:bidi="th-TH"/>
        </w:rPr>
      </w:pPr>
      <w:r>
        <w:rPr>
          <w:noProof/>
          <w:lang w:bidi="th-TH"/>
        </w:rPr>
        <w:lastRenderedPageBreak/>
        <w:drawing>
          <wp:anchor distT="0" distB="0" distL="114300" distR="114300" simplePos="0" relativeHeight="251771392" behindDoc="0" locked="0" layoutInCell="1" allowOverlap="1">
            <wp:simplePos x="0" y="0"/>
            <wp:positionH relativeFrom="column">
              <wp:posOffset>1666240</wp:posOffset>
            </wp:positionH>
            <wp:positionV relativeFrom="paragraph">
              <wp:posOffset>0</wp:posOffset>
            </wp:positionV>
            <wp:extent cx="2484755" cy="3625215"/>
            <wp:effectExtent l="0" t="0" r="0" b="0"/>
            <wp:wrapTopAndBottom/>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39"/>
                    <a:stretch>
                      <a:fillRect/>
                    </a:stretch>
                  </pic:blipFill>
                  <pic:spPr>
                    <a:xfrm>
                      <a:off x="0" y="0"/>
                      <a:ext cx="2484755" cy="3625215"/>
                    </a:xfrm>
                    <a:prstGeom prst="rect">
                      <a:avLst/>
                    </a:prstGeom>
                  </pic:spPr>
                </pic:pic>
              </a:graphicData>
            </a:graphic>
            <wp14:sizeRelH relativeFrom="margin">
              <wp14:pctWidth>0</wp14:pctWidth>
            </wp14:sizeRelH>
            <wp14:sizeRelV relativeFrom="margin">
              <wp14:pctHeight>0</wp14:pctHeight>
            </wp14:sizeRelV>
          </wp:anchor>
        </w:drawing>
      </w:r>
    </w:p>
    <w:p w:rsidR="00D553CC" w:rsidRPr="007A2189" w:rsidRDefault="00DC005C" w:rsidP="00D35903">
      <w:pPr>
        <w:pStyle w:val="aa"/>
        <w:numPr>
          <w:ilvl w:val="1"/>
          <w:numId w:val="5"/>
        </w:numPr>
        <w:rPr>
          <w:i w:val="0"/>
          <w:lang w:bidi="th-TH"/>
        </w:rPr>
      </w:pPr>
      <w:r>
        <w:rPr>
          <w:iCs/>
          <w:noProof/>
          <w:lang w:bidi="th-TH"/>
        </w:rPr>
        <w:drawing>
          <wp:anchor distT="0" distB="0" distL="114300" distR="114300" simplePos="0" relativeHeight="251798016" behindDoc="0" locked="0" layoutInCell="1" allowOverlap="1">
            <wp:simplePos x="0" y="0"/>
            <wp:positionH relativeFrom="column">
              <wp:posOffset>1665605</wp:posOffset>
            </wp:positionH>
            <wp:positionV relativeFrom="paragraph">
              <wp:posOffset>338455</wp:posOffset>
            </wp:positionV>
            <wp:extent cx="2462530" cy="2836545"/>
            <wp:effectExtent l="0" t="0" r="0" b="1905"/>
            <wp:wrapTopAndBottom/>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図 63"/>
                    <pic:cNvPicPr/>
                  </pic:nvPicPr>
                  <pic:blipFill>
                    <a:blip r:embed="rId56"/>
                    <a:stretch>
                      <a:fillRect/>
                    </a:stretch>
                  </pic:blipFill>
                  <pic:spPr>
                    <a:xfrm>
                      <a:off x="0" y="0"/>
                      <a:ext cx="2462530" cy="2836545"/>
                    </a:xfrm>
                    <a:prstGeom prst="rect">
                      <a:avLst/>
                    </a:prstGeom>
                  </pic:spPr>
                </pic:pic>
              </a:graphicData>
            </a:graphic>
            <wp14:sizeRelH relativeFrom="margin">
              <wp14:pctWidth>0</wp14:pctWidth>
            </wp14:sizeRelH>
            <wp14:sizeRelV relativeFrom="margin">
              <wp14:pctHeight>0</wp14:pctHeight>
            </wp14:sizeRelV>
          </wp:anchor>
        </w:drawing>
      </w:r>
      <w:r w:rsidR="00D553CC" w:rsidRPr="007A2189">
        <w:rPr>
          <w:rFonts w:hint="eastAsia"/>
          <w:i w:val="0"/>
          <w:lang w:bidi="th-TH"/>
        </w:rPr>
        <w:t>書き込みファイル</w:t>
      </w:r>
      <w:r w:rsidR="00AB0ED2">
        <w:rPr>
          <w:rFonts w:hint="eastAsia"/>
          <w:i w:val="0"/>
          <w:lang w:bidi="th-TH"/>
        </w:rPr>
        <w:t>への</w:t>
      </w:r>
      <w:r w:rsidR="00D553CC" w:rsidRPr="007A2189">
        <w:rPr>
          <w:rFonts w:hint="eastAsia"/>
          <w:i w:val="0"/>
          <w:lang w:bidi="th-TH"/>
        </w:rPr>
        <w:t>出力</w:t>
      </w:r>
    </w:p>
    <w:p w:rsidR="00183C18" w:rsidRPr="00183C18" w:rsidRDefault="00183C18" w:rsidP="00183C18">
      <w:pPr>
        <w:rPr>
          <w:iCs/>
          <w:lang w:bidi="th-TH"/>
        </w:rPr>
      </w:pPr>
    </w:p>
    <w:p w:rsidR="00A92D42" w:rsidRDefault="00A92D42" w:rsidP="00F61900">
      <w:pPr>
        <w:ind w:leftChars="200" w:left="480"/>
        <w:rPr>
          <w:lang w:bidi="th-TH"/>
        </w:rPr>
      </w:pPr>
    </w:p>
    <w:p w:rsidR="00CF160B" w:rsidRPr="00F61900" w:rsidRDefault="00CF160B" w:rsidP="00F61900">
      <w:pPr>
        <w:ind w:leftChars="200" w:left="480"/>
        <w:rPr>
          <w:lang w:bidi="th-TH"/>
        </w:rPr>
      </w:pPr>
    </w:p>
    <w:p w:rsidR="00973979" w:rsidRDefault="00973979" w:rsidP="00F61E35">
      <w:pPr>
        <w:rPr>
          <w:lang w:bidi="th-TH"/>
        </w:rPr>
      </w:pPr>
    </w:p>
    <w:p w:rsidR="00957012" w:rsidRDefault="00957012" w:rsidP="00E020E4">
      <w:pPr>
        <w:ind w:firstLineChars="100" w:firstLine="240"/>
        <w:rPr>
          <w:lang w:bidi="th-TH"/>
        </w:rPr>
      </w:pPr>
      <w:r>
        <w:rPr>
          <w:noProof/>
          <w:lang w:bidi="th-TH"/>
        </w:rPr>
        <w:lastRenderedPageBreak/>
        <w:drawing>
          <wp:anchor distT="0" distB="0" distL="114300" distR="114300" simplePos="0" relativeHeight="251799040" behindDoc="0" locked="0" layoutInCell="1" allowOverlap="1">
            <wp:simplePos x="0" y="0"/>
            <wp:positionH relativeFrom="column">
              <wp:posOffset>1676400</wp:posOffset>
            </wp:positionH>
            <wp:positionV relativeFrom="paragraph">
              <wp:posOffset>139065</wp:posOffset>
            </wp:positionV>
            <wp:extent cx="2442845" cy="3021965"/>
            <wp:effectExtent l="0" t="0" r="0" b="6985"/>
            <wp:wrapTopAndBottom/>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図 72"/>
                    <pic:cNvPicPr/>
                  </pic:nvPicPr>
                  <pic:blipFill>
                    <a:blip r:embed="rId57"/>
                    <a:stretch>
                      <a:fillRect/>
                    </a:stretch>
                  </pic:blipFill>
                  <pic:spPr>
                    <a:xfrm>
                      <a:off x="0" y="0"/>
                      <a:ext cx="2442845" cy="3021965"/>
                    </a:xfrm>
                    <a:prstGeom prst="rect">
                      <a:avLst/>
                    </a:prstGeom>
                  </pic:spPr>
                </pic:pic>
              </a:graphicData>
            </a:graphic>
            <wp14:sizeRelH relativeFrom="margin">
              <wp14:pctWidth>0</wp14:pctWidth>
            </wp14:sizeRelH>
            <wp14:sizeRelV relativeFrom="margin">
              <wp14:pctHeight>0</wp14:pctHeight>
            </wp14:sizeRelV>
          </wp:anchor>
        </w:drawing>
      </w:r>
    </w:p>
    <w:p w:rsidR="00F0366B" w:rsidRPr="000E1983" w:rsidRDefault="007A5D70" w:rsidP="00E020E4">
      <w:pPr>
        <w:ind w:firstLineChars="100" w:firstLine="240"/>
        <w:rPr>
          <w:lang w:bidi="th-TH"/>
        </w:rPr>
      </w:pPr>
      <w:r w:rsidRPr="000E1983">
        <w:rPr>
          <w:noProof/>
          <w:lang w:bidi="th-TH"/>
        </w:rPr>
        <w:drawing>
          <wp:anchor distT="0" distB="0" distL="114300" distR="114300" simplePos="0" relativeHeight="251778560" behindDoc="0" locked="0" layoutInCell="1" allowOverlap="1" wp14:anchorId="0A7AB4AA" wp14:editId="20718446">
            <wp:simplePos x="0" y="0"/>
            <wp:positionH relativeFrom="column">
              <wp:posOffset>1675765</wp:posOffset>
            </wp:positionH>
            <wp:positionV relativeFrom="paragraph">
              <wp:posOffset>890270</wp:posOffset>
            </wp:positionV>
            <wp:extent cx="2442845" cy="1938655"/>
            <wp:effectExtent l="0" t="0" r="0" b="4445"/>
            <wp:wrapTopAndBottom/>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45"/>
                    <a:stretch>
                      <a:fillRect/>
                    </a:stretch>
                  </pic:blipFill>
                  <pic:spPr>
                    <a:xfrm>
                      <a:off x="0" y="0"/>
                      <a:ext cx="2442845" cy="1938655"/>
                    </a:xfrm>
                    <a:prstGeom prst="rect">
                      <a:avLst/>
                    </a:prstGeom>
                  </pic:spPr>
                </pic:pic>
              </a:graphicData>
            </a:graphic>
            <wp14:sizeRelH relativeFrom="margin">
              <wp14:pctWidth>0</wp14:pctWidth>
            </wp14:sizeRelH>
            <wp14:sizeRelV relativeFrom="margin">
              <wp14:pctHeight>0</wp14:pctHeight>
            </wp14:sizeRelV>
          </wp:anchor>
        </w:drawing>
      </w:r>
      <w:r w:rsidR="002D392F" w:rsidRPr="000E1983">
        <w:rPr>
          <w:rFonts w:hint="eastAsia"/>
          <w:lang w:bidi="th-TH"/>
        </w:rPr>
        <w:t>なお、</w:t>
      </w:r>
      <w:r w:rsidR="007A437F" w:rsidRPr="000E1983">
        <w:rPr>
          <w:rFonts w:hint="eastAsia"/>
          <w:lang w:bidi="th-TH"/>
        </w:rPr>
        <w:t>1</w:t>
      </w:r>
      <w:r w:rsidR="00714C3F" w:rsidRPr="000E1983">
        <w:rPr>
          <w:rFonts w:hint="eastAsia"/>
          <w:lang w:bidi="th-TH"/>
        </w:rPr>
        <w:t>.</w:t>
      </w:r>
      <w:r w:rsidR="00714C3F" w:rsidRPr="000E1983">
        <w:rPr>
          <w:rFonts w:hint="eastAsia"/>
          <w:lang w:bidi="th-TH"/>
        </w:rPr>
        <w:t>実行前の事前準備</w:t>
      </w:r>
      <w:r w:rsidR="00C412B7" w:rsidRPr="000E1983">
        <w:rPr>
          <w:rFonts w:hint="eastAsia"/>
          <w:lang w:bidi="th-TH"/>
        </w:rPr>
        <w:t>及び</w:t>
      </w:r>
      <w:r w:rsidR="00C412B7" w:rsidRPr="000E1983">
        <w:rPr>
          <w:rFonts w:hint="eastAsia"/>
          <w:lang w:bidi="th-TH"/>
        </w:rPr>
        <w:t>2.</w:t>
      </w:r>
      <w:r w:rsidR="00C412B7" w:rsidRPr="000E1983">
        <w:rPr>
          <w:rFonts w:hint="eastAsia"/>
          <w:lang w:bidi="th-TH"/>
        </w:rPr>
        <w:t>読み込みファイル名の変更</w:t>
      </w:r>
      <w:r w:rsidR="00362DD0" w:rsidRPr="000E1983">
        <w:rPr>
          <w:rFonts w:hint="eastAsia"/>
          <w:lang w:bidi="th-TH"/>
        </w:rPr>
        <w:t>を行わずにアプリケーションを実行する</w:t>
      </w:r>
      <w:r w:rsidR="00626D76">
        <w:rPr>
          <w:rFonts w:hint="eastAsia"/>
          <w:lang w:bidi="th-TH"/>
        </w:rPr>
        <w:t>、</w:t>
      </w:r>
      <w:r w:rsidR="00CE04E3">
        <w:rPr>
          <w:rFonts w:hint="eastAsia"/>
          <w:lang w:bidi="th-TH"/>
        </w:rPr>
        <w:t>また</w:t>
      </w:r>
      <w:r w:rsidR="00245451">
        <w:rPr>
          <w:rFonts w:hint="eastAsia"/>
          <w:lang w:bidi="th-TH"/>
        </w:rPr>
        <w:t>読み込みファイルを開いたままで</w:t>
      </w:r>
      <w:r w:rsidR="00C37AEB">
        <w:rPr>
          <w:rFonts w:hint="eastAsia"/>
          <w:lang w:bidi="th-TH"/>
        </w:rPr>
        <w:t>実行する</w:t>
      </w:r>
      <w:r w:rsidR="00362DD0" w:rsidRPr="000E1983">
        <w:rPr>
          <w:rFonts w:hint="eastAsia"/>
          <w:lang w:bidi="th-TH"/>
        </w:rPr>
        <w:t>と</w:t>
      </w:r>
      <w:r w:rsidR="00865F35" w:rsidRPr="000E1983">
        <w:rPr>
          <w:rFonts w:hint="eastAsia"/>
          <w:lang w:bidi="th-TH"/>
        </w:rPr>
        <w:t>、ファイルが開けないというエラーが発生します。</w:t>
      </w:r>
    </w:p>
    <w:p w:rsidR="00F725B5" w:rsidRDefault="0042697D" w:rsidP="007A54FA">
      <w:pPr>
        <w:rPr>
          <w:b/>
          <w:bCs/>
          <w:lang w:bidi="th-TH"/>
        </w:rPr>
      </w:pPr>
      <w:r>
        <w:rPr>
          <w:rFonts w:hint="eastAsia"/>
          <w:b/>
          <w:bCs/>
          <w:lang w:bidi="th-TH"/>
        </w:rPr>
        <w:t xml:space="preserve">   </w:t>
      </w:r>
    </w:p>
    <w:p w:rsidR="00673E71" w:rsidRPr="000E1983" w:rsidRDefault="004F1C40" w:rsidP="00F725B5">
      <w:pPr>
        <w:ind w:firstLineChars="100" w:firstLine="240"/>
        <w:rPr>
          <w:lang w:bidi="th-TH"/>
        </w:rPr>
      </w:pPr>
      <w:r w:rsidRPr="000E1983">
        <w:rPr>
          <w:rFonts w:hint="eastAsia"/>
          <w:lang w:bidi="th-TH"/>
        </w:rPr>
        <w:t>この</w:t>
      </w:r>
      <w:r w:rsidR="00673E71" w:rsidRPr="000E1983">
        <w:rPr>
          <w:rFonts w:hint="eastAsia"/>
          <w:lang w:bidi="th-TH"/>
        </w:rPr>
        <w:t>戻り値</w:t>
      </w:r>
      <w:r w:rsidR="003C0CDA" w:rsidRPr="000E1983">
        <w:rPr>
          <w:rFonts w:hint="eastAsia"/>
          <w:lang w:bidi="th-TH"/>
        </w:rPr>
        <w:t>（実行して戻ってきた値）</w:t>
      </w:r>
      <w:r w:rsidR="00673E71" w:rsidRPr="000E1983">
        <w:rPr>
          <w:rFonts w:hint="eastAsia"/>
          <w:lang w:bidi="th-TH"/>
        </w:rPr>
        <w:t>が</w:t>
      </w:r>
      <w:r w:rsidR="002A02AD" w:rsidRPr="000E1983">
        <w:rPr>
          <w:rFonts w:hint="eastAsia"/>
          <w:lang w:bidi="th-TH"/>
        </w:rPr>
        <w:t>『</w:t>
      </w:r>
      <w:r w:rsidR="002A02AD" w:rsidRPr="000E1983">
        <w:rPr>
          <w:rFonts w:hint="eastAsia"/>
          <w:lang w:bidi="th-TH"/>
        </w:rPr>
        <w:t>104</w:t>
      </w:r>
      <w:r w:rsidR="002A02AD" w:rsidRPr="000E1983">
        <w:rPr>
          <w:rFonts w:hint="eastAsia"/>
          <w:lang w:bidi="th-TH"/>
        </w:rPr>
        <w:t>』の場合はファイルが開けない</w:t>
      </w:r>
      <w:r w:rsidR="00BE6D26" w:rsidRPr="000E1983">
        <w:rPr>
          <w:rFonts w:hint="eastAsia"/>
          <w:lang w:bidi="th-TH"/>
        </w:rPr>
        <w:t>『ファイルオープンエラー』の</w:t>
      </w:r>
      <w:r w:rsidR="00365471" w:rsidRPr="000E1983">
        <w:rPr>
          <w:rFonts w:hint="eastAsia"/>
          <w:lang w:bidi="th-TH"/>
        </w:rPr>
        <w:t>数値になります。</w:t>
      </w:r>
    </w:p>
    <w:p w:rsidR="00192F24" w:rsidRPr="00961136" w:rsidRDefault="0042697D" w:rsidP="00961136">
      <w:pPr>
        <w:ind w:firstLineChars="100" w:firstLine="240"/>
        <w:rPr>
          <w:lang w:bidi="th-TH"/>
        </w:rPr>
      </w:pPr>
      <w:r w:rsidRPr="000E1983">
        <w:rPr>
          <w:rFonts w:hint="eastAsia"/>
          <w:lang w:bidi="th-TH"/>
        </w:rPr>
        <w:t>従いまして、</w:t>
      </w:r>
      <w:r w:rsidR="008130FD" w:rsidRPr="000E1983">
        <w:rPr>
          <w:rFonts w:hint="eastAsia"/>
          <w:lang w:bidi="th-TH"/>
        </w:rPr>
        <w:t>アプリケーションを実行する場合は必ず</w:t>
      </w:r>
      <w:r w:rsidR="008130FD" w:rsidRPr="000E1983">
        <w:rPr>
          <w:rFonts w:hint="eastAsia"/>
          <w:lang w:bidi="th-TH"/>
        </w:rPr>
        <w:t>1.</w:t>
      </w:r>
      <w:r w:rsidR="008130FD" w:rsidRPr="000E1983">
        <w:rPr>
          <w:rFonts w:hint="eastAsia"/>
          <w:lang w:bidi="th-TH"/>
        </w:rPr>
        <w:t>実行前の事前準備及び</w:t>
      </w:r>
      <w:r w:rsidR="008130FD" w:rsidRPr="000E1983">
        <w:rPr>
          <w:rFonts w:hint="eastAsia"/>
          <w:lang w:bidi="th-TH"/>
        </w:rPr>
        <w:t>2.</w:t>
      </w:r>
      <w:r w:rsidR="008130FD" w:rsidRPr="000E1983">
        <w:rPr>
          <w:rFonts w:hint="eastAsia"/>
          <w:lang w:bidi="th-TH"/>
        </w:rPr>
        <w:t>読み込みファイル名の変更を</w:t>
      </w:r>
      <w:r w:rsidR="00192F24" w:rsidRPr="000E1983">
        <w:rPr>
          <w:rFonts w:hint="eastAsia"/>
          <w:lang w:bidi="th-TH"/>
        </w:rPr>
        <w:t>行い</w:t>
      </w:r>
      <w:r w:rsidR="00C37AEB">
        <w:rPr>
          <w:rFonts w:hint="eastAsia"/>
          <w:lang w:bidi="th-TH"/>
        </w:rPr>
        <w:t>、読み込みファイルは</w:t>
      </w:r>
      <w:r w:rsidR="00117BE0">
        <w:rPr>
          <w:rFonts w:hint="eastAsia"/>
          <w:lang w:bidi="th-TH"/>
        </w:rPr>
        <w:t>必ずクローズ</w:t>
      </w:r>
      <w:r w:rsidR="003752A1">
        <w:rPr>
          <w:rFonts w:hint="eastAsia"/>
          <w:lang w:bidi="th-TH"/>
        </w:rPr>
        <w:t>してください</w:t>
      </w:r>
      <w:r w:rsidR="00192F24" w:rsidRPr="000E1983">
        <w:rPr>
          <w:rFonts w:hint="eastAsia"/>
          <w:lang w:bidi="th-TH"/>
        </w:rPr>
        <w:t>。</w:t>
      </w:r>
    </w:p>
    <w:p w:rsidR="00C175E4" w:rsidRDefault="002F30AE" w:rsidP="00961136">
      <w:pPr>
        <w:ind w:firstLineChars="100" w:firstLine="240"/>
        <w:rPr>
          <w:lang w:bidi="th-TH"/>
        </w:rPr>
      </w:pPr>
      <w:r w:rsidRPr="00961136">
        <w:rPr>
          <w:rFonts w:hint="eastAsia"/>
          <w:lang w:bidi="th-TH"/>
        </w:rPr>
        <w:t>以上を持ちまして、入退室状況印字アプリケーションの説明を終了とさせて頂きます。</w:t>
      </w:r>
    </w:p>
    <w:p w:rsidR="00C175E4" w:rsidRDefault="00C175E4" w:rsidP="007A54FA">
      <w:pPr>
        <w:rPr>
          <w:lang w:bidi="th-TH"/>
        </w:rPr>
      </w:pPr>
    </w:p>
    <w:p w:rsidR="001D63FC" w:rsidRPr="0070533A" w:rsidRDefault="006C2539" w:rsidP="00F02224">
      <w:pPr>
        <w:pStyle w:val="1"/>
        <w:numPr>
          <w:ilvl w:val="0"/>
          <w:numId w:val="13"/>
        </w:numPr>
        <w:rPr>
          <w:color w:val="auto"/>
          <w:sz w:val="56"/>
          <w:szCs w:val="56"/>
          <w:lang w:bidi="th-TH"/>
        </w:rPr>
      </w:pPr>
      <w:bookmarkStart w:id="5" w:name="_Toc48301404"/>
      <w:r w:rsidRPr="0070533A">
        <w:rPr>
          <w:rFonts w:hint="eastAsia"/>
          <w:iCs/>
          <w:noProof/>
          <w:color w:val="auto"/>
          <w:sz w:val="56"/>
          <w:szCs w:val="56"/>
          <w:lang w:val="ja-JP" w:bidi="th-TH"/>
        </w:rPr>
        <w:drawing>
          <wp:anchor distT="0" distB="0" distL="114300" distR="114300" simplePos="0" relativeHeight="251742720" behindDoc="0" locked="0" layoutInCell="1" allowOverlap="1">
            <wp:simplePos x="0" y="0"/>
            <wp:positionH relativeFrom="column">
              <wp:posOffset>680085</wp:posOffset>
            </wp:positionH>
            <wp:positionV relativeFrom="paragraph">
              <wp:posOffset>958850</wp:posOffset>
            </wp:positionV>
            <wp:extent cx="3852545" cy="2889250"/>
            <wp:effectExtent l="0" t="0" r="0" b="6350"/>
            <wp:wrapTopAndBottom/>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5"/>
                    <a:stretch>
                      <a:fillRect/>
                    </a:stretch>
                  </pic:blipFill>
                  <pic:spPr>
                    <a:xfrm>
                      <a:off x="0" y="0"/>
                      <a:ext cx="3852545" cy="2889250"/>
                    </a:xfrm>
                    <a:prstGeom prst="rect">
                      <a:avLst/>
                    </a:prstGeom>
                  </pic:spPr>
                </pic:pic>
              </a:graphicData>
            </a:graphic>
            <wp14:sizeRelH relativeFrom="margin">
              <wp14:pctWidth>0</wp14:pctWidth>
            </wp14:sizeRelH>
            <wp14:sizeRelV relativeFrom="margin">
              <wp14:pctHeight>0</wp14:pctHeight>
            </wp14:sizeRelV>
          </wp:anchor>
        </w:drawing>
      </w:r>
      <w:r w:rsidR="00590BA5" w:rsidRPr="0070533A">
        <w:rPr>
          <w:rStyle w:val="a9"/>
          <w:rFonts w:cs="FreesiaUPC" w:hint="eastAsia"/>
          <w:color w:val="auto"/>
          <w:sz w:val="56"/>
          <w:szCs w:val="56"/>
          <w:lang w:bidi="th-TH"/>
        </w:rPr>
        <w:t>終わり</w:t>
      </w:r>
      <w:r w:rsidR="00A02254" w:rsidRPr="0070533A">
        <w:rPr>
          <w:rStyle w:val="a9"/>
          <w:rFonts w:cs="FreesiaUPC" w:hint="eastAsia"/>
          <w:color w:val="auto"/>
          <w:sz w:val="56"/>
          <w:szCs w:val="56"/>
          <w:lang w:bidi="th-TH"/>
        </w:rPr>
        <w:t>に</w:t>
      </w:r>
      <w:bookmarkEnd w:id="5"/>
    </w:p>
    <w:p w:rsidR="001D63FC" w:rsidRDefault="001D63FC" w:rsidP="007A54FA">
      <w:pPr>
        <w:rPr>
          <w:lang w:bidi="th-TH"/>
        </w:rPr>
      </w:pPr>
    </w:p>
    <w:p w:rsidR="00024A8B" w:rsidRDefault="00425B43" w:rsidP="00835D7F">
      <w:pPr>
        <w:ind w:firstLineChars="100" w:firstLine="240"/>
        <w:rPr>
          <w:lang w:bidi="th-TH"/>
        </w:rPr>
      </w:pPr>
      <w:r w:rsidRPr="007567C5">
        <w:rPr>
          <w:rFonts w:hint="eastAsia"/>
          <w:lang w:bidi="th-TH"/>
        </w:rPr>
        <w:t>実践では</w:t>
      </w:r>
      <w:r w:rsidR="009F511A" w:rsidRPr="009F511A">
        <w:rPr>
          <w:rFonts w:hint="eastAsia"/>
          <w:lang w:bidi="th-TH"/>
        </w:rPr>
        <w:t>『</w:t>
      </w:r>
      <w:r w:rsidR="009F511A" w:rsidRPr="009F511A">
        <w:rPr>
          <w:lang w:bidi="th-TH"/>
        </w:rPr>
        <w:t>AccessInput</w:t>
      </w:r>
      <w:r w:rsidR="009F511A">
        <w:rPr>
          <w:rFonts w:hint="eastAsia"/>
          <w:lang w:bidi="th-TH"/>
        </w:rPr>
        <w:t>1</w:t>
      </w:r>
      <w:r w:rsidR="009F511A" w:rsidRPr="009F511A">
        <w:rPr>
          <w:rFonts w:hint="eastAsia"/>
          <w:lang w:bidi="th-TH"/>
        </w:rPr>
        <w:t>.</w:t>
      </w:r>
      <w:r w:rsidR="009F511A" w:rsidRPr="009F511A">
        <w:rPr>
          <w:lang w:bidi="th-TH"/>
        </w:rPr>
        <w:t>dat</w:t>
      </w:r>
      <w:r w:rsidR="009F511A" w:rsidRPr="009F511A">
        <w:rPr>
          <w:rFonts w:hint="eastAsia"/>
          <w:lang w:bidi="th-TH"/>
        </w:rPr>
        <w:t>』</w:t>
      </w:r>
      <w:r w:rsidR="0019052F">
        <w:rPr>
          <w:rFonts w:hint="eastAsia"/>
          <w:lang w:bidi="th-TH"/>
        </w:rPr>
        <w:t>を使用して実行してみましたが、</w:t>
      </w:r>
      <w:r w:rsidR="00024A8B">
        <w:rPr>
          <w:rFonts w:hint="eastAsia"/>
          <w:lang w:bidi="th-TH"/>
        </w:rPr>
        <w:t>引き続き</w:t>
      </w:r>
      <w:r w:rsidR="00CE0D10">
        <w:rPr>
          <w:rFonts w:hint="eastAsia"/>
          <w:lang w:bidi="th-TH"/>
        </w:rPr>
        <w:t>同じ実践操作での手順にて</w:t>
      </w:r>
      <w:r w:rsidR="00024A8B" w:rsidRPr="007567C5">
        <w:rPr>
          <w:rFonts w:hint="eastAsia"/>
          <w:lang w:bidi="th-TH"/>
        </w:rPr>
        <w:t>『</w:t>
      </w:r>
      <w:r w:rsidR="00024A8B" w:rsidRPr="007567C5">
        <w:rPr>
          <w:lang w:bidi="th-TH"/>
        </w:rPr>
        <w:t>AccessInput2.dat</w:t>
      </w:r>
      <w:r w:rsidR="00024A8B" w:rsidRPr="007567C5">
        <w:rPr>
          <w:rFonts w:hint="eastAsia"/>
          <w:lang w:bidi="th-TH"/>
        </w:rPr>
        <w:t>』・『</w:t>
      </w:r>
      <w:r w:rsidR="00024A8B" w:rsidRPr="007567C5">
        <w:rPr>
          <w:lang w:bidi="th-TH"/>
        </w:rPr>
        <w:t>AccessInput3.dat</w:t>
      </w:r>
      <w:r w:rsidR="00024A8B" w:rsidRPr="007567C5">
        <w:rPr>
          <w:rFonts w:hint="eastAsia"/>
          <w:lang w:bidi="th-TH"/>
        </w:rPr>
        <w:t>』・『</w:t>
      </w:r>
      <w:r w:rsidR="00024A8B" w:rsidRPr="007567C5">
        <w:rPr>
          <w:lang w:bidi="th-TH"/>
        </w:rPr>
        <w:t>AccessInput4.dat</w:t>
      </w:r>
      <w:r w:rsidR="00024A8B" w:rsidRPr="007567C5">
        <w:rPr>
          <w:rFonts w:hint="eastAsia"/>
          <w:lang w:bidi="th-TH"/>
        </w:rPr>
        <w:t>』もお試しください。</w:t>
      </w:r>
    </w:p>
    <w:p w:rsidR="00F16D55" w:rsidRDefault="00F16D55" w:rsidP="007A54FA">
      <w:pPr>
        <w:rPr>
          <w:lang w:bidi="th-TH"/>
        </w:rPr>
      </w:pPr>
    </w:p>
    <w:p w:rsidR="009105B3" w:rsidRDefault="00F16D55" w:rsidP="00835D7F">
      <w:pPr>
        <w:ind w:firstLineChars="100" w:firstLine="240"/>
        <w:rPr>
          <w:lang w:bidi="th-TH"/>
        </w:rPr>
      </w:pPr>
      <w:r>
        <w:rPr>
          <w:rFonts w:hint="eastAsia"/>
          <w:lang w:bidi="th-TH"/>
        </w:rPr>
        <w:t>なお、</w:t>
      </w:r>
      <w:r w:rsidR="00E406FF">
        <w:rPr>
          <w:rFonts w:hint="eastAsia"/>
          <w:lang w:bidi="th-TH"/>
        </w:rPr>
        <w:t>今回</w:t>
      </w:r>
      <w:r>
        <w:rPr>
          <w:rFonts w:hint="eastAsia"/>
          <w:lang w:bidi="th-TH"/>
        </w:rPr>
        <w:t>実践操作では</w:t>
      </w:r>
      <w:r w:rsidR="00425B43" w:rsidRPr="007567C5">
        <w:rPr>
          <w:rFonts w:hint="eastAsia"/>
          <w:lang w:bidi="th-TH"/>
        </w:rPr>
        <w:t>バッチファイルを使用して</w:t>
      </w:r>
      <w:r w:rsidR="005D7442" w:rsidRPr="007567C5">
        <w:rPr>
          <w:rFonts w:hint="eastAsia"/>
          <w:lang w:bidi="th-TH"/>
        </w:rPr>
        <w:t>アプリケーションを実行してみましたが、</w:t>
      </w:r>
      <w:r w:rsidR="009B4F20">
        <w:rPr>
          <w:rFonts w:hint="eastAsia"/>
          <w:lang w:bidi="th-TH"/>
        </w:rPr>
        <w:t>実行手段でも紹介した</w:t>
      </w:r>
      <w:r w:rsidR="00606438">
        <w:rPr>
          <w:rFonts w:hint="eastAsia"/>
          <w:lang w:bidi="th-TH"/>
        </w:rPr>
        <w:t>以下の手段でも</w:t>
      </w:r>
      <w:r w:rsidR="003D2717" w:rsidRPr="009F511A">
        <w:rPr>
          <w:rFonts w:hint="eastAsia"/>
          <w:lang w:bidi="th-TH"/>
        </w:rPr>
        <w:t>『</w:t>
      </w:r>
      <w:r w:rsidR="003D2717" w:rsidRPr="009F511A">
        <w:rPr>
          <w:lang w:bidi="th-TH"/>
        </w:rPr>
        <w:t>AccessInput</w:t>
      </w:r>
      <w:r w:rsidR="003D2717">
        <w:rPr>
          <w:rFonts w:hint="eastAsia"/>
          <w:lang w:bidi="th-TH"/>
        </w:rPr>
        <w:t>1</w:t>
      </w:r>
      <w:r w:rsidR="003D2717" w:rsidRPr="009F511A">
        <w:rPr>
          <w:rFonts w:hint="eastAsia"/>
          <w:lang w:bidi="th-TH"/>
        </w:rPr>
        <w:t>.</w:t>
      </w:r>
      <w:r w:rsidR="003D2717" w:rsidRPr="009F511A">
        <w:rPr>
          <w:lang w:bidi="th-TH"/>
        </w:rPr>
        <w:t>dat</w:t>
      </w:r>
      <w:r w:rsidR="003D2717" w:rsidRPr="009F511A">
        <w:rPr>
          <w:rFonts w:hint="eastAsia"/>
          <w:lang w:bidi="th-TH"/>
        </w:rPr>
        <w:t>』</w:t>
      </w:r>
      <w:r w:rsidR="003D2717">
        <w:rPr>
          <w:rFonts w:hint="eastAsia"/>
          <w:lang w:bidi="th-TH"/>
        </w:rPr>
        <w:t>～</w:t>
      </w:r>
      <w:r w:rsidR="009105B3" w:rsidRPr="009F511A">
        <w:rPr>
          <w:rFonts w:hint="eastAsia"/>
          <w:lang w:bidi="th-TH"/>
        </w:rPr>
        <w:t>『</w:t>
      </w:r>
      <w:r w:rsidR="009105B3" w:rsidRPr="009F511A">
        <w:rPr>
          <w:lang w:bidi="th-TH"/>
        </w:rPr>
        <w:t>AccessInput</w:t>
      </w:r>
      <w:r w:rsidR="009105B3">
        <w:rPr>
          <w:rFonts w:hint="eastAsia"/>
          <w:lang w:bidi="th-TH"/>
        </w:rPr>
        <w:t>4</w:t>
      </w:r>
      <w:r w:rsidR="009105B3" w:rsidRPr="009F511A">
        <w:rPr>
          <w:rFonts w:hint="eastAsia"/>
          <w:lang w:bidi="th-TH"/>
        </w:rPr>
        <w:t>.</w:t>
      </w:r>
      <w:r w:rsidR="009105B3" w:rsidRPr="009F511A">
        <w:rPr>
          <w:lang w:bidi="th-TH"/>
        </w:rPr>
        <w:t>dat</w:t>
      </w:r>
      <w:r w:rsidR="009105B3" w:rsidRPr="009F511A">
        <w:rPr>
          <w:rFonts w:hint="eastAsia"/>
          <w:lang w:bidi="th-TH"/>
        </w:rPr>
        <w:t>』</w:t>
      </w:r>
      <w:r w:rsidR="009105B3">
        <w:rPr>
          <w:rFonts w:hint="eastAsia"/>
          <w:lang w:bidi="th-TH"/>
        </w:rPr>
        <w:t>まで</w:t>
      </w:r>
      <w:r w:rsidR="00606438">
        <w:rPr>
          <w:rFonts w:hint="eastAsia"/>
          <w:lang w:bidi="th-TH"/>
        </w:rPr>
        <w:t>お試し</w:t>
      </w:r>
      <w:r w:rsidR="009105B3">
        <w:rPr>
          <w:rFonts w:hint="eastAsia"/>
          <w:lang w:bidi="th-TH"/>
        </w:rPr>
        <w:t>いただけば幸いです。</w:t>
      </w:r>
    </w:p>
    <w:p w:rsidR="002011DE" w:rsidRPr="002F2828" w:rsidRDefault="005D7442" w:rsidP="002F2828">
      <w:pPr>
        <w:pStyle w:val="aa"/>
        <w:numPr>
          <w:ilvl w:val="0"/>
          <w:numId w:val="22"/>
        </w:numPr>
        <w:rPr>
          <w:i w:val="0"/>
          <w:iCs/>
          <w:lang w:bidi="th-TH"/>
        </w:rPr>
      </w:pPr>
      <w:r w:rsidRPr="002F2828">
        <w:rPr>
          <w:rFonts w:hint="eastAsia"/>
          <w:i w:val="0"/>
          <w:iCs/>
          <w:lang w:bidi="th-TH"/>
        </w:rPr>
        <w:t>環境変数</w:t>
      </w:r>
      <w:r w:rsidR="00F3242A" w:rsidRPr="002F2828">
        <w:rPr>
          <w:rFonts w:hint="eastAsia"/>
          <w:i w:val="0"/>
          <w:iCs/>
          <w:lang w:bidi="th-TH"/>
        </w:rPr>
        <w:t>設定</w:t>
      </w:r>
      <w:r w:rsidR="00D24A3B">
        <w:rPr>
          <w:rFonts w:hint="eastAsia"/>
          <w:i w:val="0"/>
          <w:iCs/>
          <w:lang w:bidi="th-TH"/>
        </w:rPr>
        <w:t>による</w:t>
      </w:r>
      <w:r w:rsidR="00F3242A" w:rsidRPr="002F2828">
        <w:rPr>
          <w:rFonts w:hint="eastAsia"/>
          <w:i w:val="0"/>
          <w:iCs/>
          <w:lang w:bidi="th-TH"/>
        </w:rPr>
        <w:t>アプリケーション直接実行</w:t>
      </w:r>
    </w:p>
    <w:p w:rsidR="002011DE" w:rsidRPr="002F2828" w:rsidRDefault="009432AC" w:rsidP="002F2828">
      <w:pPr>
        <w:pStyle w:val="aa"/>
        <w:numPr>
          <w:ilvl w:val="0"/>
          <w:numId w:val="22"/>
        </w:numPr>
        <w:rPr>
          <w:i w:val="0"/>
          <w:iCs/>
          <w:lang w:bidi="th-TH"/>
        </w:rPr>
      </w:pPr>
      <w:r w:rsidRPr="002F2828">
        <w:rPr>
          <w:rFonts w:hint="eastAsia"/>
          <w:i w:val="0"/>
          <w:iCs/>
          <w:lang w:bidi="th-TH"/>
        </w:rPr>
        <w:t>MS-DOS</w:t>
      </w:r>
      <w:r w:rsidRPr="002F2828">
        <w:rPr>
          <w:rFonts w:hint="eastAsia"/>
          <w:i w:val="0"/>
          <w:iCs/>
          <w:lang w:bidi="th-TH"/>
        </w:rPr>
        <w:t>画面</w:t>
      </w:r>
      <w:r w:rsidR="000204B7">
        <w:rPr>
          <w:rFonts w:hint="eastAsia"/>
          <w:i w:val="0"/>
          <w:iCs/>
          <w:lang w:bidi="th-TH"/>
        </w:rPr>
        <w:t>（</w:t>
      </w:r>
      <w:r w:rsidR="000204B7" w:rsidRPr="002F2828">
        <w:rPr>
          <w:rFonts w:hint="eastAsia"/>
          <w:i w:val="0"/>
          <w:iCs/>
          <w:lang w:bidi="th-TH"/>
        </w:rPr>
        <w:t>コマンドプロンプト</w:t>
      </w:r>
      <w:r w:rsidR="000204B7">
        <w:rPr>
          <w:rFonts w:hint="eastAsia"/>
          <w:i w:val="0"/>
          <w:iCs/>
          <w:lang w:bidi="th-TH"/>
        </w:rPr>
        <w:t>の画面）</w:t>
      </w:r>
      <w:r w:rsidR="00B75937">
        <w:rPr>
          <w:rFonts w:hint="eastAsia"/>
          <w:i w:val="0"/>
          <w:iCs/>
          <w:lang w:bidi="th-TH"/>
        </w:rPr>
        <w:t>での</w:t>
      </w:r>
      <w:r w:rsidR="00E72B6E">
        <w:rPr>
          <w:rFonts w:hint="eastAsia"/>
          <w:i w:val="0"/>
          <w:iCs/>
          <w:lang w:bidi="th-TH"/>
        </w:rPr>
        <w:t>コマンドプロンプト</w:t>
      </w:r>
      <w:r w:rsidRPr="002F2828">
        <w:rPr>
          <w:rFonts w:hint="eastAsia"/>
          <w:i w:val="0"/>
          <w:iCs/>
          <w:lang w:bidi="th-TH"/>
        </w:rPr>
        <w:t>実行</w:t>
      </w:r>
    </w:p>
    <w:p w:rsidR="002F30AE" w:rsidRPr="002F2828" w:rsidRDefault="00F87867" w:rsidP="002F2828">
      <w:pPr>
        <w:pStyle w:val="aa"/>
        <w:numPr>
          <w:ilvl w:val="0"/>
          <w:numId w:val="22"/>
        </w:numPr>
        <w:rPr>
          <w:i w:val="0"/>
          <w:iCs/>
          <w:lang w:bidi="th-TH"/>
        </w:rPr>
      </w:pPr>
      <w:r w:rsidRPr="002F2828">
        <w:rPr>
          <w:rFonts w:hint="eastAsia"/>
          <w:i w:val="0"/>
          <w:iCs/>
          <w:lang w:bidi="th-TH"/>
        </w:rPr>
        <w:t>ショートカット</w:t>
      </w:r>
      <w:r w:rsidR="00CB1631">
        <w:rPr>
          <w:rFonts w:hint="eastAsia"/>
          <w:i w:val="0"/>
          <w:iCs/>
          <w:lang w:bidi="th-TH"/>
        </w:rPr>
        <w:t>アイコン</w:t>
      </w:r>
      <w:r w:rsidR="00D24A3B">
        <w:rPr>
          <w:rFonts w:hint="eastAsia"/>
          <w:i w:val="0"/>
          <w:iCs/>
          <w:lang w:bidi="th-TH"/>
        </w:rPr>
        <w:t>によるアプリケーション</w:t>
      </w:r>
      <w:r w:rsidRPr="002F2828">
        <w:rPr>
          <w:rFonts w:hint="eastAsia"/>
          <w:i w:val="0"/>
          <w:iCs/>
          <w:lang w:bidi="th-TH"/>
        </w:rPr>
        <w:t>間接実行</w:t>
      </w:r>
    </w:p>
    <w:p w:rsidR="00BA07CD" w:rsidRDefault="00BA07CD" w:rsidP="00147D30">
      <w:pPr>
        <w:rPr>
          <w:lang w:bidi="th-TH"/>
        </w:rPr>
      </w:pPr>
    </w:p>
    <w:p w:rsidR="00E84008" w:rsidRPr="006F417C" w:rsidRDefault="00E84008" w:rsidP="00E84008">
      <w:pPr>
        <w:jc w:val="right"/>
        <w:rPr>
          <w:lang w:bidi="th-TH"/>
        </w:rPr>
      </w:pPr>
      <w:r>
        <w:rPr>
          <w:rFonts w:hint="eastAsia"/>
          <w:lang w:bidi="th-TH"/>
        </w:rPr>
        <w:t>以上</w:t>
      </w:r>
    </w:p>
    <w:sectPr w:rsidR="00E84008" w:rsidRPr="006F417C" w:rsidSect="00536F72">
      <w:footerReference w:type="default" r:id="rId58"/>
      <w:pgSz w:w="11907" w:h="16839"/>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60303" w:rsidRDefault="00960303">
      <w:pPr>
        <w:spacing w:after="0" w:line="240" w:lineRule="auto"/>
        <w:rPr>
          <w:lang w:bidi="th-TH"/>
        </w:rPr>
      </w:pPr>
      <w:r>
        <w:rPr>
          <w:lang w:bidi="th-TH"/>
        </w:rPr>
        <w:separator/>
      </w:r>
    </w:p>
  </w:endnote>
  <w:endnote w:type="continuationSeparator" w:id="0">
    <w:p w:rsidR="00960303" w:rsidRDefault="00960303">
      <w:pPr>
        <w:spacing w:after="0" w:line="240" w:lineRule="auto"/>
        <w:rPr>
          <w:lang w:bidi="th-TH"/>
        </w:rPr>
      </w:pPr>
      <w:r>
        <w:rPr>
          <w:lang w:bidi="th-TH"/>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ＭＳ ゴシック">
    <w:altName w:val="MS Gothic"/>
    <w:panose1 w:val="020B0609070205080204"/>
    <w:charset w:val="80"/>
    <w:family w:val="modern"/>
    <w:pitch w:val="fixed"/>
    <w:sig w:usb0="E00002FF" w:usb1="6AC7FDFB" w:usb2="08000012" w:usb3="00000000" w:csb0="0002009F" w:csb1="00000000"/>
  </w:font>
  <w:font w:name="FreesiaUPC">
    <w:panose1 w:val="020B0604020202020204"/>
    <w:charset w:val="DE"/>
    <w:family w:val="swiss"/>
    <w:pitch w:val="variable"/>
    <w:sig w:usb0="81000003" w:usb1="00000000" w:usb2="00000000" w:usb3="00000000" w:csb0="0001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altName w:val="Sylfaen"/>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C3F57" w:rsidRDefault="002C3F57" w:rsidP="008F1402">
    <w:pPr>
      <w:pStyle w:val="ad"/>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F30AE" w:rsidRDefault="002F30AE">
    <w:pPr>
      <w:pStyle w:val="ad"/>
      <w:rPr>
        <w:lang w:bidi="th-TH"/>
      </w:rPr>
    </w:pPr>
    <w:r>
      <w:rPr>
        <w:lang w:bidi="th-TH"/>
      </w:rPr>
      <w:fldChar w:fldCharType="begin"/>
    </w:r>
    <w:r>
      <w:rPr>
        <w:lang w:bidi="th-TH"/>
      </w:rPr>
      <w:instrText xml:space="preserve"> PAGE   \* MERGEFORMAT </w:instrText>
    </w:r>
    <w:r>
      <w:rPr>
        <w:lang w:bidi="th-TH"/>
      </w:rPr>
      <w:fldChar w:fldCharType="separate"/>
    </w:r>
    <w:r>
      <w:rPr>
        <w:noProof/>
        <w:lang w:bidi="th-TH"/>
      </w:rPr>
      <w:t>11</w:t>
    </w:r>
    <w:r>
      <w:rPr>
        <w:lang w:bidi="th-TH"/>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60303" w:rsidRDefault="00960303">
      <w:pPr>
        <w:spacing w:after="0" w:line="240" w:lineRule="auto"/>
        <w:rPr>
          <w:lang w:bidi="th-TH"/>
        </w:rPr>
      </w:pPr>
      <w:r>
        <w:rPr>
          <w:lang w:bidi="th-TH"/>
        </w:rPr>
        <w:separator/>
      </w:r>
    </w:p>
  </w:footnote>
  <w:footnote w:type="continuationSeparator" w:id="0">
    <w:p w:rsidR="00960303" w:rsidRDefault="00960303">
      <w:pPr>
        <w:spacing w:after="0" w:line="240" w:lineRule="auto"/>
        <w:rPr>
          <w:lang w:bidi="th-TH"/>
        </w:rPr>
      </w:pPr>
      <w:r>
        <w:rPr>
          <w:lang w:bidi="th-TH"/>
        </w:rP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6203C"/>
    <w:multiLevelType w:val="hybridMultilevel"/>
    <w:tmpl w:val="32C4D7D8"/>
    <w:lvl w:ilvl="0" w:tplc="0409000F">
      <w:start w:val="1"/>
      <w:numFmt w:val="decimal"/>
      <w:lvlText w:val="%1."/>
      <w:lvlJc w:val="left"/>
      <w:pPr>
        <w:tabs>
          <w:tab w:val="num" w:pos="780"/>
        </w:tabs>
        <w:ind w:left="780" w:hanging="420"/>
      </w:pPr>
      <w:rPr>
        <w:rFonts w:hint="default"/>
      </w:rPr>
    </w:lvl>
    <w:lvl w:ilvl="1" w:tplc="0409000B">
      <w:start w:val="1"/>
      <w:numFmt w:val="bullet"/>
      <w:lvlText w:val=""/>
      <w:lvlJc w:val="left"/>
      <w:pPr>
        <w:ind w:left="1200" w:hanging="420"/>
      </w:pPr>
      <w:rPr>
        <w:rFonts w:ascii="Wingdings" w:hAnsi="Wingdings" w:hint="default"/>
      </w:rPr>
    </w:lvl>
    <w:lvl w:ilvl="2" w:tplc="0409000D">
      <w:start w:val="1"/>
      <w:numFmt w:val="bullet"/>
      <w:lvlText w:val=""/>
      <w:lvlJc w:val="left"/>
      <w:pPr>
        <w:ind w:left="1620" w:hanging="420"/>
      </w:pPr>
      <w:rPr>
        <w:rFonts w:ascii="Wingdings" w:hAnsi="Wingdings" w:hint="default"/>
      </w:rPr>
    </w:lvl>
    <w:lvl w:ilvl="3" w:tplc="0409000F">
      <w:start w:val="1"/>
      <w:numFmt w:val="decimal"/>
      <w:lvlText w:val="%4."/>
      <w:lvlJc w:val="left"/>
      <w:pPr>
        <w:ind w:left="2040" w:hanging="420"/>
      </w:pPr>
      <w:rPr>
        <w:rFonts w:hint="default"/>
      </w:rPr>
    </w:lvl>
    <w:lvl w:ilvl="4" w:tplc="0409000F">
      <w:start w:val="1"/>
      <w:numFmt w:val="decimal"/>
      <w:lvlText w:val="%5."/>
      <w:lvlJc w:val="left"/>
      <w:pPr>
        <w:ind w:left="2460" w:hanging="420"/>
      </w:pPr>
      <w:rPr>
        <w:rFonts w:cs="Times New Roman" w:hint="default"/>
      </w:rPr>
    </w:lvl>
    <w:lvl w:ilvl="5" w:tplc="0409000D">
      <w:start w:val="1"/>
      <w:numFmt w:val="bullet"/>
      <w:lvlText w:val=""/>
      <w:lvlJc w:val="left"/>
      <w:pPr>
        <w:ind w:left="2880" w:hanging="420"/>
      </w:pPr>
      <w:rPr>
        <w:rFonts w:ascii="Wingdings" w:hAnsi="Wingdings" w:hint="default"/>
      </w:rPr>
    </w:lvl>
    <w:lvl w:ilvl="6" w:tplc="E03AAFBC">
      <w:start w:val="1"/>
      <w:numFmt w:val="decimalFullWidth"/>
      <w:lvlText w:val="%7."/>
      <w:lvlJc w:val="left"/>
      <w:pPr>
        <w:ind w:left="3240" w:hanging="360"/>
      </w:pPr>
      <w:rPr>
        <w:rFonts w:hint="default"/>
      </w:rPr>
    </w:lvl>
    <w:lvl w:ilvl="7" w:tplc="0409000B">
      <w:start w:val="1"/>
      <w:numFmt w:val="bullet"/>
      <w:lvlText w:val=""/>
      <w:lvlJc w:val="left"/>
      <w:pPr>
        <w:ind w:left="3720" w:hanging="420"/>
      </w:pPr>
      <w:rPr>
        <w:rFonts w:ascii="Wingdings" w:hAnsi="Wingdings" w:hint="default"/>
      </w:rPr>
    </w:lvl>
    <w:lvl w:ilvl="8" w:tplc="0409000D">
      <w:start w:val="1"/>
      <w:numFmt w:val="bullet"/>
      <w:lvlText w:val=""/>
      <w:lvlJc w:val="left"/>
      <w:pPr>
        <w:ind w:left="4140" w:hanging="420"/>
      </w:pPr>
      <w:rPr>
        <w:rFonts w:ascii="Wingdings" w:hAnsi="Wingdings" w:hint="default"/>
      </w:rPr>
    </w:lvl>
  </w:abstractNum>
  <w:abstractNum w:abstractNumId="1" w15:restartNumberingAfterBreak="0">
    <w:nsid w:val="0A5101A5"/>
    <w:multiLevelType w:val="hybridMultilevel"/>
    <w:tmpl w:val="406E1D86"/>
    <w:lvl w:ilvl="0" w:tplc="04090013">
      <w:start w:val="1"/>
      <w:numFmt w:val="upperRoman"/>
      <w:lvlText w:val="%1."/>
      <w:lvlJc w:val="left"/>
      <w:pPr>
        <w:tabs>
          <w:tab w:val="num" w:pos="420"/>
        </w:tabs>
        <w:ind w:left="420" w:hanging="420"/>
      </w:pPr>
      <w:rPr>
        <w:rFonts w:hint="default"/>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rPr>
        <w:rFonts w:cs="Times New Roman"/>
      </w:rPr>
    </w:lvl>
    <w:lvl w:ilvl="3" w:tplc="0409000F">
      <w:start w:val="1"/>
      <w:numFmt w:val="decimal"/>
      <w:lvlText w:val="%4."/>
      <w:lvlJc w:val="left"/>
      <w:pPr>
        <w:tabs>
          <w:tab w:val="num" w:pos="1680"/>
        </w:tabs>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rPr>
        <w:rFonts w:cs="Times New Roman"/>
      </w:rPr>
    </w:lvl>
    <w:lvl w:ilvl="6" w:tplc="7444BE48">
      <w:numFmt w:val="bullet"/>
      <w:lvlText w:val="■"/>
      <w:lvlJc w:val="left"/>
      <w:pPr>
        <w:ind w:left="2880" w:hanging="360"/>
      </w:pPr>
      <w:rPr>
        <w:rFonts w:ascii="ＭＳ ゴシック" w:eastAsia="ＭＳ ゴシック" w:hAnsi="ＭＳ ゴシック" w:cs="FreesiaUPC" w:hint="eastAsia"/>
      </w:rPr>
    </w:lvl>
    <w:lvl w:ilvl="7" w:tplc="04090017" w:tentative="1">
      <w:start w:val="1"/>
      <w:numFmt w:val="aiueoFullWidth"/>
      <w:lvlText w:val="(%8)"/>
      <w:lvlJc w:val="left"/>
      <w:pPr>
        <w:ind w:left="3360" w:hanging="420"/>
      </w:pPr>
      <w:rPr>
        <w:rFonts w:cs="Times New Roman"/>
      </w:rPr>
    </w:lvl>
    <w:lvl w:ilvl="8" w:tplc="04090011" w:tentative="1">
      <w:start w:val="1"/>
      <w:numFmt w:val="decimalEnclosedCircle"/>
      <w:lvlText w:val="%9"/>
      <w:lvlJc w:val="left"/>
      <w:pPr>
        <w:ind w:left="3780" w:hanging="420"/>
      </w:pPr>
      <w:rPr>
        <w:rFonts w:cs="Times New Roman"/>
      </w:rPr>
    </w:lvl>
  </w:abstractNum>
  <w:abstractNum w:abstractNumId="2" w15:restartNumberingAfterBreak="0">
    <w:nsid w:val="10A24F59"/>
    <w:multiLevelType w:val="hybridMultilevel"/>
    <w:tmpl w:val="7BEC7F00"/>
    <w:lvl w:ilvl="0" w:tplc="04090017">
      <w:start w:val="1"/>
      <w:numFmt w:val="aiueoFullWidth"/>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 w15:restartNumberingAfterBreak="0">
    <w:nsid w:val="1C772A34"/>
    <w:multiLevelType w:val="hybridMultilevel"/>
    <w:tmpl w:val="472CBB1E"/>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4" w15:restartNumberingAfterBreak="0">
    <w:nsid w:val="2D3E4EBB"/>
    <w:multiLevelType w:val="hybridMultilevel"/>
    <w:tmpl w:val="46802196"/>
    <w:lvl w:ilvl="0" w:tplc="04090001">
      <w:start w:val="1"/>
      <w:numFmt w:val="bullet"/>
      <w:lvlText w:val=""/>
      <w:lvlJc w:val="left"/>
      <w:pPr>
        <w:ind w:left="1620" w:hanging="420"/>
      </w:pPr>
      <w:rPr>
        <w:rFonts w:ascii="Wingdings" w:hAnsi="Wingdings" w:hint="default"/>
      </w:rPr>
    </w:lvl>
    <w:lvl w:ilvl="1" w:tplc="0409000B" w:tentative="1">
      <w:start w:val="1"/>
      <w:numFmt w:val="bullet"/>
      <w:lvlText w:val=""/>
      <w:lvlJc w:val="left"/>
      <w:pPr>
        <w:ind w:left="2040" w:hanging="420"/>
      </w:pPr>
      <w:rPr>
        <w:rFonts w:ascii="Wingdings" w:hAnsi="Wingdings" w:hint="default"/>
      </w:rPr>
    </w:lvl>
    <w:lvl w:ilvl="2" w:tplc="0409000D"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B" w:tentative="1">
      <w:start w:val="1"/>
      <w:numFmt w:val="bullet"/>
      <w:lvlText w:val=""/>
      <w:lvlJc w:val="left"/>
      <w:pPr>
        <w:ind w:left="3300" w:hanging="420"/>
      </w:pPr>
      <w:rPr>
        <w:rFonts w:ascii="Wingdings" w:hAnsi="Wingdings" w:hint="default"/>
      </w:rPr>
    </w:lvl>
    <w:lvl w:ilvl="5" w:tplc="0409000D"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B" w:tentative="1">
      <w:start w:val="1"/>
      <w:numFmt w:val="bullet"/>
      <w:lvlText w:val=""/>
      <w:lvlJc w:val="left"/>
      <w:pPr>
        <w:ind w:left="4560" w:hanging="420"/>
      </w:pPr>
      <w:rPr>
        <w:rFonts w:ascii="Wingdings" w:hAnsi="Wingdings" w:hint="default"/>
      </w:rPr>
    </w:lvl>
    <w:lvl w:ilvl="8" w:tplc="0409000D" w:tentative="1">
      <w:start w:val="1"/>
      <w:numFmt w:val="bullet"/>
      <w:lvlText w:val=""/>
      <w:lvlJc w:val="left"/>
      <w:pPr>
        <w:ind w:left="4980" w:hanging="420"/>
      </w:pPr>
      <w:rPr>
        <w:rFonts w:ascii="Wingdings" w:hAnsi="Wingdings" w:hint="default"/>
      </w:rPr>
    </w:lvl>
  </w:abstractNum>
  <w:abstractNum w:abstractNumId="5" w15:restartNumberingAfterBreak="0">
    <w:nsid w:val="2EF245AB"/>
    <w:multiLevelType w:val="hybridMultilevel"/>
    <w:tmpl w:val="FE86024A"/>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6" w15:restartNumberingAfterBreak="0">
    <w:nsid w:val="2F4D6883"/>
    <w:multiLevelType w:val="hybridMultilevel"/>
    <w:tmpl w:val="D50609BC"/>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7" w15:restartNumberingAfterBreak="0">
    <w:nsid w:val="32331570"/>
    <w:multiLevelType w:val="hybridMultilevel"/>
    <w:tmpl w:val="2C0C114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55E0922"/>
    <w:multiLevelType w:val="hybridMultilevel"/>
    <w:tmpl w:val="26504B3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390D6B17"/>
    <w:multiLevelType w:val="hybridMultilevel"/>
    <w:tmpl w:val="470E7ADC"/>
    <w:lvl w:ilvl="0" w:tplc="04090001">
      <w:start w:val="1"/>
      <w:numFmt w:val="bullet"/>
      <w:lvlText w:val=""/>
      <w:lvlJc w:val="left"/>
      <w:pPr>
        <w:ind w:left="1620" w:hanging="420"/>
      </w:pPr>
      <w:rPr>
        <w:rFonts w:ascii="Wingdings" w:hAnsi="Wingdings" w:hint="default"/>
      </w:rPr>
    </w:lvl>
    <w:lvl w:ilvl="1" w:tplc="0409000B" w:tentative="1">
      <w:start w:val="1"/>
      <w:numFmt w:val="bullet"/>
      <w:lvlText w:val=""/>
      <w:lvlJc w:val="left"/>
      <w:pPr>
        <w:ind w:left="2040" w:hanging="420"/>
      </w:pPr>
      <w:rPr>
        <w:rFonts w:ascii="Wingdings" w:hAnsi="Wingdings" w:hint="default"/>
      </w:rPr>
    </w:lvl>
    <w:lvl w:ilvl="2" w:tplc="0409000D"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B" w:tentative="1">
      <w:start w:val="1"/>
      <w:numFmt w:val="bullet"/>
      <w:lvlText w:val=""/>
      <w:lvlJc w:val="left"/>
      <w:pPr>
        <w:ind w:left="3300" w:hanging="420"/>
      </w:pPr>
      <w:rPr>
        <w:rFonts w:ascii="Wingdings" w:hAnsi="Wingdings" w:hint="default"/>
      </w:rPr>
    </w:lvl>
    <w:lvl w:ilvl="5" w:tplc="0409000D"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B" w:tentative="1">
      <w:start w:val="1"/>
      <w:numFmt w:val="bullet"/>
      <w:lvlText w:val=""/>
      <w:lvlJc w:val="left"/>
      <w:pPr>
        <w:ind w:left="4560" w:hanging="420"/>
      </w:pPr>
      <w:rPr>
        <w:rFonts w:ascii="Wingdings" w:hAnsi="Wingdings" w:hint="default"/>
      </w:rPr>
    </w:lvl>
    <w:lvl w:ilvl="8" w:tplc="0409000D" w:tentative="1">
      <w:start w:val="1"/>
      <w:numFmt w:val="bullet"/>
      <w:lvlText w:val=""/>
      <w:lvlJc w:val="left"/>
      <w:pPr>
        <w:ind w:left="4980" w:hanging="420"/>
      </w:pPr>
      <w:rPr>
        <w:rFonts w:ascii="Wingdings" w:hAnsi="Wingdings" w:hint="default"/>
      </w:rPr>
    </w:lvl>
  </w:abstractNum>
  <w:abstractNum w:abstractNumId="10" w15:restartNumberingAfterBreak="0">
    <w:nsid w:val="3EFB6F72"/>
    <w:multiLevelType w:val="hybridMultilevel"/>
    <w:tmpl w:val="57164134"/>
    <w:lvl w:ilvl="0" w:tplc="0409000F">
      <w:start w:val="1"/>
      <w:numFmt w:val="decimal"/>
      <w:lvlText w:val="%1."/>
      <w:lvlJc w:val="left"/>
      <w:pPr>
        <w:tabs>
          <w:tab w:val="num" w:pos="420"/>
        </w:tabs>
        <w:ind w:left="420" w:hanging="420"/>
      </w:pPr>
      <w:rPr>
        <w:rFonts w:hint="default"/>
      </w:rPr>
    </w:lvl>
    <w:lvl w:ilvl="1" w:tplc="04090001">
      <w:start w:val="1"/>
      <w:numFmt w:val="bullet"/>
      <w:lvlText w:val=""/>
      <w:lvlJc w:val="left"/>
      <w:pPr>
        <w:ind w:left="840" w:hanging="420"/>
      </w:pPr>
      <w:rPr>
        <w:rFonts w:ascii="Wingdings" w:hAnsi="Wingdings" w:cs="Wingdings" w:hint="default"/>
      </w:rPr>
    </w:lvl>
    <w:lvl w:ilvl="2" w:tplc="04090011">
      <w:start w:val="1"/>
      <w:numFmt w:val="decimalEnclosedCircle"/>
      <w:lvlText w:val="%3"/>
      <w:lvlJc w:val="left"/>
      <w:pPr>
        <w:ind w:left="1260" w:hanging="420"/>
      </w:pPr>
      <w:rPr>
        <w:rFonts w:cs="Times New Roman"/>
      </w:rPr>
    </w:lvl>
    <w:lvl w:ilvl="3" w:tplc="04090013">
      <w:start w:val="1"/>
      <w:numFmt w:val="upperRoman"/>
      <w:lvlText w:val="%4."/>
      <w:lvlJc w:val="left"/>
      <w:pPr>
        <w:tabs>
          <w:tab w:val="num" w:pos="1680"/>
        </w:tabs>
        <w:ind w:left="1680" w:hanging="420"/>
      </w:pPr>
    </w:lvl>
    <w:lvl w:ilvl="4" w:tplc="04090017">
      <w:start w:val="1"/>
      <w:numFmt w:val="aiueoFullWidth"/>
      <w:lvlText w:val="(%5)"/>
      <w:lvlJc w:val="left"/>
      <w:pPr>
        <w:ind w:left="2100" w:hanging="420"/>
      </w:pPr>
    </w:lvl>
    <w:lvl w:ilvl="5" w:tplc="04090011">
      <w:start w:val="1"/>
      <w:numFmt w:val="decimalEnclosedCircle"/>
      <w:lvlText w:val="%6"/>
      <w:lvlJc w:val="left"/>
      <w:pPr>
        <w:ind w:left="2520" w:hanging="420"/>
      </w:pPr>
      <w:rPr>
        <w:rFonts w:cs="Times New Roman"/>
      </w:rPr>
    </w:lvl>
    <w:lvl w:ilvl="6" w:tplc="7444BE48">
      <w:numFmt w:val="bullet"/>
      <w:lvlText w:val="■"/>
      <w:lvlJc w:val="left"/>
      <w:pPr>
        <w:ind w:left="2880" w:hanging="360"/>
      </w:pPr>
      <w:rPr>
        <w:rFonts w:ascii="ＭＳ ゴシック" w:eastAsia="ＭＳ ゴシック" w:hAnsi="ＭＳ ゴシック" w:cs="FreesiaUPC" w:hint="eastAsia"/>
      </w:rPr>
    </w:lvl>
    <w:lvl w:ilvl="7" w:tplc="04090017" w:tentative="1">
      <w:start w:val="1"/>
      <w:numFmt w:val="aiueoFullWidth"/>
      <w:lvlText w:val="(%8)"/>
      <w:lvlJc w:val="left"/>
      <w:pPr>
        <w:ind w:left="3360" w:hanging="420"/>
      </w:pPr>
      <w:rPr>
        <w:rFonts w:cs="Times New Roman"/>
      </w:rPr>
    </w:lvl>
    <w:lvl w:ilvl="8" w:tplc="04090011" w:tentative="1">
      <w:start w:val="1"/>
      <w:numFmt w:val="decimalEnclosedCircle"/>
      <w:lvlText w:val="%9"/>
      <w:lvlJc w:val="left"/>
      <w:pPr>
        <w:ind w:left="3780" w:hanging="420"/>
      </w:pPr>
      <w:rPr>
        <w:rFonts w:cs="Times New Roman"/>
      </w:rPr>
    </w:lvl>
  </w:abstractNum>
  <w:abstractNum w:abstractNumId="11" w15:restartNumberingAfterBreak="0">
    <w:nsid w:val="40582736"/>
    <w:multiLevelType w:val="hybridMultilevel"/>
    <w:tmpl w:val="F6BE94C6"/>
    <w:lvl w:ilvl="0" w:tplc="04090001">
      <w:start w:val="1"/>
      <w:numFmt w:val="bullet"/>
      <w:lvlText w:val=""/>
      <w:lvlJc w:val="left"/>
      <w:pPr>
        <w:ind w:left="420" w:hanging="420"/>
      </w:pPr>
      <w:rPr>
        <w:rFonts w:ascii="Wingdings" w:hAnsi="Wingdings" w:cs="Wingdings" w:hint="default"/>
      </w:rPr>
    </w:lvl>
    <w:lvl w:ilvl="1" w:tplc="0409000B" w:tentative="1">
      <w:start w:val="1"/>
      <w:numFmt w:val="bullet"/>
      <w:lvlText w:val=""/>
      <w:lvlJc w:val="left"/>
      <w:pPr>
        <w:ind w:left="840" w:hanging="420"/>
      </w:pPr>
      <w:rPr>
        <w:rFonts w:ascii="Wingdings" w:hAnsi="Wingdings" w:cs="Wingdings" w:hint="default"/>
      </w:rPr>
    </w:lvl>
    <w:lvl w:ilvl="2" w:tplc="0409000D"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B" w:tentative="1">
      <w:start w:val="1"/>
      <w:numFmt w:val="bullet"/>
      <w:lvlText w:val=""/>
      <w:lvlJc w:val="left"/>
      <w:pPr>
        <w:ind w:left="2100" w:hanging="420"/>
      </w:pPr>
      <w:rPr>
        <w:rFonts w:ascii="Wingdings" w:hAnsi="Wingdings" w:cs="Wingdings" w:hint="default"/>
      </w:rPr>
    </w:lvl>
    <w:lvl w:ilvl="5" w:tplc="0409000D"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B" w:tentative="1">
      <w:start w:val="1"/>
      <w:numFmt w:val="bullet"/>
      <w:lvlText w:val=""/>
      <w:lvlJc w:val="left"/>
      <w:pPr>
        <w:ind w:left="3360" w:hanging="420"/>
      </w:pPr>
      <w:rPr>
        <w:rFonts w:ascii="Wingdings" w:hAnsi="Wingdings" w:cs="Wingdings" w:hint="default"/>
      </w:rPr>
    </w:lvl>
    <w:lvl w:ilvl="8" w:tplc="0409000D" w:tentative="1">
      <w:start w:val="1"/>
      <w:numFmt w:val="bullet"/>
      <w:lvlText w:val=""/>
      <w:lvlJc w:val="left"/>
      <w:pPr>
        <w:ind w:left="3780" w:hanging="420"/>
      </w:pPr>
      <w:rPr>
        <w:rFonts w:ascii="Wingdings" w:hAnsi="Wingdings" w:cs="Wingdings" w:hint="default"/>
      </w:rPr>
    </w:lvl>
  </w:abstractNum>
  <w:abstractNum w:abstractNumId="12" w15:restartNumberingAfterBreak="0">
    <w:nsid w:val="40C046A8"/>
    <w:multiLevelType w:val="hybridMultilevel"/>
    <w:tmpl w:val="DA12A268"/>
    <w:lvl w:ilvl="0" w:tplc="04090013">
      <w:start w:val="1"/>
      <w:numFmt w:val="upperRoman"/>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41E81AF2"/>
    <w:multiLevelType w:val="hybridMultilevel"/>
    <w:tmpl w:val="8C62F876"/>
    <w:lvl w:ilvl="0" w:tplc="0409000F">
      <w:start w:val="1"/>
      <w:numFmt w:val="decimal"/>
      <w:lvlText w:val="%1."/>
      <w:lvlJc w:val="left"/>
      <w:pPr>
        <w:ind w:left="780" w:hanging="420"/>
      </w:p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4" w15:restartNumberingAfterBreak="0">
    <w:nsid w:val="436F494D"/>
    <w:multiLevelType w:val="hybridMultilevel"/>
    <w:tmpl w:val="64E2BEEA"/>
    <w:lvl w:ilvl="0" w:tplc="04090001">
      <w:start w:val="1"/>
      <w:numFmt w:val="bullet"/>
      <w:lvlText w:val=""/>
      <w:lvlJc w:val="left"/>
      <w:pPr>
        <w:ind w:left="1140" w:hanging="420"/>
      </w:pPr>
      <w:rPr>
        <w:rFonts w:ascii="Wingdings" w:hAnsi="Wingdings" w:cs="Wingdings" w:hint="default"/>
      </w:rPr>
    </w:lvl>
    <w:lvl w:ilvl="1" w:tplc="0409000B" w:tentative="1">
      <w:start w:val="1"/>
      <w:numFmt w:val="bullet"/>
      <w:lvlText w:val=""/>
      <w:lvlJc w:val="left"/>
      <w:pPr>
        <w:ind w:left="1560" w:hanging="420"/>
      </w:pPr>
      <w:rPr>
        <w:rFonts w:ascii="Wingdings" w:hAnsi="Wingdings" w:hint="default"/>
      </w:rPr>
    </w:lvl>
    <w:lvl w:ilvl="2" w:tplc="0409000D"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B" w:tentative="1">
      <w:start w:val="1"/>
      <w:numFmt w:val="bullet"/>
      <w:lvlText w:val=""/>
      <w:lvlJc w:val="left"/>
      <w:pPr>
        <w:ind w:left="2820" w:hanging="420"/>
      </w:pPr>
      <w:rPr>
        <w:rFonts w:ascii="Wingdings" w:hAnsi="Wingdings" w:hint="default"/>
      </w:rPr>
    </w:lvl>
    <w:lvl w:ilvl="5" w:tplc="0409000D"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B" w:tentative="1">
      <w:start w:val="1"/>
      <w:numFmt w:val="bullet"/>
      <w:lvlText w:val=""/>
      <w:lvlJc w:val="left"/>
      <w:pPr>
        <w:ind w:left="4080" w:hanging="420"/>
      </w:pPr>
      <w:rPr>
        <w:rFonts w:ascii="Wingdings" w:hAnsi="Wingdings" w:hint="default"/>
      </w:rPr>
    </w:lvl>
    <w:lvl w:ilvl="8" w:tplc="0409000D" w:tentative="1">
      <w:start w:val="1"/>
      <w:numFmt w:val="bullet"/>
      <w:lvlText w:val=""/>
      <w:lvlJc w:val="left"/>
      <w:pPr>
        <w:ind w:left="4500" w:hanging="420"/>
      </w:pPr>
      <w:rPr>
        <w:rFonts w:ascii="Wingdings" w:hAnsi="Wingdings" w:hint="default"/>
      </w:rPr>
    </w:lvl>
  </w:abstractNum>
  <w:abstractNum w:abstractNumId="15" w15:restartNumberingAfterBreak="0">
    <w:nsid w:val="47357446"/>
    <w:multiLevelType w:val="hybridMultilevel"/>
    <w:tmpl w:val="D8501D34"/>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6" w15:restartNumberingAfterBreak="0">
    <w:nsid w:val="47C22A65"/>
    <w:multiLevelType w:val="hybridMultilevel"/>
    <w:tmpl w:val="330CB3CE"/>
    <w:lvl w:ilvl="0" w:tplc="0409000F">
      <w:start w:val="1"/>
      <w:numFmt w:val="decimal"/>
      <w:lvlText w:val="%1."/>
      <w:lvlJc w:val="left"/>
      <w:pPr>
        <w:ind w:left="420" w:hanging="420"/>
      </w:pPr>
      <w:rPr>
        <w:rFonts w:cs="Times New Roman"/>
      </w:rPr>
    </w:lvl>
    <w:lvl w:ilvl="1" w:tplc="04090017">
      <w:start w:val="1"/>
      <w:numFmt w:val="aiueoFullWidth"/>
      <w:lvlText w:val="(%2)"/>
      <w:lvlJc w:val="left"/>
      <w:pPr>
        <w:ind w:left="840" w:hanging="420"/>
      </w:pPr>
      <w:rPr>
        <w:rFonts w:cs="Times New Roman"/>
      </w:rPr>
    </w:lvl>
    <w:lvl w:ilvl="2" w:tplc="04090011">
      <w:start w:val="1"/>
      <w:numFmt w:val="decimalEnclosedCircle"/>
      <w:lvlText w:val="%3"/>
      <w:lvlJc w:val="left"/>
      <w:pPr>
        <w:ind w:left="1260" w:hanging="420"/>
      </w:pPr>
      <w:rPr>
        <w:rFonts w:cs="Times New Roman"/>
      </w:rPr>
    </w:lvl>
    <w:lvl w:ilvl="3" w:tplc="0409000F">
      <w:start w:val="1"/>
      <w:numFmt w:val="decimal"/>
      <w:lvlText w:val="%4."/>
      <w:lvlJc w:val="left"/>
      <w:pPr>
        <w:ind w:left="1680" w:hanging="420"/>
      </w:pPr>
      <w:rPr>
        <w:rFonts w:cs="Times New Roman"/>
      </w:rPr>
    </w:lvl>
    <w:lvl w:ilvl="4" w:tplc="04090017">
      <w:start w:val="1"/>
      <w:numFmt w:val="aiueoFullWidth"/>
      <w:lvlText w:val="(%5)"/>
      <w:lvlJc w:val="left"/>
      <w:pPr>
        <w:ind w:left="2100" w:hanging="420"/>
      </w:pPr>
      <w:rPr>
        <w:rFonts w:cs="Times New Roman"/>
      </w:rPr>
    </w:lvl>
    <w:lvl w:ilvl="5" w:tplc="04090011">
      <w:start w:val="1"/>
      <w:numFmt w:val="decimalEnclosedCircle"/>
      <w:lvlText w:val="%6"/>
      <w:lvlJc w:val="lef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7" w:tentative="1">
      <w:start w:val="1"/>
      <w:numFmt w:val="aiueoFullWidth"/>
      <w:lvlText w:val="(%8)"/>
      <w:lvlJc w:val="left"/>
      <w:pPr>
        <w:ind w:left="3360" w:hanging="420"/>
      </w:pPr>
      <w:rPr>
        <w:rFonts w:cs="Times New Roman"/>
      </w:rPr>
    </w:lvl>
    <w:lvl w:ilvl="8" w:tplc="04090011" w:tentative="1">
      <w:start w:val="1"/>
      <w:numFmt w:val="decimalEnclosedCircle"/>
      <w:lvlText w:val="%9"/>
      <w:lvlJc w:val="left"/>
      <w:pPr>
        <w:ind w:left="3780" w:hanging="420"/>
      </w:pPr>
      <w:rPr>
        <w:rFonts w:cs="Times New Roman"/>
      </w:rPr>
    </w:lvl>
  </w:abstractNum>
  <w:abstractNum w:abstractNumId="17" w15:restartNumberingAfterBreak="0">
    <w:nsid w:val="4B106C29"/>
    <w:multiLevelType w:val="hybridMultilevel"/>
    <w:tmpl w:val="42029544"/>
    <w:lvl w:ilvl="0" w:tplc="04090001">
      <w:start w:val="1"/>
      <w:numFmt w:val="bullet"/>
      <w:lvlText w:val=""/>
      <w:lvlJc w:val="left"/>
      <w:pPr>
        <w:ind w:left="2100" w:hanging="420"/>
      </w:pPr>
      <w:rPr>
        <w:rFonts w:ascii="Wingdings" w:hAnsi="Wingdings" w:hint="default"/>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8" w15:restartNumberingAfterBreak="0">
    <w:nsid w:val="4CFE656F"/>
    <w:multiLevelType w:val="hybridMultilevel"/>
    <w:tmpl w:val="D7BA937A"/>
    <w:lvl w:ilvl="0" w:tplc="04090001">
      <w:start w:val="1"/>
      <w:numFmt w:val="bullet"/>
      <w:lvlText w:val=""/>
      <w:lvlJc w:val="left"/>
      <w:pPr>
        <w:ind w:left="2100" w:hanging="420"/>
      </w:pPr>
      <w:rPr>
        <w:rFonts w:ascii="Wingdings" w:hAnsi="Wingdings" w:hint="default"/>
      </w:rPr>
    </w:lvl>
    <w:lvl w:ilvl="1" w:tplc="0409000B" w:tentative="1">
      <w:start w:val="1"/>
      <w:numFmt w:val="bullet"/>
      <w:lvlText w:val=""/>
      <w:lvlJc w:val="left"/>
      <w:pPr>
        <w:ind w:left="2520" w:hanging="420"/>
      </w:pPr>
      <w:rPr>
        <w:rFonts w:ascii="Wingdings" w:hAnsi="Wingdings" w:hint="default"/>
      </w:rPr>
    </w:lvl>
    <w:lvl w:ilvl="2" w:tplc="0409000D"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B" w:tentative="1">
      <w:start w:val="1"/>
      <w:numFmt w:val="bullet"/>
      <w:lvlText w:val=""/>
      <w:lvlJc w:val="left"/>
      <w:pPr>
        <w:ind w:left="3780" w:hanging="420"/>
      </w:pPr>
      <w:rPr>
        <w:rFonts w:ascii="Wingdings" w:hAnsi="Wingdings" w:hint="default"/>
      </w:rPr>
    </w:lvl>
    <w:lvl w:ilvl="5" w:tplc="0409000D"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B" w:tentative="1">
      <w:start w:val="1"/>
      <w:numFmt w:val="bullet"/>
      <w:lvlText w:val=""/>
      <w:lvlJc w:val="left"/>
      <w:pPr>
        <w:ind w:left="5040" w:hanging="420"/>
      </w:pPr>
      <w:rPr>
        <w:rFonts w:ascii="Wingdings" w:hAnsi="Wingdings" w:hint="default"/>
      </w:rPr>
    </w:lvl>
    <w:lvl w:ilvl="8" w:tplc="0409000D" w:tentative="1">
      <w:start w:val="1"/>
      <w:numFmt w:val="bullet"/>
      <w:lvlText w:val=""/>
      <w:lvlJc w:val="left"/>
      <w:pPr>
        <w:ind w:left="5460" w:hanging="420"/>
      </w:pPr>
      <w:rPr>
        <w:rFonts w:ascii="Wingdings" w:hAnsi="Wingdings" w:hint="default"/>
      </w:rPr>
    </w:lvl>
  </w:abstractNum>
  <w:abstractNum w:abstractNumId="19" w15:restartNumberingAfterBreak="0">
    <w:nsid w:val="521F3BC3"/>
    <w:multiLevelType w:val="hybridMultilevel"/>
    <w:tmpl w:val="FB6AD80A"/>
    <w:lvl w:ilvl="0" w:tplc="88302300">
      <w:start w:val="1"/>
      <w:numFmt w:val="decimal"/>
      <w:pStyle w:val="a"/>
      <w:lvlText w:val="%1."/>
      <w:lvlJc w:val="left"/>
      <w:pPr>
        <w:ind w:left="360" w:hanging="360"/>
      </w:pPr>
      <w:rPr>
        <w:rFonts w:cs="Times New Roman" w:hint="default"/>
      </w:rPr>
    </w:lvl>
    <w:lvl w:ilvl="1" w:tplc="00200B76">
      <w:start w:val="1"/>
      <w:numFmt w:val="lowerLetter"/>
      <w:lvlText w:val="%2."/>
      <w:lvlJc w:val="left"/>
      <w:pPr>
        <w:ind w:left="1440" w:hanging="360"/>
      </w:pPr>
      <w:rPr>
        <w:rFonts w:cs="Times New Roman"/>
      </w:rPr>
    </w:lvl>
    <w:lvl w:ilvl="2" w:tplc="2E66763C">
      <w:start w:val="1"/>
      <w:numFmt w:val="lowerRoman"/>
      <w:lvlText w:val="%3."/>
      <w:lvlJc w:val="right"/>
      <w:pPr>
        <w:ind w:left="2160" w:hanging="180"/>
      </w:pPr>
      <w:rPr>
        <w:rFonts w:cs="Times New Roman"/>
      </w:rPr>
    </w:lvl>
    <w:lvl w:ilvl="3" w:tplc="4CF4AC8C">
      <w:start w:val="1"/>
      <w:numFmt w:val="decimal"/>
      <w:lvlText w:val="%4."/>
      <w:lvlJc w:val="left"/>
      <w:pPr>
        <w:ind w:left="2880" w:hanging="360"/>
      </w:pPr>
      <w:rPr>
        <w:rFonts w:cs="Times New Roman"/>
      </w:rPr>
    </w:lvl>
    <w:lvl w:ilvl="4" w:tplc="0316A840" w:tentative="1">
      <w:start w:val="1"/>
      <w:numFmt w:val="lowerLetter"/>
      <w:lvlText w:val="%5."/>
      <w:lvlJc w:val="left"/>
      <w:pPr>
        <w:ind w:left="3600" w:hanging="360"/>
      </w:pPr>
      <w:rPr>
        <w:rFonts w:cs="Times New Roman"/>
      </w:rPr>
    </w:lvl>
    <w:lvl w:ilvl="5" w:tplc="4A4EDF86" w:tentative="1">
      <w:start w:val="1"/>
      <w:numFmt w:val="lowerRoman"/>
      <w:lvlText w:val="%6."/>
      <w:lvlJc w:val="right"/>
      <w:pPr>
        <w:ind w:left="4320" w:hanging="180"/>
      </w:pPr>
      <w:rPr>
        <w:rFonts w:cs="Times New Roman"/>
      </w:rPr>
    </w:lvl>
    <w:lvl w:ilvl="6" w:tplc="B65ECF6E" w:tentative="1">
      <w:start w:val="1"/>
      <w:numFmt w:val="decimal"/>
      <w:lvlText w:val="%7."/>
      <w:lvlJc w:val="left"/>
      <w:pPr>
        <w:ind w:left="5040" w:hanging="360"/>
      </w:pPr>
      <w:rPr>
        <w:rFonts w:cs="Times New Roman"/>
      </w:rPr>
    </w:lvl>
    <w:lvl w:ilvl="7" w:tplc="2D00BF5E" w:tentative="1">
      <w:start w:val="1"/>
      <w:numFmt w:val="lowerLetter"/>
      <w:lvlText w:val="%8."/>
      <w:lvlJc w:val="left"/>
      <w:pPr>
        <w:ind w:left="5760" w:hanging="360"/>
      </w:pPr>
      <w:rPr>
        <w:rFonts w:cs="Times New Roman"/>
      </w:rPr>
    </w:lvl>
    <w:lvl w:ilvl="8" w:tplc="0A54776E" w:tentative="1">
      <w:start w:val="1"/>
      <w:numFmt w:val="lowerRoman"/>
      <w:lvlText w:val="%9."/>
      <w:lvlJc w:val="right"/>
      <w:pPr>
        <w:ind w:left="6480" w:hanging="180"/>
      </w:pPr>
      <w:rPr>
        <w:rFonts w:cs="Times New Roman"/>
      </w:rPr>
    </w:lvl>
  </w:abstractNum>
  <w:abstractNum w:abstractNumId="20" w15:restartNumberingAfterBreak="0">
    <w:nsid w:val="53F11268"/>
    <w:multiLevelType w:val="hybridMultilevel"/>
    <w:tmpl w:val="B0E8609E"/>
    <w:lvl w:ilvl="0" w:tplc="04090001">
      <w:start w:val="1"/>
      <w:numFmt w:val="bullet"/>
      <w:lvlText w:val=""/>
      <w:lvlJc w:val="left"/>
      <w:pPr>
        <w:ind w:left="420" w:hanging="420"/>
      </w:pPr>
      <w:rPr>
        <w:rFonts w:ascii="Wingdings" w:hAnsi="Wingdings" w:cs="Wingdings" w:hint="default"/>
      </w:rPr>
    </w:lvl>
    <w:lvl w:ilvl="1" w:tplc="0409000B" w:tentative="1">
      <w:start w:val="1"/>
      <w:numFmt w:val="bullet"/>
      <w:lvlText w:val=""/>
      <w:lvlJc w:val="left"/>
      <w:pPr>
        <w:ind w:left="840" w:hanging="420"/>
      </w:pPr>
      <w:rPr>
        <w:rFonts w:ascii="Wingdings" w:hAnsi="Wingdings" w:cs="Wingdings" w:hint="default"/>
      </w:rPr>
    </w:lvl>
    <w:lvl w:ilvl="2" w:tplc="0409000D"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B" w:tentative="1">
      <w:start w:val="1"/>
      <w:numFmt w:val="bullet"/>
      <w:lvlText w:val=""/>
      <w:lvlJc w:val="left"/>
      <w:pPr>
        <w:ind w:left="2100" w:hanging="420"/>
      </w:pPr>
      <w:rPr>
        <w:rFonts w:ascii="Wingdings" w:hAnsi="Wingdings" w:cs="Wingdings" w:hint="default"/>
      </w:rPr>
    </w:lvl>
    <w:lvl w:ilvl="5" w:tplc="0409000D"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B" w:tentative="1">
      <w:start w:val="1"/>
      <w:numFmt w:val="bullet"/>
      <w:lvlText w:val=""/>
      <w:lvlJc w:val="left"/>
      <w:pPr>
        <w:ind w:left="3360" w:hanging="420"/>
      </w:pPr>
      <w:rPr>
        <w:rFonts w:ascii="Wingdings" w:hAnsi="Wingdings" w:cs="Wingdings" w:hint="default"/>
      </w:rPr>
    </w:lvl>
    <w:lvl w:ilvl="8" w:tplc="0409000D" w:tentative="1">
      <w:start w:val="1"/>
      <w:numFmt w:val="bullet"/>
      <w:lvlText w:val=""/>
      <w:lvlJc w:val="left"/>
      <w:pPr>
        <w:ind w:left="3780" w:hanging="420"/>
      </w:pPr>
      <w:rPr>
        <w:rFonts w:ascii="Wingdings" w:hAnsi="Wingdings" w:cs="Wingdings" w:hint="default"/>
      </w:rPr>
    </w:lvl>
  </w:abstractNum>
  <w:abstractNum w:abstractNumId="21" w15:restartNumberingAfterBreak="0">
    <w:nsid w:val="610A07CF"/>
    <w:multiLevelType w:val="hybridMultilevel"/>
    <w:tmpl w:val="C27ED3CC"/>
    <w:lvl w:ilvl="0" w:tplc="0409000F">
      <w:start w:val="1"/>
      <w:numFmt w:val="decimal"/>
      <w:lvlText w:val="%1."/>
      <w:lvlJc w:val="left"/>
      <w:pPr>
        <w:tabs>
          <w:tab w:val="num" w:pos="420"/>
        </w:tabs>
        <w:ind w:left="420" w:hanging="420"/>
      </w:pPr>
      <w:rPr>
        <w:rFonts w:hint="default"/>
      </w:rPr>
    </w:lvl>
    <w:lvl w:ilvl="1" w:tplc="04090001">
      <w:start w:val="1"/>
      <w:numFmt w:val="bullet"/>
      <w:lvlText w:val=""/>
      <w:lvlJc w:val="left"/>
      <w:pPr>
        <w:ind w:left="840" w:hanging="420"/>
      </w:pPr>
      <w:rPr>
        <w:rFonts w:ascii="Wingdings" w:hAnsi="Wingdings" w:cs="Wingdings" w:hint="default"/>
      </w:rPr>
    </w:lvl>
    <w:lvl w:ilvl="2" w:tplc="04090011">
      <w:start w:val="1"/>
      <w:numFmt w:val="decimalEnclosedCircle"/>
      <w:lvlText w:val="%3"/>
      <w:lvlJc w:val="left"/>
      <w:pPr>
        <w:ind w:left="1260" w:hanging="420"/>
      </w:pPr>
      <w:rPr>
        <w:rFonts w:cs="Times New Roman"/>
      </w:rPr>
    </w:lvl>
    <w:lvl w:ilvl="3" w:tplc="04090013">
      <w:start w:val="1"/>
      <w:numFmt w:val="upperRoman"/>
      <w:lvlText w:val="%4."/>
      <w:lvlJc w:val="left"/>
      <w:pPr>
        <w:tabs>
          <w:tab w:val="num" w:pos="1680"/>
        </w:tabs>
        <w:ind w:left="1680" w:hanging="420"/>
      </w:pPr>
    </w:lvl>
    <w:lvl w:ilvl="4" w:tplc="04090001">
      <w:start w:val="1"/>
      <w:numFmt w:val="bullet"/>
      <w:lvlText w:val=""/>
      <w:lvlJc w:val="left"/>
      <w:pPr>
        <w:ind w:left="2100" w:hanging="420"/>
      </w:pPr>
      <w:rPr>
        <w:rFonts w:ascii="Wingdings" w:hAnsi="Wingdings" w:cs="Wingdings" w:hint="default"/>
      </w:rPr>
    </w:lvl>
    <w:lvl w:ilvl="5" w:tplc="04090011">
      <w:start w:val="1"/>
      <w:numFmt w:val="decimalEnclosedCircle"/>
      <w:lvlText w:val="%6"/>
      <w:lvlJc w:val="left"/>
      <w:pPr>
        <w:ind w:left="2520" w:hanging="420"/>
      </w:pPr>
      <w:rPr>
        <w:rFonts w:cs="Times New Roman"/>
      </w:rPr>
    </w:lvl>
    <w:lvl w:ilvl="6" w:tplc="7444BE48">
      <w:numFmt w:val="bullet"/>
      <w:lvlText w:val="■"/>
      <w:lvlJc w:val="left"/>
      <w:pPr>
        <w:ind w:left="2880" w:hanging="360"/>
      </w:pPr>
      <w:rPr>
        <w:rFonts w:ascii="ＭＳ ゴシック" w:eastAsia="ＭＳ ゴシック" w:hAnsi="ＭＳ ゴシック" w:cs="FreesiaUPC" w:hint="eastAsia"/>
      </w:rPr>
    </w:lvl>
    <w:lvl w:ilvl="7" w:tplc="04090017">
      <w:start w:val="1"/>
      <w:numFmt w:val="aiueoFullWidth"/>
      <w:lvlText w:val="(%8)"/>
      <w:lvlJc w:val="left"/>
      <w:pPr>
        <w:ind w:left="3360" w:hanging="420"/>
      </w:pPr>
      <w:rPr>
        <w:rFonts w:cs="Times New Roman"/>
      </w:rPr>
    </w:lvl>
    <w:lvl w:ilvl="8" w:tplc="04090011" w:tentative="1">
      <w:start w:val="1"/>
      <w:numFmt w:val="decimalEnclosedCircle"/>
      <w:lvlText w:val="%9"/>
      <w:lvlJc w:val="left"/>
      <w:pPr>
        <w:ind w:left="3780" w:hanging="420"/>
      </w:pPr>
      <w:rPr>
        <w:rFonts w:cs="Times New Roman"/>
      </w:rPr>
    </w:lvl>
  </w:abstractNum>
  <w:abstractNum w:abstractNumId="22" w15:restartNumberingAfterBreak="0">
    <w:nsid w:val="66E4745A"/>
    <w:multiLevelType w:val="hybridMultilevel"/>
    <w:tmpl w:val="4B8A4218"/>
    <w:lvl w:ilvl="0" w:tplc="04090013">
      <w:start w:val="1"/>
      <w:numFmt w:val="upperRoman"/>
      <w:lvlText w:val="%1."/>
      <w:lvlJc w:val="left"/>
      <w:pPr>
        <w:ind w:left="420" w:hanging="420"/>
      </w:pPr>
      <w:rPr>
        <w:rFonts w:hint="default"/>
      </w:rPr>
    </w:lvl>
    <w:lvl w:ilvl="1" w:tplc="04090001">
      <w:start w:val="1"/>
      <w:numFmt w:val="bullet"/>
      <w:lvlText w:val=""/>
      <w:lvlJc w:val="left"/>
      <w:pPr>
        <w:ind w:left="840" w:hanging="420"/>
      </w:pPr>
      <w:rPr>
        <w:rFonts w:ascii="Wingdings" w:hAnsi="Wingdings" w:cs="Wingdings" w:hint="default"/>
      </w:rPr>
    </w:lvl>
    <w:lvl w:ilvl="2" w:tplc="04090011">
      <w:start w:val="1"/>
      <w:numFmt w:val="decimalEnclosedCircle"/>
      <w:lvlText w:val="%3"/>
      <w:lvlJc w:val="left"/>
      <w:pPr>
        <w:ind w:left="1260" w:hanging="420"/>
      </w:pPr>
    </w:lvl>
    <w:lvl w:ilvl="3" w:tplc="04090001">
      <w:start w:val="1"/>
      <w:numFmt w:val="bullet"/>
      <w:lvlText w:val=""/>
      <w:lvlJc w:val="left"/>
      <w:pPr>
        <w:ind w:left="1680" w:hanging="420"/>
      </w:pPr>
      <w:rPr>
        <w:rFonts w:ascii="Wingdings" w:hAnsi="Wingdings" w:cs="Wingdings" w:hint="default"/>
      </w:rPr>
    </w:lvl>
    <w:lvl w:ilvl="4" w:tplc="04090017">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7B734274"/>
    <w:multiLevelType w:val="hybridMultilevel"/>
    <w:tmpl w:val="28DC00DE"/>
    <w:lvl w:ilvl="0" w:tplc="4438ACC2">
      <w:start w:val="1"/>
      <w:numFmt w:val="bullet"/>
      <w:pStyle w:val="a0"/>
      <w:lvlText w:val=""/>
      <w:lvlJc w:val="left"/>
      <w:pPr>
        <w:tabs>
          <w:tab w:val="num" w:pos="360"/>
        </w:tabs>
        <w:ind w:left="360" w:hanging="360"/>
      </w:pPr>
      <w:rPr>
        <w:rFonts w:ascii="Symbol" w:hAnsi="Symbol" w:hint="default"/>
        <w:color w:val="F75952"/>
        <w:sz w:val="20"/>
      </w:rPr>
    </w:lvl>
    <w:lvl w:ilvl="1" w:tplc="30F0AD60">
      <w:start w:val="1"/>
      <w:numFmt w:val="bullet"/>
      <w:lvlText w:val="o"/>
      <w:lvlJc w:val="left"/>
      <w:pPr>
        <w:ind w:left="1440" w:hanging="360"/>
      </w:pPr>
      <w:rPr>
        <w:rFonts w:ascii="Courier New" w:hAnsi="Courier New" w:hint="default"/>
      </w:rPr>
    </w:lvl>
    <w:lvl w:ilvl="2" w:tplc="EA7C1FD0" w:tentative="1">
      <w:start w:val="1"/>
      <w:numFmt w:val="bullet"/>
      <w:lvlText w:val=""/>
      <w:lvlJc w:val="left"/>
      <w:pPr>
        <w:ind w:left="2160" w:hanging="360"/>
      </w:pPr>
      <w:rPr>
        <w:rFonts w:ascii="Wingdings" w:hAnsi="Wingdings" w:hint="default"/>
      </w:rPr>
    </w:lvl>
    <w:lvl w:ilvl="3" w:tplc="E9BEA4E2" w:tentative="1">
      <w:start w:val="1"/>
      <w:numFmt w:val="bullet"/>
      <w:lvlText w:val=""/>
      <w:lvlJc w:val="left"/>
      <w:pPr>
        <w:ind w:left="2880" w:hanging="360"/>
      </w:pPr>
      <w:rPr>
        <w:rFonts w:ascii="Symbol" w:hAnsi="Symbol" w:hint="default"/>
      </w:rPr>
    </w:lvl>
    <w:lvl w:ilvl="4" w:tplc="E53A8B5A" w:tentative="1">
      <w:start w:val="1"/>
      <w:numFmt w:val="bullet"/>
      <w:lvlText w:val="o"/>
      <w:lvlJc w:val="left"/>
      <w:pPr>
        <w:ind w:left="3600" w:hanging="360"/>
      </w:pPr>
      <w:rPr>
        <w:rFonts w:ascii="Courier New" w:hAnsi="Courier New" w:hint="default"/>
      </w:rPr>
    </w:lvl>
    <w:lvl w:ilvl="5" w:tplc="93686818" w:tentative="1">
      <w:start w:val="1"/>
      <w:numFmt w:val="bullet"/>
      <w:lvlText w:val=""/>
      <w:lvlJc w:val="left"/>
      <w:pPr>
        <w:ind w:left="4320" w:hanging="360"/>
      </w:pPr>
      <w:rPr>
        <w:rFonts w:ascii="Wingdings" w:hAnsi="Wingdings" w:hint="default"/>
      </w:rPr>
    </w:lvl>
    <w:lvl w:ilvl="6" w:tplc="FCDE8840" w:tentative="1">
      <w:start w:val="1"/>
      <w:numFmt w:val="bullet"/>
      <w:lvlText w:val=""/>
      <w:lvlJc w:val="left"/>
      <w:pPr>
        <w:ind w:left="5040" w:hanging="360"/>
      </w:pPr>
      <w:rPr>
        <w:rFonts w:ascii="Symbol" w:hAnsi="Symbol" w:hint="default"/>
      </w:rPr>
    </w:lvl>
    <w:lvl w:ilvl="7" w:tplc="81FABCFE" w:tentative="1">
      <w:start w:val="1"/>
      <w:numFmt w:val="bullet"/>
      <w:lvlText w:val="o"/>
      <w:lvlJc w:val="left"/>
      <w:pPr>
        <w:ind w:left="5760" w:hanging="360"/>
      </w:pPr>
      <w:rPr>
        <w:rFonts w:ascii="Courier New" w:hAnsi="Courier New" w:hint="default"/>
      </w:rPr>
    </w:lvl>
    <w:lvl w:ilvl="8" w:tplc="D79026A0" w:tentative="1">
      <w:start w:val="1"/>
      <w:numFmt w:val="bullet"/>
      <w:lvlText w:val=""/>
      <w:lvlJc w:val="left"/>
      <w:pPr>
        <w:ind w:left="6480" w:hanging="360"/>
      </w:pPr>
      <w:rPr>
        <w:rFonts w:ascii="Wingdings" w:hAnsi="Wingdings" w:hint="default"/>
      </w:rPr>
    </w:lvl>
  </w:abstractNum>
  <w:abstractNum w:abstractNumId="24" w15:restartNumberingAfterBreak="0">
    <w:nsid w:val="7E043E08"/>
    <w:multiLevelType w:val="hybridMultilevel"/>
    <w:tmpl w:val="158E4DEA"/>
    <w:lvl w:ilvl="0" w:tplc="0409000F">
      <w:start w:val="1"/>
      <w:numFmt w:val="decimal"/>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5" w15:restartNumberingAfterBreak="0">
    <w:nsid w:val="7E0B3A11"/>
    <w:multiLevelType w:val="hybridMultilevel"/>
    <w:tmpl w:val="B0648B80"/>
    <w:lvl w:ilvl="0" w:tplc="04090001">
      <w:start w:val="1"/>
      <w:numFmt w:val="bullet"/>
      <w:lvlText w:val=""/>
      <w:lvlJc w:val="left"/>
      <w:pPr>
        <w:ind w:left="840" w:hanging="420"/>
      </w:pPr>
      <w:rPr>
        <w:rFonts w:ascii="Wingdings" w:hAnsi="Wingdings" w:cs="Wingdings" w:hint="default"/>
      </w:rPr>
    </w:lvl>
    <w:lvl w:ilvl="1" w:tplc="0409000B" w:tentative="1">
      <w:start w:val="1"/>
      <w:numFmt w:val="bullet"/>
      <w:lvlText w:val=""/>
      <w:lvlJc w:val="left"/>
      <w:pPr>
        <w:ind w:left="1260" w:hanging="420"/>
      </w:pPr>
      <w:rPr>
        <w:rFonts w:ascii="Wingdings" w:hAnsi="Wingdings" w:cs="Wingdings" w:hint="default"/>
      </w:rPr>
    </w:lvl>
    <w:lvl w:ilvl="2" w:tplc="0409000D"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B" w:tentative="1">
      <w:start w:val="1"/>
      <w:numFmt w:val="bullet"/>
      <w:lvlText w:val=""/>
      <w:lvlJc w:val="left"/>
      <w:pPr>
        <w:ind w:left="2520" w:hanging="420"/>
      </w:pPr>
      <w:rPr>
        <w:rFonts w:ascii="Wingdings" w:hAnsi="Wingdings" w:cs="Wingdings" w:hint="default"/>
      </w:rPr>
    </w:lvl>
    <w:lvl w:ilvl="5" w:tplc="0409000D"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B" w:tentative="1">
      <w:start w:val="1"/>
      <w:numFmt w:val="bullet"/>
      <w:lvlText w:val=""/>
      <w:lvlJc w:val="left"/>
      <w:pPr>
        <w:ind w:left="3780" w:hanging="420"/>
      </w:pPr>
      <w:rPr>
        <w:rFonts w:ascii="Wingdings" w:hAnsi="Wingdings" w:cs="Wingdings" w:hint="default"/>
      </w:rPr>
    </w:lvl>
    <w:lvl w:ilvl="8" w:tplc="0409000D" w:tentative="1">
      <w:start w:val="1"/>
      <w:numFmt w:val="bullet"/>
      <w:lvlText w:val=""/>
      <w:lvlJc w:val="left"/>
      <w:pPr>
        <w:ind w:left="4200" w:hanging="420"/>
      </w:pPr>
      <w:rPr>
        <w:rFonts w:ascii="Wingdings" w:hAnsi="Wingdings" w:cs="Wingdings" w:hint="default"/>
      </w:rPr>
    </w:lvl>
  </w:abstractNum>
  <w:num w:numId="1">
    <w:abstractNumId w:val="23"/>
  </w:num>
  <w:num w:numId="2">
    <w:abstractNumId w:val="19"/>
  </w:num>
  <w:num w:numId="3">
    <w:abstractNumId w:val="8"/>
  </w:num>
  <w:num w:numId="4">
    <w:abstractNumId w:val="16"/>
  </w:num>
  <w:num w:numId="5">
    <w:abstractNumId w:val="0"/>
  </w:num>
  <w:num w:numId="6">
    <w:abstractNumId w:val="6"/>
  </w:num>
  <w:num w:numId="7">
    <w:abstractNumId w:val="3"/>
  </w:num>
  <w:num w:numId="8">
    <w:abstractNumId w:val="21"/>
  </w:num>
  <w:num w:numId="9">
    <w:abstractNumId w:val="14"/>
  </w:num>
  <w:num w:numId="10">
    <w:abstractNumId w:val="18"/>
  </w:num>
  <w:num w:numId="11">
    <w:abstractNumId w:val="2"/>
  </w:num>
  <w:num w:numId="12">
    <w:abstractNumId w:val="1"/>
  </w:num>
  <w:num w:numId="13">
    <w:abstractNumId w:val="22"/>
  </w:num>
  <w:num w:numId="14">
    <w:abstractNumId w:val="25"/>
  </w:num>
  <w:num w:numId="15">
    <w:abstractNumId w:val="24"/>
  </w:num>
  <w:num w:numId="16">
    <w:abstractNumId w:val="7"/>
  </w:num>
  <w:num w:numId="17">
    <w:abstractNumId w:val="10"/>
  </w:num>
  <w:num w:numId="18">
    <w:abstractNumId w:val="20"/>
  </w:num>
  <w:num w:numId="19">
    <w:abstractNumId w:val="11"/>
  </w:num>
  <w:num w:numId="20">
    <w:abstractNumId w:val="12"/>
  </w:num>
  <w:num w:numId="21">
    <w:abstractNumId w:val="13"/>
  </w:num>
  <w:num w:numId="22">
    <w:abstractNumId w:val="5"/>
  </w:num>
  <w:num w:numId="23">
    <w:abstractNumId w:val="15"/>
  </w:num>
  <w:num w:numId="24">
    <w:abstractNumId w:val="9"/>
  </w:num>
  <w:num w:numId="25">
    <w:abstractNumId w:val="4"/>
  </w:num>
  <w:num w:numId="26">
    <w:abstractNumId w:val="1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9"/>
  <w:bordersDoNotSurroundHeader/>
  <w:bordersDoNotSurroundFooter/>
  <w:proofState w:spelling="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332C"/>
    <w:rsid w:val="00001C7F"/>
    <w:rsid w:val="00002D2A"/>
    <w:rsid w:val="000034CA"/>
    <w:rsid w:val="00003A16"/>
    <w:rsid w:val="00003F5A"/>
    <w:rsid w:val="00004CE7"/>
    <w:rsid w:val="000058C9"/>
    <w:rsid w:val="00006B40"/>
    <w:rsid w:val="0001060C"/>
    <w:rsid w:val="000107A5"/>
    <w:rsid w:val="00010D6C"/>
    <w:rsid w:val="00011027"/>
    <w:rsid w:val="00012170"/>
    <w:rsid w:val="00012193"/>
    <w:rsid w:val="00012F1C"/>
    <w:rsid w:val="000134A0"/>
    <w:rsid w:val="000139E3"/>
    <w:rsid w:val="00014154"/>
    <w:rsid w:val="0001537F"/>
    <w:rsid w:val="000157DF"/>
    <w:rsid w:val="0001733D"/>
    <w:rsid w:val="00017450"/>
    <w:rsid w:val="00017856"/>
    <w:rsid w:val="00017E28"/>
    <w:rsid w:val="000204B7"/>
    <w:rsid w:val="00020D3E"/>
    <w:rsid w:val="0002351A"/>
    <w:rsid w:val="00023A5C"/>
    <w:rsid w:val="000247A3"/>
    <w:rsid w:val="00024A8B"/>
    <w:rsid w:val="00024FFF"/>
    <w:rsid w:val="00025B0F"/>
    <w:rsid w:val="00027515"/>
    <w:rsid w:val="0003082A"/>
    <w:rsid w:val="00031048"/>
    <w:rsid w:val="000314C4"/>
    <w:rsid w:val="000318A6"/>
    <w:rsid w:val="00031F27"/>
    <w:rsid w:val="000322CB"/>
    <w:rsid w:val="00033587"/>
    <w:rsid w:val="00034452"/>
    <w:rsid w:val="0003483C"/>
    <w:rsid w:val="00035F50"/>
    <w:rsid w:val="00036B94"/>
    <w:rsid w:val="000401C7"/>
    <w:rsid w:val="00040965"/>
    <w:rsid w:val="00040C55"/>
    <w:rsid w:val="000418C6"/>
    <w:rsid w:val="00041929"/>
    <w:rsid w:val="00041D84"/>
    <w:rsid w:val="00042653"/>
    <w:rsid w:val="00042D27"/>
    <w:rsid w:val="00042F5A"/>
    <w:rsid w:val="0004305E"/>
    <w:rsid w:val="00043A55"/>
    <w:rsid w:val="00043AAB"/>
    <w:rsid w:val="000440D7"/>
    <w:rsid w:val="00044204"/>
    <w:rsid w:val="00045057"/>
    <w:rsid w:val="00045DB4"/>
    <w:rsid w:val="000472EC"/>
    <w:rsid w:val="000474F4"/>
    <w:rsid w:val="000509BF"/>
    <w:rsid w:val="00050EBC"/>
    <w:rsid w:val="00051913"/>
    <w:rsid w:val="00051991"/>
    <w:rsid w:val="00051A64"/>
    <w:rsid w:val="00051D50"/>
    <w:rsid w:val="0005274B"/>
    <w:rsid w:val="000530EE"/>
    <w:rsid w:val="00053142"/>
    <w:rsid w:val="00053332"/>
    <w:rsid w:val="000536AE"/>
    <w:rsid w:val="00054DA9"/>
    <w:rsid w:val="00054EFE"/>
    <w:rsid w:val="00055339"/>
    <w:rsid w:val="00055B04"/>
    <w:rsid w:val="00056AE2"/>
    <w:rsid w:val="00056C6D"/>
    <w:rsid w:val="00056D79"/>
    <w:rsid w:val="00057679"/>
    <w:rsid w:val="00057933"/>
    <w:rsid w:val="00060029"/>
    <w:rsid w:val="00060941"/>
    <w:rsid w:val="0006149B"/>
    <w:rsid w:val="00061790"/>
    <w:rsid w:val="00061A66"/>
    <w:rsid w:val="00061B60"/>
    <w:rsid w:val="00061F5E"/>
    <w:rsid w:val="0006516B"/>
    <w:rsid w:val="000657BF"/>
    <w:rsid w:val="00065C3B"/>
    <w:rsid w:val="0006654D"/>
    <w:rsid w:val="00067367"/>
    <w:rsid w:val="0006776B"/>
    <w:rsid w:val="00067C53"/>
    <w:rsid w:val="00070A16"/>
    <w:rsid w:val="00070C22"/>
    <w:rsid w:val="00070C8E"/>
    <w:rsid w:val="00071538"/>
    <w:rsid w:val="000720CC"/>
    <w:rsid w:val="00072DBF"/>
    <w:rsid w:val="00072F40"/>
    <w:rsid w:val="00075116"/>
    <w:rsid w:val="00075927"/>
    <w:rsid w:val="00075E35"/>
    <w:rsid w:val="00075FB5"/>
    <w:rsid w:val="00076633"/>
    <w:rsid w:val="0007778A"/>
    <w:rsid w:val="00080C37"/>
    <w:rsid w:val="000818F2"/>
    <w:rsid w:val="00082933"/>
    <w:rsid w:val="00083958"/>
    <w:rsid w:val="00084BA8"/>
    <w:rsid w:val="00084BCF"/>
    <w:rsid w:val="00084DB0"/>
    <w:rsid w:val="00084E3A"/>
    <w:rsid w:val="00085135"/>
    <w:rsid w:val="0008625D"/>
    <w:rsid w:val="000867B9"/>
    <w:rsid w:val="00087222"/>
    <w:rsid w:val="00087458"/>
    <w:rsid w:val="00087F24"/>
    <w:rsid w:val="00087F55"/>
    <w:rsid w:val="000906F9"/>
    <w:rsid w:val="000919E3"/>
    <w:rsid w:val="00092917"/>
    <w:rsid w:val="000937C5"/>
    <w:rsid w:val="000938D0"/>
    <w:rsid w:val="000941FD"/>
    <w:rsid w:val="000942B0"/>
    <w:rsid w:val="000947E5"/>
    <w:rsid w:val="000955BE"/>
    <w:rsid w:val="00095CA0"/>
    <w:rsid w:val="00095D56"/>
    <w:rsid w:val="000973FD"/>
    <w:rsid w:val="00097424"/>
    <w:rsid w:val="000974ED"/>
    <w:rsid w:val="00097899"/>
    <w:rsid w:val="00097983"/>
    <w:rsid w:val="00097B00"/>
    <w:rsid w:val="000A02B0"/>
    <w:rsid w:val="000A02FA"/>
    <w:rsid w:val="000A12A5"/>
    <w:rsid w:val="000A1D13"/>
    <w:rsid w:val="000A1E0C"/>
    <w:rsid w:val="000A4695"/>
    <w:rsid w:val="000A46FD"/>
    <w:rsid w:val="000A53CE"/>
    <w:rsid w:val="000A616B"/>
    <w:rsid w:val="000A62DC"/>
    <w:rsid w:val="000A6717"/>
    <w:rsid w:val="000A6F44"/>
    <w:rsid w:val="000A792C"/>
    <w:rsid w:val="000B0128"/>
    <w:rsid w:val="000B07AD"/>
    <w:rsid w:val="000B1071"/>
    <w:rsid w:val="000B1136"/>
    <w:rsid w:val="000B17E4"/>
    <w:rsid w:val="000B2631"/>
    <w:rsid w:val="000B2774"/>
    <w:rsid w:val="000B279C"/>
    <w:rsid w:val="000B27F3"/>
    <w:rsid w:val="000B2964"/>
    <w:rsid w:val="000B32EC"/>
    <w:rsid w:val="000B4016"/>
    <w:rsid w:val="000B5169"/>
    <w:rsid w:val="000B5EC5"/>
    <w:rsid w:val="000B6121"/>
    <w:rsid w:val="000B64A4"/>
    <w:rsid w:val="000B6D53"/>
    <w:rsid w:val="000B7369"/>
    <w:rsid w:val="000B7674"/>
    <w:rsid w:val="000B7C38"/>
    <w:rsid w:val="000B7FAE"/>
    <w:rsid w:val="000B7FC9"/>
    <w:rsid w:val="000C0F1E"/>
    <w:rsid w:val="000C1817"/>
    <w:rsid w:val="000C182A"/>
    <w:rsid w:val="000C1CD0"/>
    <w:rsid w:val="000C1DA7"/>
    <w:rsid w:val="000C21F4"/>
    <w:rsid w:val="000C2342"/>
    <w:rsid w:val="000C3DBB"/>
    <w:rsid w:val="000C41F8"/>
    <w:rsid w:val="000C4CC0"/>
    <w:rsid w:val="000C5071"/>
    <w:rsid w:val="000C5CB6"/>
    <w:rsid w:val="000C5FA6"/>
    <w:rsid w:val="000C7DC8"/>
    <w:rsid w:val="000D1CC8"/>
    <w:rsid w:val="000D3080"/>
    <w:rsid w:val="000D343F"/>
    <w:rsid w:val="000D5108"/>
    <w:rsid w:val="000D51AF"/>
    <w:rsid w:val="000D572D"/>
    <w:rsid w:val="000D57CF"/>
    <w:rsid w:val="000D5BE9"/>
    <w:rsid w:val="000D67F7"/>
    <w:rsid w:val="000D6CF5"/>
    <w:rsid w:val="000D7723"/>
    <w:rsid w:val="000D7D0D"/>
    <w:rsid w:val="000E08F9"/>
    <w:rsid w:val="000E1983"/>
    <w:rsid w:val="000E3470"/>
    <w:rsid w:val="000E4DC4"/>
    <w:rsid w:val="000E51F8"/>
    <w:rsid w:val="000E5472"/>
    <w:rsid w:val="000E56DF"/>
    <w:rsid w:val="000E59E6"/>
    <w:rsid w:val="000E5F16"/>
    <w:rsid w:val="000E74A7"/>
    <w:rsid w:val="000E773F"/>
    <w:rsid w:val="000E7B92"/>
    <w:rsid w:val="000F01CA"/>
    <w:rsid w:val="000F04AA"/>
    <w:rsid w:val="000F2131"/>
    <w:rsid w:val="000F23CE"/>
    <w:rsid w:val="000F25D0"/>
    <w:rsid w:val="000F261C"/>
    <w:rsid w:val="000F3113"/>
    <w:rsid w:val="000F341C"/>
    <w:rsid w:val="000F37F5"/>
    <w:rsid w:val="000F38D3"/>
    <w:rsid w:val="000F4364"/>
    <w:rsid w:val="000F4843"/>
    <w:rsid w:val="000F59BB"/>
    <w:rsid w:val="000F6FD0"/>
    <w:rsid w:val="000F76C4"/>
    <w:rsid w:val="000F7A5D"/>
    <w:rsid w:val="00100D1E"/>
    <w:rsid w:val="0010100C"/>
    <w:rsid w:val="001019D6"/>
    <w:rsid w:val="00101D47"/>
    <w:rsid w:val="00102220"/>
    <w:rsid w:val="00102B22"/>
    <w:rsid w:val="00103255"/>
    <w:rsid w:val="001033E3"/>
    <w:rsid w:val="001043B6"/>
    <w:rsid w:val="00104A55"/>
    <w:rsid w:val="00104DA2"/>
    <w:rsid w:val="00105382"/>
    <w:rsid w:val="00105726"/>
    <w:rsid w:val="00105E10"/>
    <w:rsid w:val="001060AD"/>
    <w:rsid w:val="00106365"/>
    <w:rsid w:val="00106731"/>
    <w:rsid w:val="001075A3"/>
    <w:rsid w:val="00107749"/>
    <w:rsid w:val="00107933"/>
    <w:rsid w:val="00110E16"/>
    <w:rsid w:val="001114CC"/>
    <w:rsid w:val="00111594"/>
    <w:rsid w:val="00113DBA"/>
    <w:rsid w:val="00115747"/>
    <w:rsid w:val="00117281"/>
    <w:rsid w:val="00117890"/>
    <w:rsid w:val="00117BE0"/>
    <w:rsid w:val="0012222F"/>
    <w:rsid w:val="00122580"/>
    <w:rsid w:val="00122E11"/>
    <w:rsid w:val="00124972"/>
    <w:rsid w:val="00127AA9"/>
    <w:rsid w:val="00127D5F"/>
    <w:rsid w:val="00131833"/>
    <w:rsid w:val="0013212B"/>
    <w:rsid w:val="00134670"/>
    <w:rsid w:val="00134CC2"/>
    <w:rsid w:val="0013526B"/>
    <w:rsid w:val="001353AE"/>
    <w:rsid w:val="001353CC"/>
    <w:rsid w:val="001356D7"/>
    <w:rsid w:val="001364EC"/>
    <w:rsid w:val="00136C62"/>
    <w:rsid w:val="00137070"/>
    <w:rsid w:val="0014002E"/>
    <w:rsid w:val="0014036D"/>
    <w:rsid w:val="00140470"/>
    <w:rsid w:val="00141AED"/>
    <w:rsid w:val="00141B43"/>
    <w:rsid w:val="001426FB"/>
    <w:rsid w:val="00144856"/>
    <w:rsid w:val="00145079"/>
    <w:rsid w:val="00145D66"/>
    <w:rsid w:val="001461BC"/>
    <w:rsid w:val="001466D1"/>
    <w:rsid w:val="00147548"/>
    <w:rsid w:val="00147D30"/>
    <w:rsid w:val="00147D48"/>
    <w:rsid w:val="00150E02"/>
    <w:rsid w:val="001510C2"/>
    <w:rsid w:val="00151801"/>
    <w:rsid w:val="001522EE"/>
    <w:rsid w:val="00152B43"/>
    <w:rsid w:val="00152FE6"/>
    <w:rsid w:val="00153995"/>
    <w:rsid w:val="0015692D"/>
    <w:rsid w:val="00157A2D"/>
    <w:rsid w:val="00160E5D"/>
    <w:rsid w:val="001612BE"/>
    <w:rsid w:val="0016166F"/>
    <w:rsid w:val="0016194C"/>
    <w:rsid w:val="00161AEB"/>
    <w:rsid w:val="00161AF4"/>
    <w:rsid w:val="00162153"/>
    <w:rsid w:val="0016325F"/>
    <w:rsid w:val="00163737"/>
    <w:rsid w:val="00163F6E"/>
    <w:rsid w:val="00164366"/>
    <w:rsid w:val="00164F7B"/>
    <w:rsid w:val="001650CE"/>
    <w:rsid w:val="001658B2"/>
    <w:rsid w:val="00165D52"/>
    <w:rsid w:val="00165D9C"/>
    <w:rsid w:val="00166F9F"/>
    <w:rsid w:val="00170FFD"/>
    <w:rsid w:val="001718C0"/>
    <w:rsid w:val="001721C1"/>
    <w:rsid w:val="001721C7"/>
    <w:rsid w:val="001730FF"/>
    <w:rsid w:val="00173A3E"/>
    <w:rsid w:val="001740C1"/>
    <w:rsid w:val="0017496F"/>
    <w:rsid w:val="00174E11"/>
    <w:rsid w:val="00176A36"/>
    <w:rsid w:val="0017724D"/>
    <w:rsid w:val="00177772"/>
    <w:rsid w:val="00177B97"/>
    <w:rsid w:val="00180749"/>
    <w:rsid w:val="00181530"/>
    <w:rsid w:val="00181661"/>
    <w:rsid w:val="00182D4D"/>
    <w:rsid w:val="00183B37"/>
    <w:rsid w:val="00183C18"/>
    <w:rsid w:val="00184D35"/>
    <w:rsid w:val="00185401"/>
    <w:rsid w:val="00185662"/>
    <w:rsid w:val="00185B09"/>
    <w:rsid w:val="0018654E"/>
    <w:rsid w:val="00186EF3"/>
    <w:rsid w:val="00186F02"/>
    <w:rsid w:val="0019052F"/>
    <w:rsid w:val="001909D0"/>
    <w:rsid w:val="00190CBC"/>
    <w:rsid w:val="001910B5"/>
    <w:rsid w:val="001926C1"/>
    <w:rsid w:val="001926EE"/>
    <w:rsid w:val="00192CBE"/>
    <w:rsid w:val="00192E32"/>
    <w:rsid w:val="00192F24"/>
    <w:rsid w:val="00193373"/>
    <w:rsid w:val="00193D4D"/>
    <w:rsid w:val="00194A05"/>
    <w:rsid w:val="00195115"/>
    <w:rsid w:val="00196D57"/>
    <w:rsid w:val="00197C62"/>
    <w:rsid w:val="001A0990"/>
    <w:rsid w:val="001A27FC"/>
    <w:rsid w:val="001A2A90"/>
    <w:rsid w:val="001A2B6B"/>
    <w:rsid w:val="001A2B96"/>
    <w:rsid w:val="001A2C11"/>
    <w:rsid w:val="001A2D07"/>
    <w:rsid w:val="001A2D36"/>
    <w:rsid w:val="001A34F2"/>
    <w:rsid w:val="001A3AA4"/>
    <w:rsid w:val="001A3FAC"/>
    <w:rsid w:val="001A434D"/>
    <w:rsid w:val="001A518A"/>
    <w:rsid w:val="001A5489"/>
    <w:rsid w:val="001A60DB"/>
    <w:rsid w:val="001A793E"/>
    <w:rsid w:val="001A7EA4"/>
    <w:rsid w:val="001B037C"/>
    <w:rsid w:val="001B1215"/>
    <w:rsid w:val="001B12E5"/>
    <w:rsid w:val="001B1369"/>
    <w:rsid w:val="001B14EC"/>
    <w:rsid w:val="001B2710"/>
    <w:rsid w:val="001B2F71"/>
    <w:rsid w:val="001B4F4C"/>
    <w:rsid w:val="001B59CC"/>
    <w:rsid w:val="001B5AC8"/>
    <w:rsid w:val="001B6EF8"/>
    <w:rsid w:val="001B6F9C"/>
    <w:rsid w:val="001B7222"/>
    <w:rsid w:val="001B759F"/>
    <w:rsid w:val="001C022B"/>
    <w:rsid w:val="001C0D5D"/>
    <w:rsid w:val="001C1678"/>
    <w:rsid w:val="001C2924"/>
    <w:rsid w:val="001C2E9B"/>
    <w:rsid w:val="001C38EE"/>
    <w:rsid w:val="001C3DA7"/>
    <w:rsid w:val="001C4683"/>
    <w:rsid w:val="001C5DF8"/>
    <w:rsid w:val="001C5F5F"/>
    <w:rsid w:val="001C62B3"/>
    <w:rsid w:val="001C62F7"/>
    <w:rsid w:val="001D11E0"/>
    <w:rsid w:val="001D1BD4"/>
    <w:rsid w:val="001D1DE7"/>
    <w:rsid w:val="001D21DF"/>
    <w:rsid w:val="001D3015"/>
    <w:rsid w:val="001D37C6"/>
    <w:rsid w:val="001D3FCE"/>
    <w:rsid w:val="001D5263"/>
    <w:rsid w:val="001D52D5"/>
    <w:rsid w:val="001D63FC"/>
    <w:rsid w:val="001D71F4"/>
    <w:rsid w:val="001D7F72"/>
    <w:rsid w:val="001E0F79"/>
    <w:rsid w:val="001E17E7"/>
    <w:rsid w:val="001E1A80"/>
    <w:rsid w:val="001E1B69"/>
    <w:rsid w:val="001E21F6"/>
    <w:rsid w:val="001E2934"/>
    <w:rsid w:val="001E2E55"/>
    <w:rsid w:val="001E34E1"/>
    <w:rsid w:val="001E3F28"/>
    <w:rsid w:val="001E5436"/>
    <w:rsid w:val="001E55BD"/>
    <w:rsid w:val="001E6DAC"/>
    <w:rsid w:val="001E7598"/>
    <w:rsid w:val="001F1DA2"/>
    <w:rsid w:val="001F22CF"/>
    <w:rsid w:val="001F2AED"/>
    <w:rsid w:val="001F44FC"/>
    <w:rsid w:val="001F5CC4"/>
    <w:rsid w:val="001F5D2D"/>
    <w:rsid w:val="001F67B8"/>
    <w:rsid w:val="001F7987"/>
    <w:rsid w:val="00200360"/>
    <w:rsid w:val="002009C7"/>
    <w:rsid w:val="00200D9C"/>
    <w:rsid w:val="002011DE"/>
    <w:rsid w:val="00202D43"/>
    <w:rsid w:val="00204141"/>
    <w:rsid w:val="0020435F"/>
    <w:rsid w:val="00204CCA"/>
    <w:rsid w:val="00205026"/>
    <w:rsid w:val="0020657C"/>
    <w:rsid w:val="0020788D"/>
    <w:rsid w:val="0021085C"/>
    <w:rsid w:val="00210F0C"/>
    <w:rsid w:val="002116EA"/>
    <w:rsid w:val="00211B08"/>
    <w:rsid w:val="00211C05"/>
    <w:rsid w:val="0021387E"/>
    <w:rsid w:val="00213E4A"/>
    <w:rsid w:val="002145F9"/>
    <w:rsid w:val="00215384"/>
    <w:rsid w:val="00215C34"/>
    <w:rsid w:val="00216895"/>
    <w:rsid w:val="00217121"/>
    <w:rsid w:val="0022004A"/>
    <w:rsid w:val="002203A6"/>
    <w:rsid w:val="002204DD"/>
    <w:rsid w:val="00221DE5"/>
    <w:rsid w:val="00221F76"/>
    <w:rsid w:val="00222103"/>
    <w:rsid w:val="00222AC1"/>
    <w:rsid w:val="002249CC"/>
    <w:rsid w:val="00224D80"/>
    <w:rsid w:val="00226DA8"/>
    <w:rsid w:val="0022770E"/>
    <w:rsid w:val="00230E37"/>
    <w:rsid w:val="002317F4"/>
    <w:rsid w:val="00231E37"/>
    <w:rsid w:val="002324BB"/>
    <w:rsid w:val="00233380"/>
    <w:rsid w:val="002333B0"/>
    <w:rsid w:val="0023387D"/>
    <w:rsid w:val="002345E6"/>
    <w:rsid w:val="0023474E"/>
    <w:rsid w:val="002352A8"/>
    <w:rsid w:val="00235435"/>
    <w:rsid w:val="0023557F"/>
    <w:rsid w:val="00235EA4"/>
    <w:rsid w:val="002368A8"/>
    <w:rsid w:val="002368BF"/>
    <w:rsid w:val="002375AA"/>
    <w:rsid w:val="00237FE7"/>
    <w:rsid w:val="00240C01"/>
    <w:rsid w:val="00242BE1"/>
    <w:rsid w:val="002453FD"/>
    <w:rsid w:val="00245451"/>
    <w:rsid w:val="00245650"/>
    <w:rsid w:val="00247AA8"/>
    <w:rsid w:val="00247CBC"/>
    <w:rsid w:val="00250C55"/>
    <w:rsid w:val="00250D58"/>
    <w:rsid w:val="00251388"/>
    <w:rsid w:val="00251C57"/>
    <w:rsid w:val="00251FC9"/>
    <w:rsid w:val="00252F56"/>
    <w:rsid w:val="00253B86"/>
    <w:rsid w:val="00254143"/>
    <w:rsid w:val="002556FF"/>
    <w:rsid w:val="00256243"/>
    <w:rsid w:val="002573EE"/>
    <w:rsid w:val="00260D1B"/>
    <w:rsid w:val="00260D75"/>
    <w:rsid w:val="00261487"/>
    <w:rsid w:val="00262324"/>
    <w:rsid w:val="00262CF8"/>
    <w:rsid w:val="00264458"/>
    <w:rsid w:val="002648B1"/>
    <w:rsid w:val="00264DE9"/>
    <w:rsid w:val="002666FD"/>
    <w:rsid w:val="002669AA"/>
    <w:rsid w:val="00266A6F"/>
    <w:rsid w:val="00266AED"/>
    <w:rsid w:val="00266F17"/>
    <w:rsid w:val="00267D30"/>
    <w:rsid w:val="00270353"/>
    <w:rsid w:val="002710BE"/>
    <w:rsid w:val="002713E3"/>
    <w:rsid w:val="00271ADC"/>
    <w:rsid w:val="00271F53"/>
    <w:rsid w:val="00272088"/>
    <w:rsid w:val="002735E7"/>
    <w:rsid w:val="00273AB4"/>
    <w:rsid w:val="00275D2D"/>
    <w:rsid w:val="00277378"/>
    <w:rsid w:val="00280486"/>
    <w:rsid w:val="00280D1E"/>
    <w:rsid w:val="00282F35"/>
    <w:rsid w:val="00283FC9"/>
    <w:rsid w:val="002843F7"/>
    <w:rsid w:val="0028480D"/>
    <w:rsid w:val="002849C8"/>
    <w:rsid w:val="002854F2"/>
    <w:rsid w:val="0028708C"/>
    <w:rsid w:val="00287B00"/>
    <w:rsid w:val="00287FDF"/>
    <w:rsid w:val="002901E7"/>
    <w:rsid w:val="00291B63"/>
    <w:rsid w:val="0029332C"/>
    <w:rsid w:val="00295870"/>
    <w:rsid w:val="00296F44"/>
    <w:rsid w:val="00297175"/>
    <w:rsid w:val="002A014A"/>
    <w:rsid w:val="002A02AD"/>
    <w:rsid w:val="002A0EEE"/>
    <w:rsid w:val="002A0F6A"/>
    <w:rsid w:val="002A1456"/>
    <w:rsid w:val="002A1A5D"/>
    <w:rsid w:val="002A21C9"/>
    <w:rsid w:val="002A381A"/>
    <w:rsid w:val="002A3AB0"/>
    <w:rsid w:val="002A5010"/>
    <w:rsid w:val="002A50F1"/>
    <w:rsid w:val="002A63D3"/>
    <w:rsid w:val="002B2E0E"/>
    <w:rsid w:val="002B2E27"/>
    <w:rsid w:val="002B4C5F"/>
    <w:rsid w:val="002B5717"/>
    <w:rsid w:val="002B6034"/>
    <w:rsid w:val="002B6F07"/>
    <w:rsid w:val="002C225A"/>
    <w:rsid w:val="002C3412"/>
    <w:rsid w:val="002C3862"/>
    <w:rsid w:val="002C3F57"/>
    <w:rsid w:val="002C47A0"/>
    <w:rsid w:val="002C5B29"/>
    <w:rsid w:val="002C6178"/>
    <w:rsid w:val="002D0F9D"/>
    <w:rsid w:val="002D139E"/>
    <w:rsid w:val="002D1607"/>
    <w:rsid w:val="002D2341"/>
    <w:rsid w:val="002D2544"/>
    <w:rsid w:val="002D2695"/>
    <w:rsid w:val="002D392F"/>
    <w:rsid w:val="002D5D60"/>
    <w:rsid w:val="002D5FCE"/>
    <w:rsid w:val="002D6658"/>
    <w:rsid w:val="002D6D9B"/>
    <w:rsid w:val="002D7C3C"/>
    <w:rsid w:val="002E0602"/>
    <w:rsid w:val="002E12D6"/>
    <w:rsid w:val="002E193F"/>
    <w:rsid w:val="002E2487"/>
    <w:rsid w:val="002E2645"/>
    <w:rsid w:val="002E3F43"/>
    <w:rsid w:val="002E5368"/>
    <w:rsid w:val="002E6A7B"/>
    <w:rsid w:val="002E7498"/>
    <w:rsid w:val="002E7E1E"/>
    <w:rsid w:val="002F09AB"/>
    <w:rsid w:val="002F14DF"/>
    <w:rsid w:val="002F16FD"/>
    <w:rsid w:val="002F2828"/>
    <w:rsid w:val="002F30AE"/>
    <w:rsid w:val="002F38FA"/>
    <w:rsid w:val="002F71CE"/>
    <w:rsid w:val="00300A7C"/>
    <w:rsid w:val="00300B7C"/>
    <w:rsid w:val="003061A9"/>
    <w:rsid w:val="003068C2"/>
    <w:rsid w:val="00306D6D"/>
    <w:rsid w:val="00307BE9"/>
    <w:rsid w:val="00311756"/>
    <w:rsid w:val="0031312D"/>
    <w:rsid w:val="00313808"/>
    <w:rsid w:val="00313B4B"/>
    <w:rsid w:val="00313C46"/>
    <w:rsid w:val="00313CDC"/>
    <w:rsid w:val="003141B8"/>
    <w:rsid w:val="003144FE"/>
    <w:rsid w:val="00314834"/>
    <w:rsid w:val="00316CDA"/>
    <w:rsid w:val="003178BD"/>
    <w:rsid w:val="00320AE9"/>
    <w:rsid w:val="0032149F"/>
    <w:rsid w:val="003217F3"/>
    <w:rsid w:val="00321E36"/>
    <w:rsid w:val="00321F57"/>
    <w:rsid w:val="003236F4"/>
    <w:rsid w:val="00323B90"/>
    <w:rsid w:val="003242D9"/>
    <w:rsid w:val="00324756"/>
    <w:rsid w:val="00324DAD"/>
    <w:rsid w:val="00326D78"/>
    <w:rsid w:val="00327159"/>
    <w:rsid w:val="00327D4F"/>
    <w:rsid w:val="00331A3A"/>
    <w:rsid w:val="00331B47"/>
    <w:rsid w:val="003322D0"/>
    <w:rsid w:val="00332CAC"/>
    <w:rsid w:val="0033367B"/>
    <w:rsid w:val="003336D1"/>
    <w:rsid w:val="00333C6A"/>
    <w:rsid w:val="00334CE6"/>
    <w:rsid w:val="0033529C"/>
    <w:rsid w:val="00336743"/>
    <w:rsid w:val="00340209"/>
    <w:rsid w:val="00340E25"/>
    <w:rsid w:val="0034120D"/>
    <w:rsid w:val="003435AC"/>
    <w:rsid w:val="003437C4"/>
    <w:rsid w:val="00345395"/>
    <w:rsid w:val="0034542D"/>
    <w:rsid w:val="003456A1"/>
    <w:rsid w:val="003469CE"/>
    <w:rsid w:val="00347A1F"/>
    <w:rsid w:val="00350632"/>
    <w:rsid w:val="00351907"/>
    <w:rsid w:val="0035288B"/>
    <w:rsid w:val="0035290B"/>
    <w:rsid w:val="00352C5B"/>
    <w:rsid w:val="00352EAC"/>
    <w:rsid w:val="00352FC6"/>
    <w:rsid w:val="00354F76"/>
    <w:rsid w:val="003553EE"/>
    <w:rsid w:val="00355E46"/>
    <w:rsid w:val="00356FE2"/>
    <w:rsid w:val="003573F8"/>
    <w:rsid w:val="00357434"/>
    <w:rsid w:val="00357585"/>
    <w:rsid w:val="00357792"/>
    <w:rsid w:val="003577D5"/>
    <w:rsid w:val="00357FFE"/>
    <w:rsid w:val="00361526"/>
    <w:rsid w:val="003622FD"/>
    <w:rsid w:val="00362DD0"/>
    <w:rsid w:val="003636F1"/>
    <w:rsid w:val="0036402E"/>
    <w:rsid w:val="00364634"/>
    <w:rsid w:val="00365471"/>
    <w:rsid w:val="00365886"/>
    <w:rsid w:val="00365FB9"/>
    <w:rsid w:val="00366493"/>
    <w:rsid w:val="003665D1"/>
    <w:rsid w:val="00366607"/>
    <w:rsid w:val="00366662"/>
    <w:rsid w:val="00367300"/>
    <w:rsid w:val="00367A79"/>
    <w:rsid w:val="00373774"/>
    <w:rsid w:val="00373A76"/>
    <w:rsid w:val="00374362"/>
    <w:rsid w:val="003748B1"/>
    <w:rsid w:val="003752A1"/>
    <w:rsid w:val="00376290"/>
    <w:rsid w:val="00376EA0"/>
    <w:rsid w:val="00380476"/>
    <w:rsid w:val="00380C38"/>
    <w:rsid w:val="00381313"/>
    <w:rsid w:val="00381321"/>
    <w:rsid w:val="00383314"/>
    <w:rsid w:val="00383498"/>
    <w:rsid w:val="003841AB"/>
    <w:rsid w:val="003842D3"/>
    <w:rsid w:val="003854A1"/>
    <w:rsid w:val="00385A6A"/>
    <w:rsid w:val="00387110"/>
    <w:rsid w:val="00387302"/>
    <w:rsid w:val="00387FC1"/>
    <w:rsid w:val="0039038C"/>
    <w:rsid w:val="00390606"/>
    <w:rsid w:val="00391083"/>
    <w:rsid w:val="00391447"/>
    <w:rsid w:val="003918F7"/>
    <w:rsid w:val="00392601"/>
    <w:rsid w:val="0039367A"/>
    <w:rsid w:val="003947F0"/>
    <w:rsid w:val="003949B5"/>
    <w:rsid w:val="00394AE3"/>
    <w:rsid w:val="00394D90"/>
    <w:rsid w:val="00394DD2"/>
    <w:rsid w:val="003956EA"/>
    <w:rsid w:val="003970DC"/>
    <w:rsid w:val="003A24C8"/>
    <w:rsid w:val="003A2A24"/>
    <w:rsid w:val="003A2B1A"/>
    <w:rsid w:val="003A3D5F"/>
    <w:rsid w:val="003A52B0"/>
    <w:rsid w:val="003A6FC6"/>
    <w:rsid w:val="003A7119"/>
    <w:rsid w:val="003A75E6"/>
    <w:rsid w:val="003A76E1"/>
    <w:rsid w:val="003A7861"/>
    <w:rsid w:val="003A7A8B"/>
    <w:rsid w:val="003A7D48"/>
    <w:rsid w:val="003B0B4C"/>
    <w:rsid w:val="003B0EFC"/>
    <w:rsid w:val="003B10C5"/>
    <w:rsid w:val="003B1AEB"/>
    <w:rsid w:val="003B2765"/>
    <w:rsid w:val="003B3584"/>
    <w:rsid w:val="003B562F"/>
    <w:rsid w:val="003B5735"/>
    <w:rsid w:val="003B5B11"/>
    <w:rsid w:val="003B6A91"/>
    <w:rsid w:val="003B6FAF"/>
    <w:rsid w:val="003B7F6A"/>
    <w:rsid w:val="003C0CDA"/>
    <w:rsid w:val="003C0DA1"/>
    <w:rsid w:val="003C0FFD"/>
    <w:rsid w:val="003C12CE"/>
    <w:rsid w:val="003C14A9"/>
    <w:rsid w:val="003C2303"/>
    <w:rsid w:val="003C338C"/>
    <w:rsid w:val="003C3E0F"/>
    <w:rsid w:val="003C40E2"/>
    <w:rsid w:val="003C46CE"/>
    <w:rsid w:val="003C4E19"/>
    <w:rsid w:val="003C5A06"/>
    <w:rsid w:val="003C5D44"/>
    <w:rsid w:val="003C7476"/>
    <w:rsid w:val="003D0286"/>
    <w:rsid w:val="003D072C"/>
    <w:rsid w:val="003D1228"/>
    <w:rsid w:val="003D1ACA"/>
    <w:rsid w:val="003D2717"/>
    <w:rsid w:val="003D2F11"/>
    <w:rsid w:val="003D36F6"/>
    <w:rsid w:val="003D4CA6"/>
    <w:rsid w:val="003D6D85"/>
    <w:rsid w:val="003E0F37"/>
    <w:rsid w:val="003E1509"/>
    <w:rsid w:val="003E200A"/>
    <w:rsid w:val="003E2CFA"/>
    <w:rsid w:val="003E32CA"/>
    <w:rsid w:val="003E6AE2"/>
    <w:rsid w:val="003E6B14"/>
    <w:rsid w:val="003E6F34"/>
    <w:rsid w:val="003E75CE"/>
    <w:rsid w:val="003E7BA7"/>
    <w:rsid w:val="003F00D5"/>
    <w:rsid w:val="003F0ABC"/>
    <w:rsid w:val="003F1361"/>
    <w:rsid w:val="003F2128"/>
    <w:rsid w:val="003F2682"/>
    <w:rsid w:val="003F2874"/>
    <w:rsid w:val="003F2C89"/>
    <w:rsid w:val="003F3412"/>
    <w:rsid w:val="003F52BA"/>
    <w:rsid w:val="003F5561"/>
    <w:rsid w:val="003F5EFB"/>
    <w:rsid w:val="003F624F"/>
    <w:rsid w:val="003F6CDF"/>
    <w:rsid w:val="003F7BDF"/>
    <w:rsid w:val="003F7C6A"/>
    <w:rsid w:val="004000B3"/>
    <w:rsid w:val="004003A2"/>
    <w:rsid w:val="0040064B"/>
    <w:rsid w:val="004012FA"/>
    <w:rsid w:val="00401B75"/>
    <w:rsid w:val="0040249A"/>
    <w:rsid w:val="004025BA"/>
    <w:rsid w:val="00403522"/>
    <w:rsid w:val="00404B72"/>
    <w:rsid w:val="00406063"/>
    <w:rsid w:val="004064DE"/>
    <w:rsid w:val="00406758"/>
    <w:rsid w:val="00406B2B"/>
    <w:rsid w:val="00406C0C"/>
    <w:rsid w:val="00407375"/>
    <w:rsid w:val="00407F2E"/>
    <w:rsid w:val="00407F92"/>
    <w:rsid w:val="00410107"/>
    <w:rsid w:val="004102D2"/>
    <w:rsid w:val="00410C47"/>
    <w:rsid w:val="00411900"/>
    <w:rsid w:val="004119C8"/>
    <w:rsid w:val="00411CB4"/>
    <w:rsid w:val="0041205C"/>
    <w:rsid w:val="00412365"/>
    <w:rsid w:val="00412D51"/>
    <w:rsid w:val="004135DE"/>
    <w:rsid w:val="00413618"/>
    <w:rsid w:val="00414716"/>
    <w:rsid w:val="0041696F"/>
    <w:rsid w:val="004202B9"/>
    <w:rsid w:val="00420392"/>
    <w:rsid w:val="00421B83"/>
    <w:rsid w:val="00422036"/>
    <w:rsid w:val="00422AAA"/>
    <w:rsid w:val="004253EB"/>
    <w:rsid w:val="0042546A"/>
    <w:rsid w:val="00425B43"/>
    <w:rsid w:val="00425D44"/>
    <w:rsid w:val="004265F5"/>
    <w:rsid w:val="004267F4"/>
    <w:rsid w:val="0042697D"/>
    <w:rsid w:val="00426C5E"/>
    <w:rsid w:val="004271BC"/>
    <w:rsid w:val="004273C1"/>
    <w:rsid w:val="00427603"/>
    <w:rsid w:val="0042773F"/>
    <w:rsid w:val="004278D8"/>
    <w:rsid w:val="00427F17"/>
    <w:rsid w:val="00430082"/>
    <w:rsid w:val="00430644"/>
    <w:rsid w:val="0043087C"/>
    <w:rsid w:val="004322C9"/>
    <w:rsid w:val="00433DBB"/>
    <w:rsid w:val="00433E17"/>
    <w:rsid w:val="00433E7C"/>
    <w:rsid w:val="004340C4"/>
    <w:rsid w:val="00434584"/>
    <w:rsid w:val="00434D90"/>
    <w:rsid w:val="004353B7"/>
    <w:rsid w:val="0043552E"/>
    <w:rsid w:val="004356F3"/>
    <w:rsid w:val="00435C2D"/>
    <w:rsid w:val="00436185"/>
    <w:rsid w:val="0043634B"/>
    <w:rsid w:val="0043658A"/>
    <w:rsid w:val="004368DB"/>
    <w:rsid w:val="00436CEB"/>
    <w:rsid w:val="00436F29"/>
    <w:rsid w:val="0043733A"/>
    <w:rsid w:val="00437C4A"/>
    <w:rsid w:val="00440723"/>
    <w:rsid w:val="00440D46"/>
    <w:rsid w:val="00441DAD"/>
    <w:rsid w:val="00442896"/>
    <w:rsid w:val="00442F55"/>
    <w:rsid w:val="0044334A"/>
    <w:rsid w:val="0044334C"/>
    <w:rsid w:val="004440B5"/>
    <w:rsid w:val="00444E2B"/>
    <w:rsid w:val="00445BB9"/>
    <w:rsid w:val="00445E07"/>
    <w:rsid w:val="00445FFD"/>
    <w:rsid w:val="00446E52"/>
    <w:rsid w:val="004476BB"/>
    <w:rsid w:val="004478A3"/>
    <w:rsid w:val="00450FC5"/>
    <w:rsid w:val="004513F5"/>
    <w:rsid w:val="004514E4"/>
    <w:rsid w:val="004517E4"/>
    <w:rsid w:val="00451A17"/>
    <w:rsid w:val="00451ABF"/>
    <w:rsid w:val="00451AD5"/>
    <w:rsid w:val="004524E9"/>
    <w:rsid w:val="00452EFB"/>
    <w:rsid w:val="0045410F"/>
    <w:rsid w:val="004544EE"/>
    <w:rsid w:val="00454F4D"/>
    <w:rsid w:val="00455AE8"/>
    <w:rsid w:val="00456C4D"/>
    <w:rsid w:val="0046191D"/>
    <w:rsid w:val="004625D0"/>
    <w:rsid w:val="00462878"/>
    <w:rsid w:val="00462C1F"/>
    <w:rsid w:val="004633F8"/>
    <w:rsid w:val="00463974"/>
    <w:rsid w:val="00463DAA"/>
    <w:rsid w:val="00463EDA"/>
    <w:rsid w:val="00464B23"/>
    <w:rsid w:val="00464E75"/>
    <w:rsid w:val="00466237"/>
    <w:rsid w:val="004667F5"/>
    <w:rsid w:val="00466976"/>
    <w:rsid w:val="00467026"/>
    <w:rsid w:val="00467A23"/>
    <w:rsid w:val="00470964"/>
    <w:rsid w:val="004734D4"/>
    <w:rsid w:val="00473699"/>
    <w:rsid w:val="00473A1A"/>
    <w:rsid w:val="004757A9"/>
    <w:rsid w:val="0047605F"/>
    <w:rsid w:val="00476168"/>
    <w:rsid w:val="00476285"/>
    <w:rsid w:val="00476BA0"/>
    <w:rsid w:val="004772C8"/>
    <w:rsid w:val="00477810"/>
    <w:rsid w:val="00482095"/>
    <w:rsid w:val="004823DA"/>
    <w:rsid w:val="00482963"/>
    <w:rsid w:val="00484269"/>
    <w:rsid w:val="0048477B"/>
    <w:rsid w:val="004857EF"/>
    <w:rsid w:val="0048611D"/>
    <w:rsid w:val="00487A77"/>
    <w:rsid w:val="00487D1F"/>
    <w:rsid w:val="00490661"/>
    <w:rsid w:val="00490EEF"/>
    <w:rsid w:val="00491180"/>
    <w:rsid w:val="00492EA9"/>
    <w:rsid w:val="00493E04"/>
    <w:rsid w:val="004940F1"/>
    <w:rsid w:val="00494320"/>
    <w:rsid w:val="00494C07"/>
    <w:rsid w:val="004951F8"/>
    <w:rsid w:val="004979BE"/>
    <w:rsid w:val="00497F63"/>
    <w:rsid w:val="004A0421"/>
    <w:rsid w:val="004A0737"/>
    <w:rsid w:val="004A09DE"/>
    <w:rsid w:val="004A172C"/>
    <w:rsid w:val="004A256C"/>
    <w:rsid w:val="004A2862"/>
    <w:rsid w:val="004A35AB"/>
    <w:rsid w:val="004A39DB"/>
    <w:rsid w:val="004A3C57"/>
    <w:rsid w:val="004A3CE8"/>
    <w:rsid w:val="004A4A17"/>
    <w:rsid w:val="004A4F92"/>
    <w:rsid w:val="004A4FB7"/>
    <w:rsid w:val="004A545C"/>
    <w:rsid w:val="004A54C9"/>
    <w:rsid w:val="004A6245"/>
    <w:rsid w:val="004A6CB6"/>
    <w:rsid w:val="004A6DC8"/>
    <w:rsid w:val="004B0235"/>
    <w:rsid w:val="004B041F"/>
    <w:rsid w:val="004B19B7"/>
    <w:rsid w:val="004B20FC"/>
    <w:rsid w:val="004B3760"/>
    <w:rsid w:val="004B3818"/>
    <w:rsid w:val="004B3E2D"/>
    <w:rsid w:val="004B429B"/>
    <w:rsid w:val="004B43BE"/>
    <w:rsid w:val="004B451D"/>
    <w:rsid w:val="004B4AB0"/>
    <w:rsid w:val="004B51A0"/>
    <w:rsid w:val="004B6118"/>
    <w:rsid w:val="004B6205"/>
    <w:rsid w:val="004B6F83"/>
    <w:rsid w:val="004B7829"/>
    <w:rsid w:val="004B7A15"/>
    <w:rsid w:val="004C0823"/>
    <w:rsid w:val="004C10B8"/>
    <w:rsid w:val="004C1DFD"/>
    <w:rsid w:val="004C23B7"/>
    <w:rsid w:val="004C2A70"/>
    <w:rsid w:val="004C36CF"/>
    <w:rsid w:val="004C3840"/>
    <w:rsid w:val="004C4390"/>
    <w:rsid w:val="004C4758"/>
    <w:rsid w:val="004C5698"/>
    <w:rsid w:val="004C64D0"/>
    <w:rsid w:val="004C64D6"/>
    <w:rsid w:val="004C6C84"/>
    <w:rsid w:val="004C7506"/>
    <w:rsid w:val="004C797A"/>
    <w:rsid w:val="004C7D15"/>
    <w:rsid w:val="004D11A0"/>
    <w:rsid w:val="004D2140"/>
    <w:rsid w:val="004D49FC"/>
    <w:rsid w:val="004D5C77"/>
    <w:rsid w:val="004E03E4"/>
    <w:rsid w:val="004E0425"/>
    <w:rsid w:val="004E193C"/>
    <w:rsid w:val="004E1F6A"/>
    <w:rsid w:val="004E36A7"/>
    <w:rsid w:val="004E64EE"/>
    <w:rsid w:val="004E7BC4"/>
    <w:rsid w:val="004E7E97"/>
    <w:rsid w:val="004F023E"/>
    <w:rsid w:val="004F0C5C"/>
    <w:rsid w:val="004F0EEF"/>
    <w:rsid w:val="004F1B7C"/>
    <w:rsid w:val="004F1C40"/>
    <w:rsid w:val="004F357E"/>
    <w:rsid w:val="004F3D4D"/>
    <w:rsid w:val="004F5370"/>
    <w:rsid w:val="004F630C"/>
    <w:rsid w:val="004F7161"/>
    <w:rsid w:val="004F79DC"/>
    <w:rsid w:val="0050039C"/>
    <w:rsid w:val="00500433"/>
    <w:rsid w:val="00500C40"/>
    <w:rsid w:val="00500D18"/>
    <w:rsid w:val="00501C3A"/>
    <w:rsid w:val="0050380F"/>
    <w:rsid w:val="00503BF5"/>
    <w:rsid w:val="005047A7"/>
    <w:rsid w:val="0050663F"/>
    <w:rsid w:val="00506987"/>
    <w:rsid w:val="00506F04"/>
    <w:rsid w:val="00507833"/>
    <w:rsid w:val="005112FE"/>
    <w:rsid w:val="0051354A"/>
    <w:rsid w:val="00513C27"/>
    <w:rsid w:val="00513D77"/>
    <w:rsid w:val="0051678E"/>
    <w:rsid w:val="005173E1"/>
    <w:rsid w:val="00517875"/>
    <w:rsid w:val="0052014A"/>
    <w:rsid w:val="005202B7"/>
    <w:rsid w:val="005203CB"/>
    <w:rsid w:val="00522141"/>
    <w:rsid w:val="00523000"/>
    <w:rsid w:val="00523D9E"/>
    <w:rsid w:val="00525BD5"/>
    <w:rsid w:val="00525FFB"/>
    <w:rsid w:val="0052637B"/>
    <w:rsid w:val="00526772"/>
    <w:rsid w:val="00526932"/>
    <w:rsid w:val="00526B2C"/>
    <w:rsid w:val="00527159"/>
    <w:rsid w:val="005279E3"/>
    <w:rsid w:val="00527B9C"/>
    <w:rsid w:val="00530C8C"/>
    <w:rsid w:val="00531183"/>
    <w:rsid w:val="00531843"/>
    <w:rsid w:val="0053298D"/>
    <w:rsid w:val="00534055"/>
    <w:rsid w:val="0053436C"/>
    <w:rsid w:val="0053592C"/>
    <w:rsid w:val="00535CD4"/>
    <w:rsid w:val="00536477"/>
    <w:rsid w:val="00536DDE"/>
    <w:rsid w:val="00536F72"/>
    <w:rsid w:val="00537579"/>
    <w:rsid w:val="00537609"/>
    <w:rsid w:val="00540880"/>
    <w:rsid w:val="00540ED6"/>
    <w:rsid w:val="00540F88"/>
    <w:rsid w:val="00541F68"/>
    <w:rsid w:val="00541FF6"/>
    <w:rsid w:val="00542D80"/>
    <w:rsid w:val="00542F55"/>
    <w:rsid w:val="00543634"/>
    <w:rsid w:val="005441CB"/>
    <w:rsid w:val="00546EC1"/>
    <w:rsid w:val="00546EFA"/>
    <w:rsid w:val="005476D2"/>
    <w:rsid w:val="00547B99"/>
    <w:rsid w:val="00547C23"/>
    <w:rsid w:val="00547CB4"/>
    <w:rsid w:val="00550ED7"/>
    <w:rsid w:val="005513E0"/>
    <w:rsid w:val="00551731"/>
    <w:rsid w:val="00554D36"/>
    <w:rsid w:val="00554EF9"/>
    <w:rsid w:val="005574C5"/>
    <w:rsid w:val="00560959"/>
    <w:rsid w:val="00562340"/>
    <w:rsid w:val="00563D36"/>
    <w:rsid w:val="00563DBD"/>
    <w:rsid w:val="00563EF4"/>
    <w:rsid w:val="00563F6B"/>
    <w:rsid w:val="00564475"/>
    <w:rsid w:val="00565732"/>
    <w:rsid w:val="00565B25"/>
    <w:rsid w:val="00566022"/>
    <w:rsid w:val="0056611E"/>
    <w:rsid w:val="00567122"/>
    <w:rsid w:val="005676B3"/>
    <w:rsid w:val="00570E4E"/>
    <w:rsid w:val="00571FCB"/>
    <w:rsid w:val="005722BA"/>
    <w:rsid w:val="00572894"/>
    <w:rsid w:val="00572CFF"/>
    <w:rsid w:val="005768C7"/>
    <w:rsid w:val="005779F4"/>
    <w:rsid w:val="00577CFC"/>
    <w:rsid w:val="00580B7B"/>
    <w:rsid w:val="0058113C"/>
    <w:rsid w:val="005815DD"/>
    <w:rsid w:val="00583317"/>
    <w:rsid w:val="00583DD7"/>
    <w:rsid w:val="00586647"/>
    <w:rsid w:val="00586D42"/>
    <w:rsid w:val="00587482"/>
    <w:rsid w:val="00590BA5"/>
    <w:rsid w:val="005913DB"/>
    <w:rsid w:val="00591833"/>
    <w:rsid w:val="00591D26"/>
    <w:rsid w:val="00593397"/>
    <w:rsid w:val="0059366C"/>
    <w:rsid w:val="00594390"/>
    <w:rsid w:val="00594472"/>
    <w:rsid w:val="005979F3"/>
    <w:rsid w:val="005A0DF2"/>
    <w:rsid w:val="005A1612"/>
    <w:rsid w:val="005A1BEA"/>
    <w:rsid w:val="005A3D5C"/>
    <w:rsid w:val="005A4A25"/>
    <w:rsid w:val="005A51C8"/>
    <w:rsid w:val="005A76CD"/>
    <w:rsid w:val="005B036E"/>
    <w:rsid w:val="005B04AD"/>
    <w:rsid w:val="005B13C8"/>
    <w:rsid w:val="005B33A0"/>
    <w:rsid w:val="005B3463"/>
    <w:rsid w:val="005B3877"/>
    <w:rsid w:val="005B44F1"/>
    <w:rsid w:val="005B5737"/>
    <w:rsid w:val="005B6DD9"/>
    <w:rsid w:val="005B75F5"/>
    <w:rsid w:val="005B79C0"/>
    <w:rsid w:val="005C08AE"/>
    <w:rsid w:val="005C0CE7"/>
    <w:rsid w:val="005C1381"/>
    <w:rsid w:val="005C172B"/>
    <w:rsid w:val="005C304D"/>
    <w:rsid w:val="005C32DE"/>
    <w:rsid w:val="005C38DA"/>
    <w:rsid w:val="005C4466"/>
    <w:rsid w:val="005C547A"/>
    <w:rsid w:val="005C579B"/>
    <w:rsid w:val="005C5B51"/>
    <w:rsid w:val="005C6CD1"/>
    <w:rsid w:val="005C733A"/>
    <w:rsid w:val="005C7936"/>
    <w:rsid w:val="005C7F39"/>
    <w:rsid w:val="005D0065"/>
    <w:rsid w:val="005D1DA4"/>
    <w:rsid w:val="005D257A"/>
    <w:rsid w:val="005D26DB"/>
    <w:rsid w:val="005D2A40"/>
    <w:rsid w:val="005D347D"/>
    <w:rsid w:val="005D45B7"/>
    <w:rsid w:val="005D4BC6"/>
    <w:rsid w:val="005D54BD"/>
    <w:rsid w:val="005D6195"/>
    <w:rsid w:val="005D6CC9"/>
    <w:rsid w:val="005D6E9C"/>
    <w:rsid w:val="005D7442"/>
    <w:rsid w:val="005D7D03"/>
    <w:rsid w:val="005E13CD"/>
    <w:rsid w:val="005E1564"/>
    <w:rsid w:val="005E174A"/>
    <w:rsid w:val="005E1978"/>
    <w:rsid w:val="005E1A37"/>
    <w:rsid w:val="005E1B98"/>
    <w:rsid w:val="005E5215"/>
    <w:rsid w:val="005E5A80"/>
    <w:rsid w:val="005E5F97"/>
    <w:rsid w:val="005E6890"/>
    <w:rsid w:val="005F0ABE"/>
    <w:rsid w:val="005F1672"/>
    <w:rsid w:val="005F334C"/>
    <w:rsid w:val="005F37F9"/>
    <w:rsid w:val="005F3C31"/>
    <w:rsid w:val="005F3E62"/>
    <w:rsid w:val="005F44E2"/>
    <w:rsid w:val="005F4924"/>
    <w:rsid w:val="005F53FE"/>
    <w:rsid w:val="005F5480"/>
    <w:rsid w:val="005F5939"/>
    <w:rsid w:val="005F5C33"/>
    <w:rsid w:val="005F5F5E"/>
    <w:rsid w:val="005F7DA6"/>
    <w:rsid w:val="0060036B"/>
    <w:rsid w:val="006015DF"/>
    <w:rsid w:val="00602002"/>
    <w:rsid w:val="006021C2"/>
    <w:rsid w:val="00602B45"/>
    <w:rsid w:val="00603951"/>
    <w:rsid w:val="00603C1A"/>
    <w:rsid w:val="00604A1B"/>
    <w:rsid w:val="00605D41"/>
    <w:rsid w:val="006060BB"/>
    <w:rsid w:val="00606438"/>
    <w:rsid w:val="006112AF"/>
    <w:rsid w:val="00611BE4"/>
    <w:rsid w:val="00611DD4"/>
    <w:rsid w:val="006126D4"/>
    <w:rsid w:val="0061272C"/>
    <w:rsid w:val="00612DA7"/>
    <w:rsid w:val="00613943"/>
    <w:rsid w:val="00613AB5"/>
    <w:rsid w:val="00613ED3"/>
    <w:rsid w:val="00617123"/>
    <w:rsid w:val="006174F8"/>
    <w:rsid w:val="00620387"/>
    <w:rsid w:val="006207CB"/>
    <w:rsid w:val="006213D2"/>
    <w:rsid w:val="00622009"/>
    <w:rsid w:val="006227B0"/>
    <w:rsid w:val="00622FC7"/>
    <w:rsid w:val="0062349E"/>
    <w:rsid w:val="00624AAE"/>
    <w:rsid w:val="00624B9F"/>
    <w:rsid w:val="00625602"/>
    <w:rsid w:val="00625BD5"/>
    <w:rsid w:val="0062643E"/>
    <w:rsid w:val="00626D76"/>
    <w:rsid w:val="00627C8E"/>
    <w:rsid w:val="00630024"/>
    <w:rsid w:val="006303D4"/>
    <w:rsid w:val="00630640"/>
    <w:rsid w:val="0063181F"/>
    <w:rsid w:val="00632869"/>
    <w:rsid w:val="00632939"/>
    <w:rsid w:val="00632C8A"/>
    <w:rsid w:val="00633947"/>
    <w:rsid w:val="00633D41"/>
    <w:rsid w:val="00634826"/>
    <w:rsid w:val="00635A2E"/>
    <w:rsid w:val="00635D16"/>
    <w:rsid w:val="00635F74"/>
    <w:rsid w:val="0063639A"/>
    <w:rsid w:val="0063640A"/>
    <w:rsid w:val="00636415"/>
    <w:rsid w:val="00641D47"/>
    <w:rsid w:val="00642D66"/>
    <w:rsid w:val="00644F42"/>
    <w:rsid w:val="00644F92"/>
    <w:rsid w:val="00646D59"/>
    <w:rsid w:val="00646DA7"/>
    <w:rsid w:val="006475C1"/>
    <w:rsid w:val="00650B8E"/>
    <w:rsid w:val="006513B9"/>
    <w:rsid w:val="00652A3B"/>
    <w:rsid w:val="00652AEC"/>
    <w:rsid w:val="006534B4"/>
    <w:rsid w:val="00655013"/>
    <w:rsid w:val="00660555"/>
    <w:rsid w:val="006611A3"/>
    <w:rsid w:val="00662093"/>
    <w:rsid w:val="0066432A"/>
    <w:rsid w:val="00664475"/>
    <w:rsid w:val="006657CD"/>
    <w:rsid w:val="00666147"/>
    <w:rsid w:val="006668D2"/>
    <w:rsid w:val="0066764E"/>
    <w:rsid w:val="006726B2"/>
    <w:rsid w:val="0067270F"/>
    <w:rsid w:val="006728ED"/>
    <w:rsid w:val="0067334B"/>
    <w:rsid w:val="00673E71"/>
    <w:rsid w:val="0067434D"/>
    <w:rsid w:val="0067448F"/>
    <w:rsid w:val="006746B6"/>
    <w:rsid w:val="006750C4"/>
    <w:rsid w:val="00675A72"/>
    <w:rsid w:val="00675F47"/>
    <w:rsid w:val="00676B0A"/>
    <w:rsid w:val="00676DE5"/>
    <w:rsid w:val="00676E1F"/>
    <w:rsid w:val="00677909"/>
    <w:rsid w:val="00677D71"/>
    <w:rsid w:val="00680894"/>
    <w:rsid w:val="00681D00"/>
    <w:rsid w:val="006837B5"/>
    <w:rsid w:val="006856E0"/>
    <w:rsid w:val="00685C88"/>
    <w:rsid w:val="00687F18"/>
    <w:rsid w:val="0069047B"/>
    <w:rsid w:val="00690D78"/>
    <w:rsid w:val="0069170C"/>
    <w:rsid w:val="00691E19"/>
    <w:rsid w:val="00692646"/>
    <w:rsid w:val="0069452C"/>
    <w:rsid w:val="006957B4"/>
    <w:rsid w:val="00695D7B"/>
    <w:rsid w:val="006961D3"/>
    <w:rsid w:val="00697BFC"/>
    <w:rsid w:val="006A0497"/>
    <w:rsid w:val="006A088C"/>
    <w:rsid w:val="006A0E48"/>
    <w:rsid w:val="006A3C90"/>
    <w:rsid w:val="006A5153"/>
    <w:rsid w:val="006A5EC6"/>
    <w:rsid w:val="006A6128"/>
    <w:rsid w:val="006A6C60"/>
    <w:rsid w:val="006A6CF5"/>
    <w:rsid w:val="006A6D15"/>
    <w:rsid w:val="006A75E7"/>
    <w:rsid w:val="006A7EF6"/>
    <w:rsid w:val="006A7FCE"/>
    <w:rsid w:val="006B102D"/>
    <w:rsid w:val="006B17AF"/>
    <w:rsid w:val="006B1D5C"/>
    <w:rsid w:val="006B2D4C"/>
    <w:rsid w:val="006B2EF4"/>
    <w:rsid w:val="006B32A0"/>
    <w:rsid w:val="006B4FB0"/>
    <w:rsid w:val="006B4FFB"/>
    <w:rsid w:val="006B61B1"/>
    <w:rsid w:val="006B6B3C"/>
    <w:rsid w:val="006B72D8"/>
    <w:rsid w:val="006B76B9"/>
    <w:rsid w:val="006B77F1"/>
    <w:rsid w:val="006C033F"/>
    <w:rsid w:val="006C1306"/>
    <w:rsid w:val="006C1966"/>
    <w:rsid w:val="006C2539"/>
    <w:rsid w:val="006C2B66"/>
    <w:rsid w:val="006C305A"/>
    <w:rsid w:val="006C5883"/>
    <w:rsid w:val="006C5B3B"/>
    <w:rsid w:val="006C5CC9"/>
    <w:rsid w:val="006C6311"/>
    <w:rsid w:val="006C64EB"/>
    <w:rsid w:val="006C6853"/>
    <w:rsid w:val="006C7BA5"/>
    <w:rsid w:val="006D0909"/>
    <w:rsid w:val="006D0E74"/>
    <w:rsid w:val="006D17ED"/>
    <w:rsid w:val="006D1AA8"/>
    <w:rsid w:val="006D2BA6"/>
    <w:rsid w:val="006D3A87"/>
    <w:rsid w:val="006D4BDB"/>
    <w:rsid w:val="006D4D4F"/>
    <w:rsid w:val="006D54C8"/>
    <w:rsid w:val="006D5904"/>
    <w:rsid w:val="006D5D7C"/>
    <w:rsid w:val="006E0C2F"/>
    <w:rsid w:val="006E202C"/>
    <w:rsid w:val="006E24E0"/>
    <w:rsid w:val="006E26DC"/>
    <w:rsid w:val="006E2840"/>
    <w:rsid w:val="006E29B4"/>
    <w:rsid w:val="006E323C"/>
    <w:rsid w:val="006E4254"/>
    <w:rsid w:val="006E4E15"/>
    <w:rsid w:val="006E6235"/>
    <w:rsid w:val="006E73F9"/>
    <w:rsid w:val="006E770F"/>
    <w:rsid w:val="006E7BB7"/>
    <w:rsid w:val="006F0663"/>
    <w:rsid w:val="006F1038"/>
    <w:rsid w:val="006F1FB9"/>
    <w:rsid w:val="006F39F2"/>
    <w:rsid w:val="006F417C"/>
    <w:rsid w:val="006F4944"/>
    <w:rsid w:val="006F49A2"/>
    <w:rsid w:val="006F5508"/>
    <w:rsid w:val="006F56EA"/>
    <w:rsid w:val="006F6998"/>
    <w:rsid w:val="006F6BF8"/>
    <w:rsid w:val="006F7205"/>
    <w:rsid w:val="00700C39"/>
    <w:rsid w:val="0070130A"/>
    <w:rsid w:val="00702D34"/>
    <w:rsid w:val="00703B0B"/>
    <w:rsid w:val="00704207"/>
    <w:rsid w:val="00704841"/>
    <w:rsid w:val="0070533A"/>
    <w:rsid w:val="00706358"/>
    <w:rsid w:val="007064CF"/>
    <w:rsid w:val="007066BD"/>
    <w:rsid w:val="0070777F"/>
    <w:rsid w:val="007109E6"/>
    <w:rsid w:val="00711105"/>
    <w:rsid w:val="00711CF3"/>
    <w:rsid w:val="0071287B"/>
    <w:rsid w:val="00712BD1"/>
    <w:rsid w:val="007136C0"/>
    <w:rsid w:val="007139CA"/>
    <w:rsid w:val="0071418A"/>
    <w:rsid w:val="00714C3F"/>
    <w:rsid w:val="00714FA8"/>
    <w:rsid w:val="00716402"/>
    <w:rsid w:val="00717C48"/>
    <w:rsid w:val="00717CAF"/>
    <w:rsid w:val="00720270"/>
    <w:rsid w:val="00723787"/>
    <w:rsid w:val="00723BC8"/>
    <w:rsid w:val="00724719"/>
    <w:rsid w:val="00725942"/>
    <w:rsid w:val="00725FD9"/>
    <w:rsid w:val="007263E2"/>
    <w:rsid w:val="00726EFE"/>
    <w:rsid w:val="007271B8"/>
    <w:rsid w:val="007274BF"/>
    <w:rsid w:val="007276B4"/>
    <w:rsid w:val="0073071C"/>
    <w:rsid w:val="00730B5B"/>
    <w:rsid w:val="007314F1"/>
    <w:rsid w:val="0073298F"/>
    <w:rsid w:val="00733B81"/>
    <w:rsid w:val="00734045"/>
    <w:rsid w:val="00734093"/>
    <w:rsid w:val="007343DE"/>
    <w:rsid w:val="007346D0"/>
    <w:rsid w:val="00735669"/>
    <w:rsid w:val="00737985"/>
    <w:rsid w:val="00740809"/>
    <w:rsid w:val="00740CF9"/>
    <w:rsid w:val="0074323A"/>
    <w:rsid w:val="00743D45"/>
    <w:rsid w:val="00744481"/>
    <w:rsid w:val="00745846"/>
    <w:rsid w:val="00747701"/>
    <w:rsid w:val="00747DFB"/>
    <w:rsid w:val="00747E49"/>
    <w:rsid w:val="00747F08"/>
    <w:rsid w:val="00747F15"/>
    <w:rsid w:val="00750172"/>
    <w:rsid w:val="0075125E"/>
    <w:rsid w:val="007519B4"/>
    <w:rsid w:val="00751A8A"/>
    <w:rsid w:val="0075263B"/>
    <w:rsid w:val="00752878"/>
    <w:rsid w:val="00754277"/>
    <w:rsid w:val="0075646F"/>
    <w:rsid w:val="007567C5"/>
    <w:rsid w:val="0075735B"/>
    <w:rsid w:val="00761A6B"/>
    <w:rsid w:val="00761EFC"/>
    <w:rsid w:val="007631A4"/>
    <w:rsid w:val="00764712"/>
    <w:rsid w:val="00764A91"/>
    <w:rsid w:val="007657F2"/>
    <w:rsid w:val="00765A93"/>
    <w:rsid w:val="00766007"/>
    <w:rsid w:val="007673C2"/>
    <w:rsid w:val="00772620"/>
    <w:rsid w:val="007748AA"/>
    <w:rsid w:val="00775B91"/>
    <w:rsid w:val="00776390"/>
    <w:rsid w:val="00776835"/>
    <w:rsid w:val="00777C25"/>
    <w:rsid w:val="00780B23"/>
    <w:rsid w:val="00780BC0"/>
    <w:rsid w:val="007816C1"/>
    <w:rsid w:val="007818A3"/>
    <w:rsid w:val="00781C92"/>
    <w:rsid w:val="00781F61"/>
    <w:rsid w:val="0078289D"/>
    <w:rsid w:val="00783326"/>
    <w:rsid w:val="00784140"/>
    <w:rsid w:val="00784F13"/>
    <w:rsid w:val="00785850"/>
    <w:rsid w:val="00785C5E"/>
    <w:rsid w:val="00786EEF"/>
    <w:rsid w:val="007901C2"/>
    <w:rsid w:val="007906CE"/>
    <w:rsid w:val="00791014"/>
    <w:rsid w:val="007913A1"/>
    <w:rsid w:val="00791860"/>
    <w:rsid w:val="007923C5"/>
    <w:rsid w:val="00792493"/>
    <w:rsid w:val="007927DB"/>
    <w:rsid w:val="00792B39"/>
    <w:rsid w:val="00792EB5"/>
    <w:rsid w:val="00793AC9"/>
    <w:rsid w:val="007946BF"/>
    <w:rsid w:val="007959ED"/>
    <w:rsid w:val="007967D6"/>
    <w:rsid w:val="00797C55"/>
    <w:rsid w:val="007A09A9"/>
    <w:rsid w:val="007A1B70"/>
    <w:rsid w:val="007A2020"/>
    <w:rsid w:val="007A2106"/>
    <w:rsid w:val="007A2189"/>
    <w:rsid w:val="007A3411"/>
    <w:rsid w:val="007A350F"/>
    <w:rsid w:val="007A3656"/>
    <w:rsid w:val="007A437F"/>
    <w:rsid w:val="007A4D78"/>
    <w:rsid w:val="007A5337"/>
    <w:rsid w:val="007A54FA"/>
    <w:rsid w:val="007A5524"/>
    <w:rsid w:val="007A5D70"/>
    <w:rsid w:val="007A63DE"/>
    <w:rsid w:val="007A76A3"/>
    <w:rsid w:val="007B05E2"/>
    <w:rsid w:val="007B1CE0"/>
    <w:rsid w:val="007B2831"/>
    <w:rsid w:val="007B2CDE"/>
    <w:rsid w:val="007B4B04"/>
    <w:rsid w:val="007B4EAD"/>
    <w:rsid w:val="007B5221"/>
    <w:rsid w:val="007B5ECA"/>
    <w:rsid w:val="007B6DE3"/>
    <w:rsid w:val="007B7E3A"/>
    <w:rsid w:val="007C015F"/>
    <w:rsid w:val="007C082B"/>
    <w:rsid w:val="007C1815"/>
    <w:rsid w:val="007C1EE1"/>
    <w:rsid w:val="007C23A7"/>
    <w:rsid w:val="007C292D"/>
    <w:rsid w:val="007C3D88"/>
    <w:rsid w:val="007C52AE"/>
    <w:rsid w:val="007C5BC8"/>
    <w:rsid w:val="007C5EBE"/>
    <w:rsid w:val="007C6266"/>
    <w:rsid w:val="007C6546"/>
    <w:rsid w:val="007C67BF"/>
    <w:rsid w:val="007C6AF0"/>
    <w:rsid w:val="007C6FE4"/>
    <w:rsid w:val="007D3696"/>
    <w:rsid w:val="007D43A5"/>
    <w:rsid w:val="007D5648"/>
    <w:rsid w:val="007D616C"/>
    <w:rsid w:val="007D7A11"/>
    <w:rsid w:val="007E2EF5"/>
    <w:rsid w:val="007E3857"/>
    <w:rsid w:val="007E3ECD"/>
    <w:rsid w:val="007E3F77"/>
    <w:rsid w:val="007E55F5"/>
    <w:rsid w:val="007E5763"/>
    <w:rsid w:val="007E5B70"/>
    <w:rsid w:val="007E6A7C"/>
    <w:rsid w:val="007E7D22"/>
    <w:rsid w:val="007F1971"/>
    <w:rsid w:val="007F1F17"/>
    <w:rsid w:val="007F23B1"/>
    <w:rsid w:val="007F3679"/>
    <w:rsid w:val="007F3DE0"/>
    <w:rsid w:val="007F4523"/>
    <w:rsid w:val="007F60E4"/>
    <w:rsid w:val="007F67A0"/>
    <w:rsid w:val="007F757B"/>
    <w:rsid w:val="00800172"/>
    <w:rsid w:val="0080090B"/>
    <w:rsid w:val="008009E6"/>
    <w:rsid w:val="00800E7F"/>
    <w:rsid w:val="008014E6"/>
    <w:rsid w:val="008020B1"/>
    <w:rsid w:val="00802BE4"/>
    <w:rsid w:val="00805448"/>
    <w:rsid w:val="008061B8"/>
    <w:rsid w:val="0080686A"/>
    <w:rsid w:val="008071E8"/>
    <w:rsid w:val="00807C07"/>
    <w:rsid w:val="008113E6"/>
    <w:rsid w:val="00811A29"/>
    <w:rsid w:val="00812946"/>
    <w:rsid w:val="008130FD"/>
    <w:rsid w:val="008137D7"/>
    <w:rsid w:val="00813B28"/>
    <w:rsid w:val="008143D2"/>
    <w:rsid w:val="00814CDF"/>
    <w:rsid w:val="00816043"/>
    <w:rsid w:val="008161FD"/>
    <w:rsid w:val="00816464"/>
    <w:rsid w:val="00820C81"/>
    <w:rsid w:val="00821AC0"/>
    <w:rsid w:val="00822B3A"/>
    <w:rsid w:val="00823650"/>
    <w:rsid w:val="008247A5"/>
    <w:rsid w:val="00824C03"/>
    <w:rsid w:val="00825D5E"/>
    <w:rsid w:val="00826A6C"/>
    <w:rsid w:val="00827C7E"/>
    <w:rsid w:val="00830889"/>
    <w:rsid w:val="00830E1A"/>
    <w:rsid w:val="008324ED"/>
    <w:rsid w:val="00832BA0"/>
    <w:rsid w:val="00833568"/>
    <w:rsid w:val="00833E03"/>
    <w:rsid w:val="00835BF2"/>
    <w:rsid w:val="00835D7F"/>
    <w:rsid w:val="00835DC2"/>
    <w:rsid w:val="00836207"/>
    <w:rsid w:val="00837561"/>
    <w:rsid w:val="0083770E"/>
    <w:rsid w:val="00841C85"/>
    <w:rsid w:val="00842131"/>
    <w:rsid w:val="00842C49"/>
    <w:rsid w:val="00843F8D"/>
    <w:rsid w:val="00846E86"/>
    <w:rsid w:val="008470CC"/>
    <w:rsid w:val="0084762E"/>
    <w:rsid w:val="00847B89"/>
    <w:rsid w:val="00847CE6"/>
    <w:rsid w:val="00847EF7"/>
    <w:rsid w:val="008513F1"/>
    <w:rsid w:val="0085143D"/>
    <w:rsid w:val="0085172B"/>
    <w:rsid w:val="0085264E"/>
    <w:rsid w:val="0085299E"/>
    <w:rsid w:val="008533FA"/>
    <w:rsid w:val="00854B54"/>
    <w:rsid w:val="00854BC0"/>
    <w:rsid w:val="008551C5"/>
    <w:rsid w:val="00855D80"/>
    <w:rsid w:val="008562AE"/>
    <w:rsid w:val="0085785D"/>
    <w:rsid w:val="00857A98"/>
    <w:rsid w:val="00857F0E"/>
    <w:rsid w:val="00860FA8"/>
    <w:rsid w:val="0086220A"/>
    <w:rsid w:val="00862A48"/>
    <w:rsid w:val="00862E58"/>
    <w:rsid w:val="00864716"/>
    <w:rsid w:val="0086516F"/>
    <w:rsid w:val="008654C9"/>
    <w:rsid w:val="00865508"/>
    <w:rsid w:val="00865B53"/>
    <w:rsid w:val="00865B60"/>
    <w:rsid w:val="00865F35"/>
    <w:rsid w:val="0086680A"/>
    <w:rsid w:val="00866FEA"/>
    <w:rsid w:val="00867CAA"/>
    <w:rsid w:val="00870733"/>
    <w:rsid w:val="00870846"/>
    <w:rsid w:val="00870879"/>
    <w:rsid w:val="008709D9"/>
    <w:rsid w:val="00870E25"/>
    <w:rsid w:val="00872065"/>
    <w:rsid w:val="0087306A"/>
    <w:rsid w:val="00873CC0"/>
    <w:rsid w:val="00873CF9"/>
    <w:rsid w:val="00873FE5"/>
    <w:rsid w:val="0087448F"/>
    <w:rsid w:val="008748A5"/>
    <w:rsid w:val="008750CA"/>
    <w:rsid w:val="00876181"/>
    <w:rsid w:val="00877D04"/>
    <w:rsid w:val="008801E6"/>
    <w:rsid w:val="00880C1D"/>
    <w:rsid w:val="00880E07"/>
    <w:rsid w:val="00880E67"/>
    <w:rsid w:val="008810A5"/>
    <w:rsid w:val="00881A7C"/>
    <w:rsid w:val="00881E83"/>
    <w:rsid w:val="00881F1B"/>
    <w:rsid w:val="0088343F"/>
    <w:rsid w:val="00883BE0"/>
    <w:rsid w:val="0088473D"/>
    <w:rsid w:val="008867C3"/>
    <w:rsid w:val="00886A46"/>
    <w:rsid w:val="00887853"/>
    <w:rsid w:val="00890343"/>
    <w:rsid w:val="00891098"/>
    <w:rsid w:val="008918F0"/>
    <w:rsid w:val="00891A0A"/>
    <w:rsid w:val="00891EA7"/>
    <w:rsid w:val="00892060"/>
    <w:rsid w:val="0089318F"/>
    <w:rsid w:val="008942C1"/>
    <w:rsid w:val="00895084"/>
    <w:rsid w:val="00895954"/>
    <w:rsid w:val="00896CDD"/>
    <w:rsid w:val="00896DD8"/>
    <w:rsid w:val="008A046C"/>
    <w:rsid w:val="008A21C1"/>
    <w:rsid w:val="008A3FCF"/>
    <w:rsid w:val="008A4A2A"/>
    <w:rsid w:val="008A4B54"/>
    <w:rsid w:val="008A5679"/>
    <w:rsid w:val="008A691E"/>
    <w:rsid w:val="008A7317"/>
    <w:rsid w:val="008B0C77"/>
    <w:rsid w:val="008B2538"/>
    <w:rsid w:val="008B5B24"/>
    <w:rsid w:val="008B6455"/>
    <w:rsid w:val="008B66FD"/>
    <w:rsid w:val="008B6EA6"/>
    <w:rsid w:val="008C02F6"/>
    <w:rsid w:val="008C0B1F"/>
    <w:rsid w:val="008C1298"/>
    <w:rsid w:val="008C170A"/>
    <w:rsid w:val="008C20D2"/>
    <w:rsid w:val="008C226B"/>
    <w:rsid w:val="008C2DAA"/>
    <w:rsid w:val="008C2FC5"/>
    <w:rsid w:val="008C30EE"/>
    <w:rsid w:val="008C3348"/>
    <w:rsid w:val="008C40AA"/>
    <w:rsid w:val="008C44D9"/>
    <w:rsid w:val="008C4A8C"/>
    <w:rsid w:val="008C5749"/>
    <w:rsid w:val="008C5C44"/>
    <w:rsid w:val="008C6021"/>
    <w:rsid w:val="008C7B65"/>
    <w:rsid w:val="008C7B87"/>
    <w:rsid w:val="008D01A2"/>
    <w:rsid w:val="008D13F0"/>
    <w:rsid w:val="008D15AA"/>
    <w:rsid w:val="008D2589"/>
    <w:rsid w:val="008D3CDC"/>
    <w:rsid w:val="008D522C"/>
    <w:rsid w:val="008D541E"/>
    <w:rsid w:val="008D650C"/>
    <w:rsid w:val="008D6712"/>
    <w:rsid w:val="008D7B5A"/>
    <w:rsid w:val="008E0367"/>
    <w:rsid w:val="008E1212"/>
    <w:rsid w:val="008E1761"/>
    <w:rsid w:val="008E1EE8"/>
    <w:rsid w:val="008E1FA7"/>
    <w:rsid w:val="008E3D69"/>
    <w:rsid w:val="008E4D67"/>
    <w:rsid w:val="008E5834"/>
    <w:rsid w:val="008E5D6F"/>
    <w:rsid w:val="008E6079"/>
    <w:rsid w:val="008E6E52"/>
    <w:rsid w:val="008F002E"/>
    <w:rsid w:val="008F1402"/>
    <w:rsid w:val="008F1E3D"/>
    <w:rsid w:val="008F28B8"/>
    <w:rsid w:val="008F2BF8"/>
    <w:rsid w:val="008F2DE8"/>
    <w:rsid w:val="008F31A9"/>
    <w:rsid w:val="008F34DC"/>
    <w:rsid w:val="008F398C"/>
    <w:rsid w:val="008F3C13"/>
    <w:rsid w:val="008F470D"/>
    <w:rsid w:val="008F508C"/>
    <w:rsid w:val="008F539D"/>
    <w:rsid w:val="008F6492"/>
    <w:rsid w:val="008F7EB3"/>
    <w:rsid w:val="00900167"/>
    <w:rsid w:val="009003DE"/>
    <w:rsid w:val="00900BC2"/>
    <w:rsid w:val="00900FF9"/>
    <w:rsid w:val="0090223F"/>
    <w:rsid w:val="0090317D"/>
    <w:rsid w:val="0090445E"/>
    <w:rsid w:val="00904FB0"/>
    <w:rsid w:val="00905267"/>
    <w:rsid w:val="00905547"/>
    <w:rsid w:val="00906957"/>
    <w:rsid w:val="00907802"/>
    <w:rsid w:val="00910098"/>
    <w:rsid w:val="009105B3"/>
    <w:rsid w:val="00910F0B"/>
    <w:rsid w:val="0091217F"/>
    <w:rsid w:val="009121EA"/>
    <w:rsid w:val="009121F4"/>
    <w:rsid w:val="009143C5"/>
    <w:rsid w:val="00914A9E"/>
    <w:rsid w:val="00916253"/>
    <w:rsid w:val="00917662"/>
    <w:rsid w:val="00917A4C"/>
    <w:rsid w:val="00917B7D"/>
    <w:rsid w:val="00920010"/>
    <w:rsid w:val="009201AC"/>
    <w:rsid w:val="00922ECE"/>
    <w:rsid w:val="00923289"/>
    <w:rsid w:val="009243A8"/>
    <w:rsid w:val="009244A1"/>
    <w:rsid w:val="00924BAE"/>
    <w:rsid w:val="00925053"/>
    <w:rsid w:val="009253AE"/>
    <w:rsid w:val="00925BFA"/>
    <w:rsid w:val="00931058"/>
    <w:rsid w:val="009314E2"/>
    <w:rsid w:val="0093154A"/>
    <w:rsid w:val="00931E44"/>
    <w:rsid w:val="009320F9"/>
    <w:rsid w:val="00934A45"/>
    <w:rsid w:val="009365C7"/>
    <w:rsid w:val="00936772"/>
    <w:rsid w:val="00937D3D"/>
    <w:rsid w:val="00940055"/>
    <w:rsid w:val="0094033D"/>
    <w:rsid w:val="00940DFC"/>
    <w:rsid w:val="00941677"/>
    <w:rsid w:val="00942E2F"/>
    <w:rsid w:val="009432AC"/>
    <w:rsid w:val="00943C37"/>
    <w:rsid w:val="009445FE"/>
    <w:rsid w:val="00945D7E"/>
    <w:rsid w:val="009466EB"/>
    <w:rsid w:val="00950D53"/>
    <w:rsid w:val="0095230F"/>
    <w:rsid w:val="00953026"/>
    <w:rsid w:val="00954AF1"/>
    <w:rsid w:val="00956537"/>
    <w:rsid w:val="00957012"/>
    <w:rsid w:val="00957B4C"/>
    <w:rsid w:val="009602AA"/>
    <w:rsid w:val="00960303"/>
    <w:rsid w:val="00961136"/>
    <w:rsid w:val="009613CD"/>
    <w:rsid w:val="009621AB"/>
    <w:rsid w:val="00963202"/>
    <w:rsid w:val="00963779"/>
    <w:rsid w:val="00963E63"/>
    <w:rsid w:val="00965705"/>
    <w:rsid w:val="00965A09"/>
    <w:rsid w:val="00965D86"/>
    <w:rsid w:val="009665E1"/>
    <w:rsid w:val="00967123"/>
    <w:rsid w:val="00967DA5"/>
    <w:rsid w:val="009700B9"/>
    <w:rsid w:val="009701AB"/>
    <w:rsid w:val="009704FC"/>
    <w:rsid w:val="009729F5"/>
    <w:rsid w:val="009733A8"/>
    <w:rsid w:val="00973979"/>
    <w:rsid w:val="00973B91"/>
    <w:rsid w:val="0097400F"/>
    <w:rsid w:val="0097463D"/>
    <w:rsid w:val="0097493D"/>
    <w:rsid w:val="009761D8"/>
    <w:rsid w:val="00976D8F"/>
    <w:rsid w:val="00977BCA"/>
    <w:rsid w:val="00980141"/>
    <w:rsid w:val="009811D0"/>
    <w:rsid w:val="009821F5"/>
    <w:rsid w:val="00982C37"/>
    <w:rsid w:val="00983406"/>
    <w:rsid w:val="0098537C"/>
    <w:rsid w:val="00985560"/>
    <w:rsid w:val="00986E1E"/>
    <w:rsid w:val="00990C55"/>
    <w:rsid w:val="00990F38"/>
    <w:rsid w:val="00991699"/>
    <w:rsid w:val="00992E76"/>
    <w:rsid w:val="00993BC4"/>
    <w:rsid w:val="00993BD7"/>
    <w:rsid w:val="0099416B"/>
    <w:rsid w:val="0099434A"/>
    <w:rsid w:val="00994A72"/>
    <w:rsid w:val="00995C80"/>
    <w:rsid w:val="00996B57"/>
    <w:rsid w:val="0099741C"/>
    <w:rsid w:val="009A08FA"/>
    <w:rsid w:val="009A1129"/>
    <w:rsid w:val="009A13FA"/>
    <w:rsid w:val="009A197C"/>
    <w:rsid w:val="009A24DD"/>
    <w:rsid w:val="009A2E94"/>
    <w:rsid w:val="009A47AE"/>
    <w:rsid w:val="009A55FB"/>
    <w:rsid w:val="009A603D"/>
    <w:rsid w:val="009A64E0"/>
    <w:rsid w:val="009A7519"/>
    <w:rsid w:val="009A7F7D"/>
    <w:rsid w:val="009B00E3"/>
    <w:rsid w:val="009B1295"/>
    <w:rsid w:val="009B45CD"/>
    <w:rsid w:val="009B4F20"/>
    <w:rsid w:val="009B561D"/>
    <w:rsid w:val="009B6854"/>
    <w:rsid w:val="009B68F8"/>
    <w:rsid w:val="009B6B25"/>
    <w:rsid w:val="009B77A3"/>
    <w:rsid w:val="009C089D"/>
    <w:rsid w:val="009C1776"/>
    <w:rsid w:val="009C2006"/>
    <w:rsid w:val="009C209B"/>
    <w:rsid w:val="009C2A8E"/>
    <w:rsid w:val="009C5103"/>
    <w:rsid w:val="009C530B"/>
    <w:rsid w:val="009C54F2"/>
    <w:rsid w:val="009D0C62"/>
    <w:rsid w:val="009D4516"/>
    <w:rsid w:val="009D4A87"/>
    <w:rsid w:val="009D4C31"/>
    <w:rsid w:val="009D5554"/>
    <w:rsid w:val="009D558A"/>
    <w:rsid w:val="009D5B0A"/>
    <w:rsid w:val="009D5FD1"/>
    <w:rsid w:val="009D691A"/>
    <w:rsid w:val="009D7954"/>
    <w:rsid w:val="009D7D82"/>
    <w:rsid w:val="009E004E"/>
    <w:rsid w:val="009E1008"/>
    <w:rsid w:val="009E130D"/>
    <w:rsid w:val="009E1851"/>
    <w:rsid w:val="009E1CE7"/>
    <w:rsid w:val="009E2193"/>
    <w:rsid w:val="009E22CE"/>
    <w:rsid w:val="009E2340"/>
    <w:rsid w:val="009E2C52"/>
    <w:rsid w:val="009E35D2"/>
    <w:rsid w:val="009E3F8B"/>
    <w:rsid w:val="009E4035"/>
    <w:rsid w:val="009E540F"/>
    <w:rsid w:val="009E563A"/>
    <w:rsid w:val="009E5D56"/>
    <w:rsid w:val="009E69F6"/>
    <w:rsid w:val="009E7509"/>
    <w:rsid w:val="009E7DEB"/>
    <w:rsid w:val="009F03C7"/>
    <w:rsid w:val="009F1769"/>
    <w:rsid w:val="009F27BB"/>
    <w:rsid w:val="009F2B86"/>
    <w:rsid w:val="009F3ABB"/>
    <w:rsid w:val="009F511A"/>
    <w:rsid w:val="009F5F6F"/>
    <w:rsid w:val="009F6503"/>
    <w:rsid w:val="009F6542"/>
    <w:rsid w:val="009F6952"/>
    <w:rsid w:val="009F6D4F"/>
    <w:rsid w:val="00A003D5"/>
    <w:rsid w:val="00A007D4"/>
    <w:rsid w:val="00A00DD8"/>
    <w:rsid w:val="00A01987"/>
    <w:rsid w:val="00A01ACB"/>
    <w:rsid w:val="00A02254"/>
    <w:rsid w:val="00A02696"/>
    <w:rsid w:val="00A02809"/>
    <w:rsid w:val="00A028F5"/>
    <w:rsid w:val="00A02CAB"/>
    <w:rsid w:val="00A032DE"/>
    <w:rsid w:val="00A03956"/>
    <w:rsid w:val="00A03B7A"/>
    <w:rsid w:val="00A057B5"/>
    <w:rsid w:val="00A05CCB"/>
    <w:rsid w:val="00A06FCE"/>
    <w:rsid w:val="00A07948"/>
    <w:rsid w:val="00A101E4"/>
    <w:rsid w:val="00A1125C"/>
    <w:rsid w:val="00A12020"/>
    <w:rsid w:val="00A123D7"/>
    <w:rsid w:val="00A13570"/>
    <w:rsid w:val="00A13819"/>
    <w:rsid w:val="00A14EE5"/>
    <w:rsid w:val="00A15626"/>
    <w:rsid w:val="00A16096"/>
    <w:rsid w:val="00A20E1D"/>
    <w:rsid w:val="00A226A9"/>
    <w:rsid w:val="00A234FA"/>
    <w:rsid w:val="00A251C3"/>
    <w:rsid w:val="00A27BB9"/>
    <w:rsid w:val="00A32ACF"/>
    <w:rsid w:val="00A33672"/>
    <w:rsid w:val="00A356C4"/>
    <w:rsid w:val="00A35B10"/>
    <w:rsid w:val="00A35E62"/>
    <w:rsid w:val="00A36ACC"/>
    <w:rsid w:val="00A41034"/>
    <w:rsid w:val="00A41D36"/>
    <w:rsid w:val="00A41E9D"/>
    <w:rsid w:val="00A4292F"/>
    <w:rsid w:val="00A429F8"/>
    <w:rsid w:val="00A43AB7"/>
    <w:rsid w:val="00A4574D"/>
    <w:rsid w:val="00A45ED8"/>
    <w:rsid w:val="00A465C8"/>
    <w:rsid w:val="00A47703"/>
    <w:rsid w:val="00A50E54"/>
    <w:rsid w:val="00A51877"/>
    <w:rsid w:val="00A536C6"/>
    <w:rsid w:val="00A551A7"/>
    <w:rsid w:val="00A55B23"/>
    <w:rsid w:val="00A55DA7"/>
    <w:rsid w:val="00A56783"/>
    <w:rsid w:val="00A56AE7"/>
    <w:rsid w:val="00A56D72"/>
    <w:rsid w:val="00A570ED"/>
    <w:rsid w:val="00A57101"/>
    <w:rsid w:val="00A57649"/>
    <w:rsid w:val="00A57862"/>
    <w:rsid w:val="00A57C44"/>
    <w:rsid w:val="00A60FDA"/>
    <w:rsid w:val="00A6131F"/>
    <w:rsid w:val="00A62DC4"/>
    <w:rsid w:val="00A62DDC"/>
    <w:rsid w:val="00A63F15"/>
    <w:rsid w:val="00A65064"/>
    <w:rsid w:val="00A658CE"/>
    <w:rsid w:val="00A65A52"/>
    <w:rsid w:val="00A668B1"/>
    <w:rsid w:val="00A67329"/>
    <w:rsid w:val="00A67646"/>
    <w:rsid w:val="00A67C12"/>
    <w:rsid w:val="00A70DC0"/>
    <w:rsid w:val="00A70FA3"/>
    <w:rsid w:val="00A71332"/>
    <w:rsid w:val="00A71B63"/>
    <w:rsid w:val="00A71D5B"/>
    <w:rsid w:val="00A72209"/>
    <w:rsid w:val="00A72E22"/>
    <w:rsid w:val="00A734D5"/>
    <w:rsid w:val="00A749F1"/>
    <w:rsid w:val="00A756B5"/>
    <w:rsid w:val="00A761F1"/>
    <w:rsid w:val="00A76C66"/>
    <w:rsid w:val="00A8047D"/>
    <w:rsid w:val="00A8068A"/>
    <w:rsid w:val="00A809E4"/>
    <w:rsid w:val="00A8148E"/>
    <w:rsid w:val="00A8193D"/>
    <w:rsid w:val="00A824E0"/>
    <w:rsid w:val="00A82C70"/>
    <w:rsid w:val="00A82ECC"/>
    <w:rsid w:val="00A831A7"/>
    <w:rsid w:val="00A8394E"/>
    <w:rsid w:val="00A83CB2"/>
    <w:rsid w:val="00A84E8D"/>
    <w:rsid w:val="00A861AA"/>
    <w:rsid w:val="00A906EF"/>
    <w:rsid w:val="00A90D64"/>
    <w:rsid w:val="00A91159"/>
    <w:rsid w:val="00A9152F"/>
    <w:rsid w:val="00A92954"/>
    <w:rsid w:val="00A92C8C"/>
    <w:rsid w:val="00A92D42"/>
    <w:rsid w:val="00A93803"/>
    <w:rsid w:val="00A94639"/>
    <w:rsid w:val="00A948FD"/>
    <w:rsid w:val="00A963E1"/>
    <w:rsid w:val="00A970A5"/>
    <w:rsid w:val="00A975C0"/>
    <w:rsid w:val="00A97C18"/>
    <w:rsid w:val="00AA0E52"/>
    <w:rsid w:val="00AA11F7"/>
    <w:rsid w:val="00AA1B39"/>
    <w:rsid w:val="00AA34F7"/>
    <w:rsid w:val="00AA3D05"/>
    <w:rsid w:val="00AA5A73"/>
    <w:rsid w:val="00AA5BEB"/>
    <w:rsid w:val="00AA6267"/>
    <w:rsid w:val="00AA7749"/>
    <w:rsid w:val="00AA7D56"/>
    <w:rsid w:val="00AB0ED2"/>
    <w:rsid w:val="00AB2D7F"/>
    <w:rsid w:val="00AB3A3A"/>
    <w:rsid w:val="00AB3A73"/>
    <w:rsid w:val="00AB3E73"/>
    <w:rsid w:val="00AB44E4"/>
    <w:rsid w:val="00AB4E86"/>
    <w:rsid w:val="00AB51B1"/>
    <w:rsid w:val="00AB5499"/>
    <w:rsid w:val="00AB6E2E"/>
    <w:rsid w:val="00AC0ED4"/>
    <w:rsid w:val="00AC1374"/>
    <w:rsid w:val="00AC274A"/>
    <w:rsid w:val="00AC2CBF"/>
    <w:rsid w:val="00AC317B"/>
    <w:rsid w:val="00AC4B3C"/>
    <w:rsid w:val="00AC4BDF"/>
    <w:rsid w:val="00AC52D8"/>
    <w:rsid w:val="00AC678B"/>
    <w:rsid w:val="00AC6A95"/>
    <w:rsid w:val="00AC7264"/>
    <w:rsid w:val="00AC75F5"/>
    <w:rsid w:val="00AD217F"/>
    <w:rsid w:val="00AD2C1B"/>
    <w:rsid w:val="00AD33A8"/>
    <w:rsid w:val="00AD34CB"/>
    <w:rsid w:val="00AD3691"/>
    <w:rsid w:val="00AD455E"/>
    <w:rsid w:val="00AD49C6"/>
    <w:rsid w:val="00AD4F46"/>
    <w:rsid w:val="00AD5570"/>
    <w:rsid w:val="00AD5FE1"/>
    <w:rsid w:val="00AD6AB7"/>
    <w:rsid w:val="00AD6B7C"/>
    <w:rsid w:val="00AD7B14"/>
    <w:rsid w:val="00AE0CB2"/>
    <w:rsid w:val="00AE209D"/>
    <w:rsid w:val="00AE20CD"/>
    <w:rsid w:val="00AE2105"/>
    <w:rsid w:val="00AE232F"/>
    <w:rsid w:val="00AE2432"/>
    <w:rsid w:val="00AE26F7"/>
    <w:rsid w:val="00AE45C5"/>
    <w:rsid w:val="00AE4631"/>
    <w:rsid w:val="00AE4D09"/>
    <w:rsid w:val="00AE5C54"/>
    <w:rsid w:val="00AE6DCE"/>
    <w:rsid w:val="00AE7AF5"/>
    <w:rsid w:val="00AE7B0C"/>
    <w:rsid w:val="00AE7EE9"/>
    <w:rsid w:val="00AF0823"/>
    <w:rsid w:val="00AF0834"/>
    <w:rsid w:val="00AF2A11"/>
    <w:rsid w:val="00AF2C0B"/>
    <w:rsid w:val="00AF3CCE"/>
    <w:rsid w:val="00AF46F9"/>
    <w:rsid w:val="00AF509A"/>
    <w:rsid w:val="00AF5B2E"/>
    <w:rsid w:val="00AF611D"/>
    <w:rsid w:val="00AF6FB5"/>
    <w:rsid w:val="00AF7DA8"/>
    <w:rsid w:val="00B008DF"/>
    <w:rsid w:val="00B00EDE"/>
    <w:rsid w:val="00B0105E"/>
    <w:rsid w:val="00B0164D"/>
    <w:rsid w:val="00B01D62"/>
    <w:rsid w:val="00B02B69"/>
    <w:rsid w:val="00B02B75"/>
    <w:rsid w:val="00B03254"/>
    <w:rsid w:val="00B062F9"/>
    <w:rsid w:val="00B06B9D"/>
    <w:rsid w:val="00B06EB7"/>
    <w:rsid w:val="00B1181E"/>
    <w:rsid w:val="00B1284D"/>
    <w:rsid w:val="00B14179"/>
    <w:rsid w:val="00B1431A"/>
    <w:rsid w:val="00B148B4"/>
    <w:rsid w:val="00B15B55"/>
    <w:rsid w:val="00B1622B"/>
    <w:rsid w:val="00B16B95"/>
    <w:rsid w:val="00B16D4F"/>
    <w:rsid w:val="00B17413"/>
    <w:rsid w:val="00B17737"/>
    <w:rsid w:val="00B2021A"/>
    <w:rsid w:val="00B20367"/>
    <w:rsid w:val="00B21FAE"/>
    <w:rsid w:val="00B22A25"/>
    <w:rsid w:val="00B233AA"/>
    <w:rsid w:val="00B24B5A"/>
    <w:rsid w:val="00B24CBB"/>
    <w:rsid w:val="00B25147"/>
    <w:rsid w:val="00B25223"/>
    <w:rsid w:val="00B27936"/>
    <w:rsid w:val="00B30EE6"/>
    <w:rsid w:val="00B32522"/>
    <w:rsid w:val="00B3467A"/>
    <w:rsid w:val="00B35903"/>
    <w:rsid w:val="00B35B7D"/>
    <w:rsid w:val="00B35F05"/>
    <w:rsid w:val="00B36995"/>
    <w:rsid w:val="00B376A0"/>
    <w:rsid w:val="00B377A4"/>
    <w:rsid w:val="00B37D50"/>
    <w:rsid w:val="00B40701"/>
    <w:rsid w:val="00B40F0B"/>
    <w:rsid w:val="00B41C9E"/>
    <w:rsid w:val="00B41D82"/>
    <w:rsid w:val="00B41E6D"/>
    <w:rsid w:val="00B42265"/>
    <w:rsid w:val="00B432A5"/>
    <w:rsid w:val="00B4393B"/>
    <w:rsid w:val="00B442B2"/>
    <w:rsid w:val="00B45254"/>
    <w:rsid w:val="00B4685F"/>
    <w:rsid w:val="00B46ABA"/>
    <w:rsid w:val="00B4727F"/>
    <w:rsid w:val="00B503AD"/>
    <w:rsid w:val="00B5079D"/>
    <w:rsid w:val="00B50DCD"/>
    <w:rsid w:val="00B52060"/>
    <w:rsid w:val="00B522E7"/>
    <w:rsid w:val="00B527DC"/>
    <w:rsid w:val="00B52A19"/>
    <w:rsid w:val="00B5375C"/>
    <w:rsid w:val="00B53935"/>
    <w:rsid w:val="00B54083"/>
    <w:rsid w:val="00B54222"/>
    <w:rsid w:val="00B54D81"/>
    <w:rsid w:val="00B54DA6"/>
    <w:rsid w:val="00B56DF6"/>
    <w:rsid w:val="00B56F62"/>
    <w:rsid w:val="00B57961"/>
    <w:rsid w:val="00B57A65"/>
    <w:rsid w:val="00B603EB"/>
    <w:rsid w:val="00B60BAA"/>
    <w:rsid w:val="00B61EBF"/>
    <w:rsid w:val="00B62B3B"/>
    <w:rsid w:val="00B64258"/>
    <w:rsid w:val="00B64F03"/>
    <w:rsid w:val="00B6533D"/>
    <w:rsid w:val="00B65693"/>
    <w:rsid w:val="00B6624E"/>
    <w:rsid w:val="00B67DD0"/>
    <w:rsid w:val="00B71867"/>
    <w:rsid w:val="00B71A0D"/>
    <w:rsid w:val="00B7356E"/>
    <w:rsid w:val="00B75160"/>
    <w:rsid w:val="00B757E8"/>
    <w:rsid w:val="00B75937"/>
    <w:rsid w:val="00B76BCD"/>
    <w:rsid w:val="00B76EE4"/>
    <w:rsid w:val="00B7715E"/>
    <w:rsid w:val="00B80536"/>
    <w:rsid w:val="00B812BD"/>
    <w:rsid w:val="00B814FA"/>
    <w:rsid w:val="00B82C92"/>
    <w:rsid w:val="00B84137"/>
    <w:rsid w:val="00B84CEB"/>
    <w:rsid w:val="00B85940"/>
    <w:rsid w:val="00B871B6"/>
    <w:rsid w:val="00B87D12"/>
    <w:rsid w:val="00B87F5D"/>
    <w:rsid w:val="00B90D6B"/>
    <w:rsid w:val="00B912DD"/>
    <w:rsid w:val="00B91942"/>
    <w:rsid w:val="00B9198F"/>
    <w:rsid w:val="00B91E31"/>
    <w:rsid w:val="00B923DB"/>
    <w:rsid w:val="00B92CCB"/>
    <w:rsid w:val="00B92E9A"/>
    <w:rsid w:val="00B946F5"/>
    <w:rsid w:val="00B95881"/>
    <w:rsid w:val="00B95D08"/>
    <w:rsid w:val="00B9654B"/>
    <w:rsid w:val="00B966FA"/>
    <w:rsid w:val="00BA07CD"/>
    <w:rsid w:val="00BA0DEB"/>
    <w:rsid w:val="00BA0DF5"/>
    <w:rsid w:val="00BA2904"/>
    <w:rsid w:val="00BA2CB1"/>
    <w:rsid w:val="00BA51F4"/>
    <w:rsid w:val="00BA584C"/>
    <w:rsid w:val="00BA7623"/>
    <w:rsid w:val="00BA7EF7"/>
    <w:rsid w:val="00BB072F"/>
    <w:rsid w:val="00BB0F7C"/>
    <w:rsid w:val="00BB1203"/>
    <w:rsid w:val="00BB2366"/>
    <w:rsid w:val="00BB2CE7"/>
    <w:rsid w:val="00BB3978"/>
    <w:rsid w:val="00BB3FF2"/>
    <w:rsid w:val="00BB47DF"/>
    <w:rsid w:val="00BB4A74"/>
    <w:rsid w:val="00BB4D63"/>
    <w:rsid w:val="00BB65C3"/>
    <w:rsid w:val="00BB6728"/>
    <w:rsid w:val="00BB74DE"/>
    <w:rsid w:val="00BB7EC0"/>
    <w:rsid w:val="00BC08A6"/>
    <w:rsid w:val="00BC08CB"/>
    <w:rsid w:val="00BC098C"/>
    <w:rsid w:val="00BC0AC5"/>
    <w:rsid w:val="00BC39D5"/>
    <w:rsid w:val="00BC4384"/>
    <w:rsid w:val="00BC5EFE"/>
    <w:rsid w:val="00BC5F68"/>
    <w:rsid w:val="00BC7C4B"/>
    <w:rsid w:val="00BD1352"/>
    <w:rsid w:val="00BD1A03"/>
    <w:rsid w:val="00BD1BB6"/>
    <w:rsid w:val="00BD30D2"/>
    <w:rsid w:val="00BD3773"/>
    <w:rsid w:val="00BD3FBC"/>
    <w:rsid w:val="00BD5DFF"/>
    <w:rsid w:val="00BD66CB"/>
    <w:rsid w:val="00BD78F6"/>
    <w:rsid w:val="00BD79C4"/>
    <w:rsid w:val="00BE083D"/>
    <w:rsid w:val="00BE0B02"/>
    <w:rsid w:val="00BE282B"/>
    <w:rsid w:val="00BE292A"/>
    <w:rsid w:val="00BE3253"/>
    <w:rsid w:val="00BE444A"/>
    <w:rsid w:val="00BE5468"/>
    <w:rsid w:val="00BE6D26"/>
    <w:rsid w:val="00BE7956"/>
    <w:rsid w:val="00BE7AB0"/>
    <w:rsid w:val="00BF0260"/>
    <w:rsid w:val="00BF06A4"/>
    <w:rsid w:val="00BF0CB5"/>
    <w:rsid w:val="00BF1A81"/>
    <w:rsid w:val="00BF1ABE"/>
    <w:rsid w:val="00BF21F3"/>
    <w:rsid w:val="00BF38CF"/>
    <w:rsid w:val="00BF5094"/>
    <w:rsid w:val="00C002A5"/>
    <w:rsid w:val="00C00D35"/>
    <w:rsid w:val="00C014DC"/>
    <w:rsid w:val="00C01755"/>
    <w:rsid w:val="00C02435"/>
    <w:rsid w:val="00C03B78"/>
    <w:rsid w:val="00C03B80"/>
    <w:rsid w:val="00C043FA"/>
    <w:rsid w:val="00C04B1D"/>
    <w:rsid w:val="00C05B72"/>
    <w:rsid w:val="00C069F2"/>
    <w:rsid w:val="00C10B7E"/>
    <w:rsid w:val="00C10B95"/>
    <w:rsid w:val="00C11750"/>
    <w:rsid w:val="00C11BA1"/>
    <w:rsid w:val="00C11C33"/>
    <w:rsid w:val="00C12B12"/>
    <w:rsid w:val="00C13890"/>
    <w:rsid w:val="00C138E2"/>
    <w:rsid w:val="00C13F06"/>
    <w:rsid w:val="00C150BF"/>
    <w:rsid w:val="00C1640D"/>
    <w:rsid w:val="00C16AB1"/>
    <w:rsid w:val="00C175E4"/>
    <w:rsid w:val="00C17931"/>
    <w:rsid w:val="00C2104A"/>
    <w:rsid w:val="00C2212D"/>
    <w:rsid w:val="00C22C18"/>
    <w:rsid w:val="00C22E87"/>
    <w:rsid w:val="00C2386B"/>
    <w:rsid w:val="00C24578"/>
    <w:rsid w:val="00C24BB9"/>
    <w:rsid w:val="00C26265"/>
    <w:rsid w:val="00C27386"/>
    <w:rsid w:val="00C27F02"/>
    <w:rsid w:val="00C300FC"/>
    <w:rsid w:val="00C306CC"/>
    <w:rsid w:val="00C30862"/>
    <w:rsid w:val="00C3240D"/>
    <w:rsid w:val="00C32CB6"/>
    <w:rsid w:val="00C32DC4"/>
    <w:rsid w:val="00C330C9"/>
    <w:rsid w:val="00C336E3"/>
    <w:rsid w:val="00C3379C"/>
    <w:rsid w:val="00C33D36"/>
    <w:rsid w:val="00C34F3C"/>
    <w:rsid w:val="00C3541F"/>
    <w:rsid w:val="00C35C83"/>
    <w:rsid w:val="00C35CA2"/>
    <w:rsid w:val="00C36BFF"/>
    <w:rsid w:val="00C36DFC"/>
    <w:rsid w:val="00C36F2E"/>
    <w:rsid w:val="00C37AEB"/>
    <w:rsid w:val="00C404AD"/>
    <w:rsid w:val="00C40EA0"/>
    <w:rsid w:val="00C412B7"/>
    <w:rsid w:val="00C422BD"/>
    <w:rsid w:val="00C42C3F"/>
    <w:rsid w:val="00C438E4"/>
    <w:rsid w:val="00C44C41"/>
    <w:rsid w:val="00C45EF0"/>
    <w:rsid w:val="00C45F50"/>
    <w:rsid w:val="00C46632"/>
    <w:rsid w:val="00C46A42"/>
    <w:rsid w:val="00C4724C"/>
    <w:rsid w:val="00C47338"/>
    <w:rsid w:val="00C475ED"/>
    <w:rsid w:val="00C47B74"/>
    <w:rsid w:val="00C501AB"/>
    <w:rsid w:val="00C515DF"/>
    <w:rsid w:val="00C526FC"/>
    <w:rsid w:val="00C5287E"/>
    <w:rsid w:val="00C52C61"/>
    <w:rsid w:val="00C52D49"/>
    <w:rsid w:val="00C532A5"/>
    <w:rsid w:val="00C536E3"/>
    <w:rsid w:val="00C53ED1"/>
    <w:rsid w:val="00C540CF"/>
    <w:rsid w:val="00C549C1"/>
    <w:rsid w:val="00C554F3"/>
    <w:rsid w:val="00C56209"/>
    <w:rsid w:val="00C5683E"/>
    <w:rsid w:val="00C56A77"/>
    <w:rsid w:val="00C57CC6"/>
    <w:rsid w:val="00C608A4"/>
    <w:rsid w:val="00C610C6"/>
    <w:rsid w:val="00C61E0E"/>
    <w:rsid w:val="00C622B2"/>
    <w:rsid w:val="00C630B9"/>
    <w:rsid w:val="00C67865"/>
    <w:rsid w:val="00C67B08"/>
    <w:rsid w:val="00C7072E"/>
    <w:rsid w:val="00C71B3E"/>
    <w:rsid w:val="00C72015"/>
    <w:rsid w:val="00C72587"/>
    <w:rsid w:val="00C727B0"/>
    <w:rsid w:val="00C73047"/>
    <w:rsid w:val="00C74329"/>
    <w:rsid w:val="00C7661E"/>
    <w:rsid w:val="00C80687"/>
    <w:rsid w:val="00C80E11"/>
    <w:rsid w:val="00C8103E"/>
    <w:rsid w:val="00C823C7"/>
    <w:rsid w:val="00C82FA7"/>
    <w:rsid w:val="00C83CDF"/>
    <w:rsid w:val="00C8687E"/>
    <w:rsid w:val="00C86E4F"/>
    <w:rsid w:val="00C87F33"/>
    <w:rsid w:val="00C9025E"/>
    <w:rsid w:val="00C9061E"/>
    <w:rsid w:val="00C912CF"/>
    <w:rsid w:val="00C919CE"/>
    <w:rsid w:val="00C92AD6"/>
    <w:rsid w:val="00C93481"/>
    <w:rsid w:val="00C94062"/>
    <w:rsid w:val="00C96104"/>
    <w:rsid w:val="00C97840"/>
    <w:rsid w:val="00CA0B9A"/>
    <w:rsid w:val="00CA13D6"/>
    <w:rsid w:val="00CA2C44"/>
    <w:rsid w:val="00CA2F06"/>
    <w:rsid w:val="00CA32E5"/>
    <w:rsid w:val="00CA416B"/>
    <w:rsid w:val="00CA558C"/>
    <w:rsid w:val="00CA5855"/>
    <w:rsid w:val="00CA5E27"/>
    <w:rsid w:val="00CA7082"/>
    <w:rsid w:val="00CB1631"/>
    <w:rsid w:val="00CB2211"/>
    <w:rsid w:val="00CB2E4B"/>
    <w:rsid w:val="00CB3243"/>
    <w:rsid w:val="00CB495C"/>
    <w:rsid w:val="00CB4D8D"/>
    <w:rsid w:val="00CB52EB"/>
    <w:rsid w:val="00CB536A"/>
    <w:rsid w:val="00CB55D8"/>
    <w:rsid w:val="00CB6AF3"/>
    <w:rsid w:val="00CB6C13"/>
    <w:rsid w:val="00CB72C3"/>
    <w:rsid w:val="00CB7DCD"/>
    <w:rsid w:val="00CC07C3"/>
    <w:rsid w:val="00CC1169"/>
    <w:rsid w:val="00CC1415"/>
    <w:rsid w:val="00CC1942"/>
    <w:rsid w:val="00CC28C9"/>
    <w:rsid w:val="00CC2B3A"/>
    <w:rsid w:val="00CC2DC3"/>
    <w:rsid w:val="00CC44BD"/>
    <w:rsid w:val="00CC4EEA"/>
    <w:rsid w:val="00CC774B"/>
    <w:rsid w:val="00CD03BD"/>
    <w:rsid w:val="00CD2280"/>
    <w:rsid w:val="00CD28D3"/>
    <w:rsid w:val="00CD2B1A"/>
    <w:rsid w:val="00CD3AD1"/>
    <w:rsid w:val="00CD3E5A"/>
    <w:rsid w:val="00CD42B2"/>
    <w:rsid w:val="00CD457C"/>
    <w:rsid w:val="00CD4648"/>
    <w:rsid w:val="00CD47B6"/>
    <w:rsid w:val="00CD6931"/>
    <w:rsid w:val="00CD7275"/>
    <w:rsid w:val="00CD742F"/>
    <w:rsid w:val="00CD7778"/>
    <w:rsid w:val="00CE04E3"/>
    <w:rsid w:val="00CE04E9"/>
    <w:rsid w:val="00CE05BC"/>
    <w:rsid w:val="00CE0D10"/>
    <w:rsid w:val="00CE1B14"/>
    <w:rsid w:val="00CE20BF"/>
    <w:rsid w:val="00CE2528"/>
    <w:rsid w:val="00CE2F01"/>
    <w:rsid w:val="00CE31E9"/>
    <w:rsid w:val="00CE3593"/>
    <w:rsid w:val="00CE405B"/>
    <w:rsid w:val="00CE54E5"/>
    <w:rsid w:val="00CE551E"/>
    <w:rsid w:val="00CE5A69"/>
    <w:rsid w:val="00CE7834"/>
    <w:rsid w:val="00CE7984"/>
    <w:rsid w:val="00CE7E26"/>
    <w:rsid w:val="00CF04BC"/>
    <w:rsid w:val="00CF160B"/>
    <w:rsid w:val="00CF182A"/>
    <w:rsid w:val="00CF394A"/>
    <w:rsid w:val="00CF56D1"/>
    <w:rsid w:val="00CF5F4A"/>
    <w:rsid w:val="00CF639F"/>
    <w:rsid w:val="00CF64DC"/>
    <w:rsid w:val="00CF7158"/>
    <w:rsid w:val="00CF75F5"/>
    <w:rsid w:val="00CF764D"/>
    <w:rsid w:val="00CF78EA"/>
    <w:rsid w:val="00D019CE"/>
    <w:rsid w:val="00D01A98"/>
    <w:rsid w:val="00D02767"/>
    <w:rsid w:val="00D034B5"/>
    <w:rsid w:val="00D03674"/>
    <w:rsid w:val="00D049A4"/>
    <w:rsid w:val="00D0531F"/>
    <w:rsid w:val="00D05881"/>
    <w:rsid w:val="00D05AD0"/>
    <w:rsid w:val="00D05E95"/>
    <w:rsid w:val="00D063E4"/>
    <w:rsid w:val="00D06E89"/>
    <w:rsid w:val="00D076E8"/>
    <w:rsid w:val="00D077D4"/>
    <w:rsid w:val="00D07BB6"/>
    <w:rsid w:val="00D10723"/>
    <w:rsid w:val="00D115FC"/>
    <w:rsid w:val="00D11B39"/>
    <w:rsid w:val="00D121DB"/>
    <w:rsid w:val="00D1232C"/>
    <w:rsid w:val="00D1272E"/>
    <w:rsid w:val="00D128AD"/>
    <w:rsid w:val="00D12DEC"/>
    <w:rsid w:val="00D1475A"/>
    <w:rsid w:val="00D14D83"/>
    <w:rsid w:val="00D1542B"/>
    <w:rsid w:val="00D156D0"/>
    <w:rsid w:val="00D1587C"/>
    <w:rsid w:val="00D15D6C"/>
    <w:rsid w:val="00D15E0F"/>
    <w:rsid w:val="00D16A60"/>
    <w:rsid w:val="00D16B34"/>
    <w:rsid w:val="00D16D66"/>
    <w:rsid w:val="00D17723"/>
    <w:rsid w:val="00D17911"/>
    <w:rsid w:val="00D17C02"/>
    <w:rsid w:val="00D17F87"/>
    <w:rsid w:val="00D2041D"/>
    <w:rsid w:val="00D20A38"/>
    <w:rsid w:val="00D21E24"/>
    <w:rsid w:val="00D2236D"/>
    <w:rsid w:val="00D2331D"/>
    <w:rsid w:val="00D23D6F"/>
    <w:rsid w:val="00D24591"/>
    <w:rsid w:val="00D24A3B"/>
    <w:rsid w:val="00D250F2"/>
    <w:rsid w:val="00D25660"/>
    <w:rsid w:val="00D25BB7"/>
    <w:rsid w:val="00D25C9D"/>
    <w:rsid w:val="00D25E3E"/>
    <w:rsid w:val="00D25EA9"/>
    <w:rsid w:val="00D26354"/>
    <w:rsid w:val="00D26E2D"/>
    <w:rsid w:val="00D27DA3"/>
    <w:rsid w:val="00D304D5"/>
    <w:rsid w:val="00D30F0C"/>
    <w:rsid w:val="00D31E36"/>
    <w:rsid w:val="00D32248"/>
    <w:rsid w:val="00D34867"/>
    <w:rsid w:val="00D35903"/>
    <w:rsid w:val="00D40622"/>
    <w:rsid w:val="00D40C10"/>
    <w:rsid w:val="00D41688"/>
    <w:rsid w:val="00D43860"/>
    <w:rsid w:val="00D43BB8"/>
    <w:rsid w:val="00D43C9D"/>
    <w:rsid w:val="00D446DE"/>
    <w:rsid w:val="00D45C8A"/>
    <w:rsid w:val="00D45E18"/>
    <w:rsid w:val="00D4648B"/>
    <w:rsid w:val="00D46C78"/>
    <w:rsid w:val="00D5189A"/>
    <w:rsid w:val="00D5258E"/>
    <w:rsid w:val="00D53EEB"/>
    <w:rsid w:val="00D54223"/>
    <w:rsid w:val="00D54624"/>
    <w:rsid w:val="00D549CC"/>
    <w:rsid w:val="00D553CC"/>
    <w:rsid w:val="00D5570B"/>
    <w:rsid w:val="00D55B77"/>
    <w:rsid w:val="00D56180"/>
    <w:rsid w:val="00D57A53"/>
    <w:rsid w:val="00D604FA"/>
    <w:rsid w:val="00D60864"/>
    <w:rsid w:val="00D60EAB"/>
    <w:rsid w:val="00D60ED8"/>
    <w:rsid w:val="00D60FD3"/>
    <w:rsid w:val="00D6265D"/>
    <w:rsid w:val="00D62CB0"/>
    <w:rsid w:val="00D62F5F"/>
    <w:rsid w:val="00D63C8E"/>
    <w:rsid w:val="00D64FD5"/>
    <w:rsid w:val="00D6567A"/>
    <w:rsid w:val="00D65A01"/>
    <w:rsid w:val="00D65BF4"/>
    <w:rsid w:val="00D66358"/>
    <w:rsid w:val="00D67F2A"/>
    <w:rsid w:val="00D70A57"/>
    <w:rsid w:val="00D712CB"/>
    <w:rsid w:val="00D7195E"/>
    <w:rsid w:val="00D7321A"/>
    <w:rsid w:val="00D7349F"/>
    <w:rsid w:val="00D74B43"/>
    <w:rsid w:val="00D74B49"/>
    <w:rsid w:val="00D758C3"/>
    <w:rsid w:val="00D758CC"/>
    <w:rsid w:val="00D7612A"/>
    <w:rsid w:val="00D77434"/>
    <w:rsid w:val="00D77FD5"/>
    <w:rsid w:val="00D81455"/>
    <w:rsid w:val="00D82FFF"/>
    <w:rsid w:val="00D832CF"/>
    <w:rsid w:val="00D833BB"/>
    <w:rsid w:val="00D85369"/>
    <w:rsid w:val="00D85522"/>
    <w:rsid w:val="00D8659A"/>
    <w:rsid w:val="00D8719D"/>
    <w:rsid w:val="00D907E3"/>
    <w:rsid w:val="00D9099B"/>
    <w:rsid w:val="00D91AA2"/>
    <w:rsid w:val="00D92969"/>
    <w:rsid w:val="00D9299A"/>
    <w:rsid w:val="00D929D0"/>
    <w:rsid w:val="00D92DF2"/>
    <w:rsid w:val="00D9353A"/>
    <w:rsid w:val="00D93E5D"/>
    <w:rsid w:val="00D93FF8"/>
    <w:rsid w:val="00D948F5"/>
    <w:rsid w:val="00D952CF"/>
    <w:rsid w:val="00D9539F"/>
    <w:rsid w:val="00D964D1"/>
    <w:rsid w:val="00D9758E"/>
    <w:rsid w:val="00DA0E2B"/>
    <w:rsid w:val="00DA2DC3"/>
    <w:rsid w:val="00DA3FFF"/>
    <w:rsid w:val="00DA48E9"/>
    <w:rsid w:val="00DA55AF"/>
    <w:rsid w:val="00DA7D84"/>
    <w:rsid w:val="00DB0571"/>
    <w:rsid w:val="00DB18F8"/>
    <w:rsid w:val="00DB1AF2"/>
    <w:rsid w:val="00DB1AF4"/>
    <w:rsid w:val="00DB1F5C"/>
    <w:rsid w:val="00DB3188"/>
    <w:rsid w:val="00DB372F"/>
    <w:rsid w:val="00DB4297"/>
    <w:rsid w:val="00DB4A12"/>
    <w:rsid w:val="00DB5514"/>
    <w:rsid w:val="00DB6D5C"/>
    <w:rsid w:val="00DB74C3"/>
    <w:rsid w:val="00DC005C"/>
    <w:rsid w:val="00DC07B7"/>
    <w:rsid w:val="00DC10B0"/>
    <w:rsid w:val="00DC10EE"/>
    <w:rsid w:val="00DC2141"/>
    <w:rsid w:val="00DC24DA"/>
    <w:rsid w:val="00DC336E"/>
    <w:rsid w:val="00DC3BD2"/>
    <w:rsid w:val="00DC44C1"/>
    <w:rsid w:val="00DC484D"/>
    <w:rsid w:val="00DC4C28"/>
    <w:rsid w:val="00DC4C78"/>
    <w:rsid w:val="00DC6AA7"/>
    <w:rsid w:val="00DC6AD9"/>
    <w:rsid w:val="00DC7158"/>
    <w:rsid w:val="00DC7E11"/>
    <w:rsid w:val="00DD06F8"/>
    <w:rsid w:val="00DD16E0"/>
    <w:rsid w:val="00DD31F3"/>
    <w:rsid w:val="00DD3AE6"/>
    <w:rsid w:val="00DD5760"/>
    <w:rsid w:val="00DD576E"/>
    <w:rsid w:val="00DD6196"/>
    <w:rsid w:val="00DD6F6D"/>
    <w:rsid w:val="00DE0733"/>
    <w:rsid w:val="00DE09AC"/>
    <w:rsid w:val="00DE0DDD"/>
    <w:rsid w:val="00DE18B3"/>
    <w:rsid w:val="00DE1E72"/>
    <w:rsid w:val="00DE2099"/>
    <w:rsid w:val="00DE2430"/>
    <w:rsid w:val="00DE2447"/>
    <w:rsid w:val="00DF16B7"/>
    <w:rsid w:val="00DF24E9"/>
    <w:rsid w:val="00DF2F7A"/>
    <w:rsid w:val="00DF39BF"/>
    <w:rsid w:val="00DF4601"/>
    <w:rsid w:val="00DF4B92"/>
    <w:rsid w:val="00DF4FD0"/>
    <w:rsid w:val="00DF55D0"/>
    <w:rsid w:val="00DF5C31"/>
    <w:rsid w:val="00DF5F46"/>
    <w:rsid w:val="00DF6BA0"/>
    <w:rsid w:val="00E00D66"/>
    <w:rsid w:val="00E01359"/>
    <w:rsid w:val="00E020E4"/>
    <w:rsid w:val="00E029CF"/>
    <w:rsid w:val="00E02CBE"/>
    <w:rsid w:val="00E03CB6"/>
    <w:rsid w:val="00E03D76"/>
    <w:rsid w:val="00E0609D"/>
    <w:rsid w:val="00E06402"/>
    <w:rsid w:val="00E065B0"/>
    <w:rsid w:val="00E0673D"/>
    <w:rsid w:val="00E07DC8"/>
    <w:rsid w:val="00E07F1C"/>
    <w:rsid w:val="00E116FC"/>
    <w:rsid w:val="00E11955"/>
    <w:rsid w:val="00E11E73"/>
    <w:rsid w:val="00E12919"/>
    <w:rsid w:val="00E12FCF"/>
    <w:rsid w:val="00E136D4"/>
    <w:rsid w:val="00E13C88"/>
    <w:rsid w:val="00E14462"/>
    <w:rsid w:val="00E15188"/>
    <w:rsid w:val="00E15213"/>
    <w:rsid w:val="00E1537F"/>
    <w:rsid w:val="00E153BC"/>
    <w:rsid w:val="00E1541A"/>
    <w:rsid w:val="00E1554C"/>
    <w:rsid w:val="00E158EE"/>
    <w:rsid w:val="00E15B1F"/>
    <w:rsid w:val="00E15DA7"/>
    <w:rsid w:val="00E1609C"/>
    <w:rsid w:val="00E16BB9"/>
    <w:rsid w:val="00E16FE4"/>
    <w:rsid w:val="00E21183"/>
    <w:rsid w:val="00E2143E"/>
    <w:rsid w:val="00E217F5"/>
    <w:rsid w:val="00E229D7"/>
    <w:rsid w:val="00E238F4"/>
    <w:rsid w:val="00E24ED9"/>
    <w:rsid w:val="00E2514D"/>
    <w:rsid w:val="00E25543"/>
    <w:rsid w:val="00E25F28"/>
    <w:rsid w:val="00E26465"/>
    <w:rsid w:val="00E26F38"/>
    <w:rsid w:val="00E30421"/>
    <w:rsid w:val="00E312DE"/>
    <w:rsid w:val="00E3163D"/>
    <w:rsid w:val="00E326A0"/>
    <w:rsid w:val="00E329B5"/>
    <w:rsid w:val="00E349A9"/>
    <w:rsid w:val="00E34CEB"/>
    <w:rsid w:val="00E352AA"/>
    <w:rsid w:val="00E35399"/>
    <w:rsid w:val="00E365AB"/>
    <w:rsid w:val="00E406FF"/>
    <w:rsid w:val="00E4072A"/>
    <w:rsid w:val="00E407D0"/>
    <w:rsid w:val="00E40B55"/>
    <w:rsid w:val="00E41FE5"/>
    <w:rsid w:val="00E428BD"/>
    <w:rsid w:val="00E43157"/>
    <w:rsid w:val="00E432BE"/>
    <w:rsid w:val="00E43918"/>
    <w:rsid w:val="00E43E92"/>
    <w:rsid w:val="00E44E60"/>
    <w:rsid w:val="00E45059"/>
    <w:rsid w:val="00E467FF"/>
    <w:rsid w:val="00E47C62"/>
    <w:rsid w:val="00E50143"/>
    <w:rsid w:val="00E510B5"/>
    <w:rsid w:val="00E510F7"/>
    <w:rsid w:val="00E512B9"/>
    <w:rsid w:val="00E51FF0"/>
    <w:rsid w:val="00E523B2"/>
    <w:rsid w:val="00E52F18"/>
    <w:rsid w:val="00E53807"/>
    <w:rsid w:val="00E54DDE"/>
    <w:rsid w:val="00E55489"/>
    <w:rsid w:val="00E56141"/>
    <w:rsid w:val="00E56517"/>
    <w:rsid w:val="00E5658D"/>
    <w:rsid w:val="00E57CCD"/>
    <w:rsid w:val="00E57D98"/>
    <w:rsid w:val="00E57E7A"/>
    <w:rsid w:val="00E57F57"/>
    <w:rsid w:val="00E57F6D"/>
    <w:rsid w:val="00E617BE"/>
    <w:rsid w:val="00E61BA6"/>
    <w:rsid w:val="00E623F2"/>
    <w:rsid w:val="00E646A3"/>
    <w:rsid w:val="00E663F1"/>
    <w:rsid w:val="00E71A6D"/>
    <w:rsid w:val="00E72192"/>
    <w:rsid w:val="00E72B6E"/>
    <w:rsid w:val="00E7487A"/>
    <w:rsid w:val="00E7520E"/>
    <w:rsid w:val="00E767D4"/>
    <w:rsid w:val="00E81480"/>
    <w:rsid w:val="00E816CC"/>
    <w:rsid w:val="00E81BCA"/>
    <w:rsid w:val="00E826F5"/>
    <w:rsid w:val="00E827C3"/>
    <w:rsid w:val="00E82F37"/>
    <w:rsid w:val="00E832C3"/>
    <w:rsid w:val="00E834B7"/>
    <w:rsid w:val="00E83FFE"/>
    <w:rsid w:val="00E84008"/>
    <w:rsid w:val="00E84825"/>
    <w:rsid w:val="00E84AB5"/>
    <w:rsid w:val="00E84F90"/>
    <w:rsid w:val="00E8543F"/>
    <w:rsid w:val="00E8556C"/>
    <w:rsid w:val="00E8600A"/>
    <w:rsid w:val="00E864BA"/>
    <w:rsid w:val="00E866B3"/>
    <w:rsid w:val="00E86717"/>
    <w:rsid w:val="00E86825"/>
    <w:rsid w:val="00E868FF"/>
    <w:rsid w:val="00E872FD"/>
    <w:rsid w:val="00E8797A"/>
    <w:rsid w:val="00E87E24"/>
    <w:rsid w:val="00E90641"/>
    <w:rsid w:val="00E90E50"/>
    <w:rsid w:val="00E910B7"/>
    <w:rsid w:val="00E91F71"/>
    <w:rsid w:val="00E93246"/>
    <w:rsid w:val="00E932AF"/>
    <w:rsid w:val="00E93F12"/>
    <w:rsid w:val="00E93F65"/>
    <w:rsid w:val="00E94234"/>
    <w:rsid w:val="00E946F7"/>
    <w:rsid w:val="00E95F80"/>
    <w:rsid w:val="00E96A10"/>
    <w:rsid w:val="00E96AE0"/>
    <w:rsid w:val="00E96C7C"/>
    <w:rsid w:val="00EA011D"/>
    <w:rsid w:val="00EA1567"/>
    <w:rsid w:val="00EA1DDB"/>
    <w:rsid w:val="00EA2333"/>
    <w:rsid w:val="00EA2E22"/>
    <w:rsid w:val="00EA3B25"/>
    <w:rsid w:val="00EA4307"/>
    <w:rsid w:val="00EA4C8A"/>
    <w:rsid w:val="00EA546B"/>
    <w:rsid w:val="00EA6953"/>
    <w:rsid w:val="00EA7A91"/>
    <w:rsid w:val="00EB118E"/>
    <w:rsid w:val="00EB1392"/>
    <w:rsid w:val="00EB14EF"/>
    <w:rsid w:val="00EB1759"/>
    <w:rsid w:val="00EB1B79"/>
    <w:rsid w:val="00EB23BA"/>
    <w:rsid w:val="00EB2939"/>
    <w:rsid w:val="00EB2966"/>
    <w:rsid w:val="00EB35BD"/>
    <w:rsid w:val="00EB367B"/>
    <w:rsid w:val="00EB3D0B"/>
    <w:rsid w:val="00EB43C0"/>
    <w:rsid w:val="00EB4570"/>
    <w:rsid w:val="00EB6705"/>
    <w:rsid w:val="00EB7B15"/>
    <w:rsid w:val="00EC0793"/>
    <w:rsid w:val="00EC094A"/>
    <w:rsid w:val="00EC19E9"/>
    <w:rsid w:val="00EC1C38"/>
    <w:rsid w:val="00EC1F7A"/>
    <w:rsid w:val="00EC2187"/>
    <w:rsid w:val="00EC2228"/>
    <w:rsid w:val="00EC289B"/>
    <w:rsid w:val="00EC2FA3"/>
    <w:rsid w:val="00EC3741"/>
    <w:rsid w:val="00EC454C"/>
    <w:rsid w:val="00EC464B"/>
    <w:rsid w:val="00EC5D6F"/>
    <w:rsid w:val="00EC6609"/>
    <w:rsid w:val="00EC6752"/>
    <w:rsid w:val="00EC6A65"/>
    <w:rsid w:val="00EC771B"/>
    <w:rsid w:val="00EC7F7B"/>
    <w:rsid w:val="00ED04BE"/>
    <w:rsid w:val="00ED1082"/>
    <w:rsid w:val="00ED2936"/>
    <w:rsid w:val="00ED29C6"/>
    <w:rsid w:val="00ED2D92"/>
    <w:rsid w:val="00ED30FC"/>
    <w:rsid w:val="00ED36DE"/>
    <w:rsid w:val="00ED36EC"/>
    <w:rsid w:val="00ED4072"/>
    <w:rsid w:val="00ED63B4"/>
    <w:rsid w:val="00ED6670"/>
    <w:rsid w:val="00ED6941"/>
    <w:rsid w:val="00ED74E6"/>
    <w:rsid w:val="00ED77E5"/>
    <w:rsid w:val="00ED7B67"/>
    <w:rsid w:val="00ED7DAF"/>
    <w:rsid w:val="00EE123B"/>
    <w:rsid w:val="00EE13F7"/>
    <w:rsid w:val="00EE14C3"/>
    <w:rsid w:val="00EE2EC1"/>
    <w:rsid w:val="00EE37D8"/>
    <w:rsid w:val="00EE3A72"/>
    <w:rsid w:val="00EE3BF1"/>
    <w:rsid w:val="00EE448D"/>
    <w:rsid w:val="00EE4762"/>
    <w:rsid w:val="00EE56C2"/>
    <w:rsid w:val="00EE58C0"/>
    <w:rsid w:val="00EE6334"/>
    <w:rsid w:val="00EE6571"/>
    <w:rsid w:val="00EE716F"/>
    <w:rsid w:val="00EE7E38"/>
    <w:rsid w:val="00EF0371"/>
    <w:rsid w:val="00EF04F1"/>
    <w:rsid w:val="00EF0975"/>
    <w:rsid w:val="00EF31B9"/>
    <w:rsid w:val="00EF370D"/>
    <w:rsid w:val="00EF3FC8"/>
    <w:rsid w:val="00EF4121"/>
    <w:rsid w:val="00EF43B8"/>
    <w:rsid w:val="00EF51CC"/>
    <w:rsid w:val="00EF523D"/>
    <w:rsid w:val="00EF74A6"/>
    <w:rsid w:val="00F0006C"/>
    <w:rsid w:val="00F02209"/>
    <w:rsid w:val="00F0366B"/>
    <w:rsid w:val="00F03A5E"/>
    <w:rsid w:val="00F04C1C"/>
    <w:rsid w:val="00F05C02"/>
    <w:rsid w:val="00F05C72"/>
    <w:rsid w:val="00F061AA"/>
    <w:rsid w:val="00F07C39"/>
    <w:rsid w:val="00F107C7"/>
    <w:rsid w:val="00F10C61"/>
    <w:rsid w:val="00F11F99"/>
    <w:rsid w:val="00F1242D"/>
    <w:rsid w:val="00F127B6"/>
    <w:rsid w:val="00F12A82"/>
    <w:rsid w:val="00F12B9E"/>
    <w:rsid w:val="00F12C48"/>
    <w:rsid w:val="00F12ECB"/>
    <w:rsid w:val="00F13458"/>
    <w:rsid w:val="00F13EE8"/>
    <w:rsid w:val="00F14E8D"/>
    <w:rsid w:val="00F16162"/>
    <w:rsid w:val="00F162ED"/>
    <w:rsid w:val="00F16D55"/>
    <w:rsid w:val="00F172C2"/>
    <w:rsid w:val="00F179DD"/>
    <w:rsid w:val="00F179FB"/>
    <w:rsid w:val="00F201D9"/>
    <w:rsid w:val="00F2075F"/>
    <w:rsid w:val="00F20CF1"/>
    <w:rsid w:val="00F20E35"/>
    <w:rsid w:val="00F210B2"/>
    <w:rsid w:val="00F22487"/>
    <w:rsid w:val="00F228C9"/>
    <w:rsid w:val="00F23B4E"/>
    <w:rsid w:val="00F24F90"/>
    <w:rsid w:val="00F25E88"/>
    <w:rsid w:val="00F27A6B"/>
    <w:rsid w:val="00F3025A"/>
    <w:rsid w:val="00F30CC2"/>
    <w:rsid w:val="00F3206E"/>
    <w:rsid w:val="00F3242A"/>
    <w:rsid w:val="00F326C2"/>
    <w:rsid w:val="00F3273B"/>
    <w:rsid w:val="00F3334D"/>
    <w:rsid w:val="00F338AD"/>
    <w:rsid w:val="00F33C2F"/>
    <w:rsid w:val="00F35D7E"/>
    <w:rsid w:val="00F36209"/>
    <w:rsid w:val="00F36223"/>
    <w:rsid w:val="00F37470"/>
    <w:rsid w:val="00F376C0"/>
    <w:rsid w:val="00F4035D"/>
    <w:rsid w:val="00F40F7C"/>
    <w:rsid w:val="00F42206"/>
    <w:rsid w:val="00F42455"/>
    <w:rsid w:val="00F4347A"/>
    <w:rsid w:val="00F438B7"/>
    <w:rsid w:val="00F43D91"/>
    <w:rsid w:val="00F44835"/>
    <w:rsid w:val="00F44BC6"/>
    <w:rsid w:val="00F44CB0"/>
    <w:rsid w:val="00F44E52"/>
    <w:rsid w:val="00F4556F"/>
    <w:rsid w:val="00F455DA"/>
    <w:rsid w:val="00F45C43"/>
    <w:rsid w:val="00F46E28"/>
    <w:rsid w:val="00F47413"/>
    <w:rsid w:val="00F500F0"/>
    <w:rsid w:val="00F513B9"/>
    <w:rsid w:val="00F515E2"/>
    <w:rsid w:val="00F5280D"/>
    <w:rsid w:val="00F52A20"/>
    <w:rsid w:val="00F52CEE"/>
    <w:rsid w:val="00F54849"/>
    <w:rsid w:val="00F556EB"/>
    <w:rsid w:val="00F557B0"/>
    <w:rsid w:val="00F55C17"/>
    <w:rsid w:val="00F56374"/>
    <w:rsid w:val="00F565F1"/>
    <w:rsid w:val="00F56CA1"/>
    <w:rsid w:val="00F57CE0"/>
    <w:rsid w:val="00F57DAB"/>
    <w:rsid w:val="00F60E94"/>
    <w:rsid w:val="00F61239"/>
    <w:rsid w:val="00F61900"/>
    <w:rsid w:val="00F61930"/>
    <w:rsid w:val="00F61C83"/>
    <w:rsid w:val="00F61CF6"/>
    <w:rsid w:val="00F61E35"/>
    <w:rsid w:val="00F636A6"/>
    <w:rsid w:val="00F64248"/>
    <w:rsid w:val="00F64D06"/>
    <w:rsid w:val="00F6560B"/>
    <w:rsid w:val="00F6685D"/>
    <w:rsid w:val="00F67B1C"/>
    <w:rsid w:val="00F67F3A"/>
    <w:rsid w:val="00F706B7"/>
    <w:rsid w:val="00F70F72"/>
    <w:rsid w:val="00F7154F"/>
    <w:rsid w:val="00F71C9E"/>
    <w:rsid w:val="00F725B5"/>
    <w:rsid w:val="00F7344B"/>
    <w:rsid w:val="00F73FD6"/>
    <w:rsid w:val="00F740EB"/>
    <w:rsid w:val="00F76982"/>
    <w:rsid w:val="00F778E5"/>
    <w:rsid w:val="00F77DA2"/>
    <w:rsid w:val="00F809DC"/>
    <w:rsid w:val="00F80BE2"/>
    <w:rsid w:val="00F82089"/>
    <w:rsid w:val="00F82181"/>
    <w:rsid w:val="00F82C8D"/>
    <w:rsid w:val="00F82E61"/>
    <w:rsid w:val="00F8368F"/>
    <w:rsid w:val="00F84DC7"/>
    <w:rsid w:val="00F862AD"/>
    <w:rsid w:val="00F87867"/>
    <w:rsid w:val="00F905D9"/>
    <w:rsid w:val="00F91038"/>
    <w:rsid w:val="00F912FE"/>
    <w:rsid w:val="00F91822"/>
    <w:rsid w:val="00F93EAE"/>
    <w:rsid w:val="00F94CE3"/>
    <w:rsid w:val="00F962A2"/>
    <w:rsid w:val="00F96491"/>
    <w:rsid w:val="00F9660A"/>
    <w:rsid w:val="00F97FAD"/>
    <w:rsid w:val="00FA0A0F"/>
    <w:rsid w:val="00FA1B90"/>
    <w:rsid w:val="00FA206F"/>
    <w:rsid w:val="00FA32C2"/>
    <w:rsid w:val="00FA3C0D"/>
    <w:rsid w:val="00FA4EC5"/>
    <w:rsid w:val="00FB1157"/>
    <w:rsid w:val="00FB1A12"/>
    <w:rsid w:val="00FB1DA3"/>
    <w:rsid w:val="00FB2946"/>
    <w:rsid w:val="00FB2E55"/>
    <w:rsid w:val="00FB5477"/>
    <w:rsid w:val="00FB74E5"/>
    <w:rsid w:val="00FB75FD"/>
    <w:rsid w:val="00FB7D2A"/>
    <w:rsid w:val="00FC0F88"/>
    <w:rsid w:val="00FC105A"/>
    <w:rsid w:val="00FC23DE"/>
    <w:rsid w:val="00FC27E1"/>
    <w:rsid w:val="00FC2976"/>
    <w:rsid w:val="00FC29A0"/>
    <w:rsid w:val="00FC38E5"/>
    <w:rsid w:val="00FC4388"/>
    <w:rsid w:val="00FC4446"/>
    <w:rsid w:val="00FC4CDA"/>
    <w:rsid w:val="00FC4FD9"/>
    <w:rsid w:val="00FC52FA"/>
    <w:rsid w:val="00FC5918"/>
    <w:rsid w:val="00FC5A39"/>
    <w:rsid w:val="00FC5F90"/>
    <w:rsid w:val="00FC6AB3"/>
    <w:rsid w:val="00FC6D0A"/>
    <w:rsid w:val="00FC70B9"/>
    <w:rsid w:val="00FD0BDC"/>
    <w:rsid w:val="00FD0E0D"/>
    <w:rsid w:val="00FD12A8"/>
    <w:rsid w:val="00FD1AC5"/>
    <w:rsid w:val="00FD2952"/>
    <w:rsid w:val="00FD30FE"/>
    <w:rsid w:val="00FD3732"/>
    <w:rsid w:val="00FD5010"/>
    <w:rsid w:val="00FD531F"/>
    <w:rsid w:val="00FD5A7D"/>
    <w:rsid w:val="00FD7EC4"/>
    <w:rsid w:val="00FE031D"/>
    <w:rsid w:val="00FE11C3"/>
    <w:rsid w:val="00FE233E"/>
    <w:rsid w:val="00FE26C0"/>
    <w:rsid w:val="00FE315E"/>
    <w:rsid w:val="00FE3201"/>
    <w:rsid w:val="00FE35A3"/>
    <w:rsid w:val="00FE3B1E"/>
    <w:rsid w:val="00FE5153"/>
    <w:rsid w:val="00FE5570"/>
    <w:rsid w:val="00FE60B9"/>
    <w:rsid w:val="00FE660E"/>
    <w:rsid w:val="00FE6E78"/>
    <w:rsid w:val="00FE75DE"/>
    <w:rsid w:val="00FF18F6"/>
    <w:rsid w:val="00FF1998"/>
    <w:rsid w:val="00FF2474"/>
    <w:rsid w:val="00FF45E4"/>
    <w:rsid w:val="00FF465D"/>
    <w:rsid w:val="00FF500A"/>
    <w:rsid w:val="00FF57D2"/>
    <w:rsid w:val="00FF5A38"/>
    <w:rsid w:val="00FF5A40"/>
    <w:rsid w:val="00FF6015"/>
    <w:rsid w:val="00FF68C4"/>
    <w:rsid w:val="00FF7468"/>
    <w:rsid w:val="00FF7779"/>
    <w:rsid w:val="00FF78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v:textbox inset="5.85pt,.7pt,5.85pt,.7pt"/>
    </o:shapedefaults>
    <o:shapelayout v:ext="edit">
      <o:idmap v:ext="edit" data="1"/>
    </o:shapelayout>
  </w:shapeDefaults>
  <w:decimalSymbol w:val="."/>
  <w:listSeparator w:val=","/>
  <w14:docId w14:val="29995D5A"/>
  <w15:docId w15:val="{05069EC7-0D56-E348-9F93-70B0D7831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Verdana" w:eastAsia="ＭＳ ゴシック" w:hAnsi="Verdana" w:cs="FreesiaUPC"/>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681D00"/>
    <w:pPr>
      <w:spacing w:after="200" w:line="312" w:lineRule="auto"/>
    </w:pPr>
    <w:rPr>
      <w:color w:val="5F5F5F"/>
      <w:kern w:val="0"/>
      <w:sz w:val="24"/>
      <w:szCs w:val="24"/>
      <w:lang w:val="en-GB"/>
    </w:rPr>
  </w:style>
  <w:style w:type="paragraph" w:styleId="1">
    <w:name w:val="heading 1"/>
    <w:basedOn w:val="a1"/>
    <w:next w:val="a1"/>
    <w:link w:val="10"/>
    <w:uiPriority w:val="99"/>
    <w:qFormat/>
    <w:rsid w:val="00536F72"/>
    <w:pPr>
      <w:keepNext/>
      <w:keepLines/>
      <w:spacing w:after="3700" w:line="240" w:lineRule="auto"/>
      <w:contextualSpacing/>
      <w:outlineLvl w:val="0"/>
    </w:pPr>
    <w:rPr>
      <w:b/>
      <w:caps/>
      <w:color w:val="2A2A2A"/>
      <w:sz w:val="90"/>
      <w:szCs w:val="32"/>
    </w:rPr>
  </w:style>
  <w:style w:type="paragraph" w:styleId="2">
    <w:name w:val="heading 2"/>
    <w:basedOn w:val="a1"/>
    <w:next w:val="a1"/>
    <w:link w:val="20"/>
    <w:uiPriority w:val="99"/>
    <w:qFormat/>
    <w:rsid w:val="00536F72"/>
    <w:pPr>
      <w:keepNext/>
      <w:keepLines/>
      <w:spacing w:before="40" w:after="280" w:line="240" w:lineRule="auto"/>
      <w:contextualSpacing/>
      <w:outlineLvl w:val="1"/>
    </w:pPr>
    <w:rPr>
      <w:b/>
      <w:caps/>
      <w:color w:val="2A2A2A"/>
      <w:sz w:val="28"/>
      <w:szCs w:val="26"/>
    </w:rPr>
  </w:style>
  <w:style w:type="paragraph" w:styleId="3">
    <w:name w:val="heading 3"/>
    <w:basedOn w:val="a1"/>
    <w:next w:val="a1"/>
    <w:link w:val="30"/>
    <w:uiPriority w:val="99"/>
    <w:qFormat/>
    <w:rsid w:val="00536F72"/>
    <w:pPr>
      <w:keepNext/>
      <w:keepLines/>
      <w:spacing w:before="317" w:after="317"/>
      <w:contextualSpacing/>
      <w:outlineLvl w:val="2"/>
    </w:pPr>
    <w:rPr>
      <w:b/>
      <w:color w:val="F75952"/>
    </w:rPr>
  </w:style>
  <w:style w:type="paragraph" w:styleId="4">
    <w:name w:val="heading 4"/>
    <w:basedOn w:val="a1"/>
    <w:next w:val="a1"/>
    <w:link w:val="40"/>
    <w:uiPriority w:val="99"/>
    <w:qFormat/>
    <w:rsid w:val="00536F72"/>
    <w:pPr>
      <w:keepNext/>
      <w:keepLines/>
      <w:spacing w:before="317" w:after="317"/>
      <w:contextualSpacing/>
      <w:outlineLvl w:val="3"/>
    </w:pPr>
    <w:rPr>
      <w:b/>
      <w:i/>
      <w:iCs/>
      <w:color w:val="2A2A2A"/>
    </w:rPr>
  </w:style>
  <w:style w:type="paragraph" w:styleId="5">
    <w:name w:val="heading 5"/>
    <w:basedOn w:val="a1"/>
    <w:next w:val="a1"/>
    <w:link w:val="50"/>
    <w:uiPriority w:val="99"/>
    <w:qFormat/>
    <w:rsid w:val="00536F72"/>
    <w:pPr>
      <w:keepNext/>
      <w:keepLines/>
      <w:spacing w:before="317" w:after="317"/>
      <w:outlineLvl w:val="4"/>
    </w:pPr>
    <w:rPr>
      <w:b/>
      <w:i/>
    </w:rPr>
  </w:style>
  <w:style w:type="paragraph" w:styleId="6">
    <w:name w:val="heading 6"/>
    <w:basedOn w:val="a1"/>
    <w:next w:val="a1"/>
    <w:link w:val="60"/>
    <w:uiPriority w:val="99"/>
    <w:qFormat/>
    <w:rsid w:val="00536F72"/>
    <w:pPr>
      <w:keepNext/>
      <w:keepLines/>
      <w:spacing w:before="317" w:after="317"/>
      <w:contextualSpacing/>
      <w:outlineLvl w:val="5"/>
    </w:pPr>
    <w:rPr>
      <w:b/>
      <w:caps/>
      <w:color w:val="2A2A2A"/>
    </w:rPr>
  </w:style>
  <w:style w:type="paragraph" w:styleId="7">
    <w:name w:val="heading 7"/>
    <w:basedOn w:val="a1"/>
    <w:next w:val="a1"/>
    <w:link w:val="70"/>
    <w:uiPriority w:val="99"/>
    <w:qFormat/>
    <w:rsid w:val="00536F72"/>
    <w:pPr>
      <w:keepNext/>
      <w:keepLines/>
      <w:spacing w:before="317" w:after="317"/>
      <w:contextualSpacing/>
      <w:outlineLvl w:val="6"/>
    </w:pPr>
    <w:rPr>
      <w:b/>
      <w:iCs/>
      <w:color w:val="F75952"/>
      <w:sz w:val="20"/>
    </w:rPr>
  </w:style>
  <w:style w:type="paragraph" w:styleId="8">
    <w:name w:val="heading 8"/>
    <w:basedOn w:val="a1"/>
    <w:next w:val="a1"/>
    <w:link w:val="80"/>
    <w:uiPriority w:val="99"/>
    <w:qFormat/>
    <w:rsid w:val="00536F72"/>
    <w:pPr>
      <w:keepNext/>
      <w:keepLines/>
      <w:spacing w:before="317" w:after="317"/>
      <w:contextualSpacing/>
      <w:outlineLvl w:val="7"/>
    </w:pPr>
    <w:rPr>
      <w:b/>
      <w:i/>
      <w:color w:val="2A2A2A"/>
      <w:sz w:val="20"/>
      <w:szCs w:val="21"/>
    </w:rPr>
  </w:style>
  <w:style w:type="paragraph" w:styleId="9">
    <w:name w:val="heading 9"/>
    <w:basedOn w:val="a1"/>
    <w:next w:val="a1"/>
    <w:link w:val="90"/>
    <w:uiPriority w:val="99"/>
    <w:qFormat/>
    <w:rsid w:val="00536F72"/>
    <w:pPr>
      <w:keepNext/>
      <w:keepLines/>
      <w:spacing w:before="317" w:after="317"/>
      <w:contextualSpacing/>
      <w:outlineLvl w:val="8"/>
    </w:pPr>
    <w:rPr>
      <w:b/>
      <w:i/>
      <w:iCs/>
      <w:sz w:val="20"/>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見出し 1 (文字)"/>
    <w:basedOn w:val="a2"/>
    <w:link w:val="1"/>
    <w:uiPriority w:val="99"/>
    <w:locked/>
    <w:rsid w:val="00536F72"/>
    <w:rPr>
      <w:rFonts w:ascii="Verdana" w:eastAsia="ＭＳ ゴシック" w:hAnsi="Verdana" w:cs="FreesiaUPC"/>
      <w:b/>
      <w:caps/>
      <w:color w:val="2A2A2A"/>
      <w:sz w:val="32"/>
      <w:szCs w:val="32"/>
      <w:lang w:bidi="th-TH"/>
    </w:rPr>
  </w:style>
  <w:style w:type="character" w:customStyle="1" w:styleId="20">
    <w:name w:val="見出し 2 (文字)"/>
    <w:basedOn w:val="a2"/>
    <w:link w:val="2"/>
    <w:uiPriority w:val="99"/>
    <w:locked/>
    <w:rsid w:val="00536F72"/>
    <w:rPr>
      <w:rFonts w:ascii="Verdana" w:hAnsi="Verdana" w:cs="FreesiaUPC"/>
      <w:b/>
      <w:caps/>
      <w:color w:val="2A2A2A"/>
      <w:sz w:val="26"/>
      <w:szCs w:val="26"/>
      <w:lang w:bidi="th-TH"/>
    </w:rPr>
  </w:style>
  <w:style w:type="character" w:customStyle="1" w:styleId="30">
    <w:name w:val="見出し 3 (文字)"/>
    <w:basedOn w:val="a2"/>
    <w:link w:val="3"/>
    <w:uiPriority w:val="99"/>
    <w:semiHidden/>
    <w:locked/>
    <w:rsid w:val="00536F72"/>
    <w:rPr>
      <w:rFonts w:ascii="Verdana" w:eastAsia="ＭＳ ゴシック" w:hAnsi="Verdana" w:cs="FreesiaUPC"/>
      <w:b/>
      <w:color w:val="F75952"/>
      <w:lang w:bidi="th-TH"/>
    </w:rPr>
  </w:style>
  <w:style w:type="character" w:customStyle="1" w:styleId="40">
    <w:name w:val="見出し 4 (文字)"/>
    <w:basedOn w:val="a2"/>
    <w:link w:val="4"/>
    <w:uiPriority w:val="99"/>
    <w:semiHidden/>
    <w:locked/>
    <w:rsid w:val="00536F72"/>
    <w:rPr>
      <w:rFonts w:ascii="Verdana" w:eastAsia="ＭＳ ゴシック" w:hAnsi="Verdana" w:cs="FreesiaUPC"/>
      <w:b/>
      <w:i/>
      <w:iCs/>
      <w:color w:val="2A2A2A"/>
      <w:lang w:bidi="th-TH"/>
    </w:rPr>
  </w:style>
  <w:style w:type="character" w:customStyle="1" w:styleId="50">
    <w:name w:val="見出し 5 (文字)"/>
    <w:basedOn w:val="a2"/>
    <w:link w:val="5"/>
    <w:uiPriority w:val="99"/>
    <w:semiHidden/>
    <w:locked/>
    <w:rsid w:val="00536F72"/>
    <w:rPr>
      <w:rFonts w:ascii="Verdana" w:eastAsia="ＭＳ ゴシック" w:hAnsi="Verdana" w:cs="FreesiaUPC"/>
      <w:b/>
      <w:i/>
      <w:lang w:bidi="th-TH"/>
    </w:rPr>
  </w:style>
  <w:style w:type="character" w:customStyle="1" w:styleId="60">
    <w:name w:val="見出し 6 (文字)"/>
    <w:basedOn w:val="a2"/>
    <w:link w:val="6"/>
    <w:uiPriority w:val="99"/>
    <w:semiHidden/>
    <w:locked/>
    <w:rsid w:val="00536F72"/>
    <w:rPr>
      <w:rFonts w:ascii="Verdana" w:eastAsia="ＭＳ ゴシック" w:hAnsi="Verdana" w:cs="FreesiaUPC"/>
      <w:b/>
      <w:caps/>
      <w:color w:val="2A2A2A"/>
      <w:lang w:bidi="th-TH"/>
    </w:rPr>
  </w:style>
  <w:style w:type="character" w:customStyle="1" w:styleId="70">
    <w:name w:val="見出し 7 (文字)"/>
    <w:basedOn w:val="a2"/>
    <w:link w:val="7"/>
    <w:uiPriority w:val="99"/>
    <w:semiHidden/>
    <w:locked/>
    <w:rsid w:val="00536F72"/>
    <w:rPr>
      <w:rFonts w:ascii="Verdana" w:eastAsia="ＭＳ ゴシック" w:hAnsi="Verdana" w:cs="FreesiaUPC"/>
      <w:b/>
      <w:iCs/>
      <w:color w:val="F75952"/>
      <w:sz w:val="20"/>
      <w:lang w:bidi="th-TH"/>
    </w:rPr>
  </w:style>
  <w:style w:type="character" w:customStyle="1" w:styleId="80">
    <w:name w:val="見出し 8 (文字)"/>
    <w:basedOn w:val="a2"/>
    <w:link w:val="8"/>
    <w:uiPriority w:val="99"/>
    <w:semiHidden/>
    <w:locked/>
    <w:rsid w:val="00536F72"/>
    <w:rPr>
      <w:rFonts w:ascii="Verdana" w:eastAsia="ＭＳ ゴシック" w:hAnsi="Verdana" w:cs="FreesiaUPC"/>
      <w:b/>
      <w:i/>
      <w:color w:val="2A2A2A"/>
      <w:sz w:val="21"/>
      <w:szCs w:val="21"/>
      <w:lang w:bidi="th-TH"/>
    </w:rPr>
  </w:style>
  <w:style w:type="character" w:customStyle="1" w:styleId="90">
    <w:name w:val="見出し 9 (文字)"/>
    <w:basedOn w:val="a2"/>
    <w:link w:val="9"/>
    <w:uiPriority w:val="99"/>
    <w:semiHidden/>
    <w:locked/>
    <w:rsid w:val="00536F72"/>
    <w:rPr>
      <w:rFonts w:ascii="Verdana" w:eastAsia="ＭＳ ゴシック" w:hAnsi="Verdana" w:cs="FreesiaUPC"/>
      <w:b/>
      <w:i/>
      <w:iCs/>
      <w:sz w:val="21"/>
      <w:szCs w:val="21"/>
      <w:lang w:bidi="th-TH"/>
    </w:rPr>
  </w:style>
  <w:style w:type="paragraph" w:styleId="a0">
    <w:name w:val="List Bullet"/>
    <w:basedOn w:val="a1"/>
    <w:uiPriority w:val="99"/>
    <w:rsid w:val="00536F72"/>
    <w:pPr>
      <w:numPr>
        <w:numId w:val="1"/>
      </w:numPr>
      <w:spacing w:after="160"/>
    </w:pPr>
    <w:rPr>
      <w:i/>
      <w:szCs w:val="20"/>
    </w:rPr>
  </w:style>
  <w:style w:type="character" w:styleId="a5">
    <w:name w:val="Placeholder Text"/>
    <w:basedOn w:val="a2"/>
    <w:uiPriority w:val="99"/>
    <w:semiHidden/>
    <w:rsid w:val="00536F72"/>
    <w:rPr>
      <w:rFonts w:cs="Times New Roman"/>
      <w:color w:val="808080"/>
    </w:rPr>
  </w:style>
  <w:style w:type="paragraph" w:styleId="a6">
    <w:name w:val="Quote"/>
    <w:basedOn w:val="a1"/>
    <w:next w:val="a1"/>
    <w:link w:val="a7"/>
    <w:uiPriority w:val="99"/>
    <w:qFormat/>
    <w:rsid w:val="00536F72"/>
    <w:pPr>
      <w:spacing w:before="320" w:after="320" w:line="264" w:lineRule="auto"/>
      <w:contextualSpacing/>
    </w:pPr>
    <w:rPr>
      <w:b/>
      <w:iCs/>
      <w:color w:val="F75952"/>
      <w:sz w:val="54"/>
    </w:rPr>
  </w:style>
  <w:style w:type="character" w:customStyle="1" w:styleId="a7">
    <w:name w:val="引用文 (文字)"/>
    <w:basedOn w:val="a2"/>
    <w:link w:val="a6"/>
    <w:uiPriority w:val="99"/>
    <w:locked/>
    <w:rsid w:val="00536F72"/>
    <w:rPr>
      <w:rFonts w:cs="Times New Roman"/>
      <w:b/>
      <w:iCs/>
      <w:color w:val="F75952"/>
      <w:sz w:val="54"/>
    </w:rPr>
  </w:style>
  <w:style w:type="table" w:styleId="a8">
    <w:name w:val="Table Grid"/>
    <w:basedOn w:val="a3"/>
    <w:uiPriority w:val="99"/>
    <w:rsid w:val="00536F72"/>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index 3"/>
    <w:basedOn w:val="a1"/>
    <w:next w:val="a1"/>
    <w:autoRedefine/>
    <w:uiPriority w:val="99"/>
    <w:semiHidden/>
    <w:rsid w:val="00536F72"/>
    <w:pPr>
      <w:spacing w:before="317" w:after="317" w:line="240" w:lineRule="auto"/>
      <w:ind w:left="720" w:hanging="245"/>
      <w:contextualSpacing/>
    </w:pPr>
    <w:rPr>
      <w:b/>
      <w:color w:val="F75952"/>
    </w:rPr>
  </w:style>
  <w:style w:type="character" w:styleId="a9">
    <w:name w:val="Emphasis"/>
    <w:basedOn w:val="a2"/>
    <w:uiPriority w:val="99"/>
    <w:qFormat/>
    <w:rsid w:val="00681D00"/>
    <w:rPr>
      <w:rFonts w:cs="Times New Roman"/>
      <w:iCs/>
      <w:color w:val="F75952"/>
      <w:lang w:eastAsia="ja-JP"/>
    </w:rPr>
  </w:style>
  <w:style w:type="paragraph" w:styleId="21">
    <w:name w:val="Intense Quote"/>
    <w:basedOn w:val="a1"/>
    <w:next w:val="a1"/>
    <w:link w:val="22"/>
    <w:uiPriority w:val="99"/>
    <w:qFormat/>
    <w:rsid w:val="00536F72"/>
    <w:pPr>
      <w:spacing w:before="320" w:after="320" w:line="264" w:lineRule="auto"/>
      <w:contextualSpacing/>
    </w:pPr>
    <w:rPr>
      <w:b/>
      <w:i/>
      <w:iCs/>
      <w:color w:val="F75952"/>
      <w:sz w:val="54"/>
    </w:rPr>
  </w:style>
  <w:style w:type="character" w:customStyle="1" w:styleId="22">
    <w:name w:val="引用文 2 (文字)"/>
    <w:basedOn w:val="a2"/>
    <w:link w:val="21"/>
    <w:uiPriority w:val="99"/>
    <w:semiHidden/>
    <w:locked/>
    <w:rsid w:val="00536F72"/>
    <w:rPr>
      <w:rFonts w:cs="Times New Roman"/>
      <w:b/>
      <w:i/>
      <w:iCs/>
      <w:color w:val="F75952"/>
      <w:sz w:val="54"/>
    </w:rPr>
  </w:style>
  <w:style w:type="paragraph" w:styleId="aa">
    <w:name w:val="List Paragraph"/>
    <w:basedOn w:val="a1"/>
    <w:uiPriority w:val="99"/>
    <w:qFormat/>
    <w:rsid w:val="00536F72"/>
    <w:pPr>
      <w:contextualSpacing/>
    </w:pPr>
    <w:rPr>
      <w:i/>
    </w:rPr>
  </w:style>
  <w:style w:type="paragraph" w:styleId="ab">
    <w:name w:val="caption"/>
    <w:basedOn w:val="a1"/>
    <w:next w:val="a1"/>
    <w:uiPriority w:val="99"/>
    <w:qFormat/>
    <w:rsid w:val="00536F72"/>
    <w:pPr>
      <w:spacing w:line="240" w:lineRule="auto"/>
    </w:pPr>
    <w:rPr>
      <w:i/>
      <w:iCs/>
      <w:sz w:val="20"/>
      <w:szCs w:val="18"/>
    </w:rPr>
  </w:style>
  <w:style w:type="paragraph" w:styleId="ac">
    <w:name w:val="TOC Heading"/>
    <w:basedOn w:val="1"/>
    <w:next w:val="a1"/>
    <w:uiPriority w:val="99"/>
    <w:qFormat/>
    <w:rsid w:val="00536F72"/>
    <w:pPr>
      <w:spacing w:after="1320"/>
      <w:outlineLvl w:val="9"/>
    </w:pPr>
  </w:style>
  <w:style w:type="paragraph" w:styleId="ad">
    <w:name w:val="footer"/>
    <w:basedOn w:val="a1"/>
    <w:link w:val="ae"/>
    <w:uiPriority w:val="99"/>
    <w:rsid w:val="00536F72"/>
    <w:pPr>
      <w:spacing w:after="0" w:line="240" w:lineRule="auto"/>
    </w:pPr>
    <w:rPr>
      <w:b/>
      <w:color w:val="F75952"/>
      <w:sz w:val="38"/>
      <w:szCs w:val="38"/>
    </w:rPr>
  </w:style>
  <w:style w:type="character" w:customStyle="1" w:styleId="ae">
    <w:name w:val="フッター (文字)"/>
    <w:basedOn w:val="a2"/>
    <w:link w:val="ad"/>
    <w:uiPriority w:val="99"/>
    <w:locked/>
    <w:rsid w:val="00536F72"/>
    <w:rPr>
      <w:rFonts w:cs="Times New Roman"/>
      <w:b/>
      <w:color w:val="F75952"/>
      <w:sz w:val="38"/>
      <w:szCs w:val="38"/>
    </w:rPr>
  </w:style>
  <w:style w:type="paragraph" w:styleId="af">
    <w:name w:val="Balloon Text"/>
    <w:basedOn w:val="a1"/>
    <w:link w:val="af0"/>
    <w:uiPriority w:val="99"/>
    <w:semiHidden/>
    <w:rsid w:val="00536F72"/>
    <w:pPr>
      <w:spacing w:after="0" w:line="240" w:lineRule="auto"/>
    </w:pPr>
    <w:rPr>
      <w:rFonts w:ascii="Segoe UI" w:hAnsi="Segoe UI" w:cs="Segoe UI"/>
      <w:sz w:val="18"/>
      <w:szCs w:val="18"/>
    </w:rPr>
  </w:style>
  <w:style w:type="character" w:customStyle="1" w:styleId="af0">
    <w:name w:val="吹き出し (文字)"/>
    <w:basedOn w:val="a2"/>
    <w:link w:val="af"/>
    <w:uiPriority w:val="99"/>
    <w:semiHidden/>
    <w:locked/>
    <w:rsid w:val="00536F72"/>
    <w:rPr>
      <w:rFonts w:ascii="Segoe UI" w:hAnsi="Segoe UI" w:cs="Segoe UI"/>
      <w:sz w:val="18"/>
      <w:szCs w:val="18"/>
    </w:rPr>
  </w:style>
  <w:style w:type="character" w:styleId="23">
    <w:name w:val="Intense Emphasis"/>
    <w:basedOn w:val="a2"/>
    <w:uiPriority w:val="99"/>
    <w:qFormat/>
    <w:rsid w:val="00536F72"/>
    <w:rPr>
      <w:rFonts w:cs="Times New Roman"/>
      <w:b/>
      <w:i/>
      <w:iCs/>
      <w:caps/>
      <w:color w:val="F75952"/>
    </w:rPr>
  </w:style>
  <w:style w:type="character" w:styleId="24">
    <w:name w:val="Intense Reference"/>
    <w:basedOn w:val="a2"/>
    <w:uiPriority w:val="99"/>
    <w:qFormat/>
    <w:rsid w:val="00536F72"/>
    <w:rPr>
      <w:rFonts w:cs="Times New Roman"/>
      <w:b/>
      <w:bCs/>
      <w:caps/>
      <w:color w:val="3E3E3E"/>
      <w:spacing w:val="0"/>
    </w:rPr>
  </w:style>
  <w:style w:type="character" w:styleId="af1">
    <w:name w:val="Strong"/>
    <w:basedOn w:val="a2"/>
    <w:uiPriority w:val="99"/>
    <w:qFormat/>
    <w:rsid w:val="00536F72"/>
    <w:rPr>
      <w:rFonts w:cs="Times New Roman"/>
      <w:b/>
      <w:bCs/>
      <w:color w:val="3E3E3E"/>
    </w:rPr>
  </w:style>
  <w:style w:type="character" w:styleId="af2">
    <w:name w:val="Subtle Emphasis"/>
    <w:basedOn w:val="a2"/>
    <w:uiPriority w:val="99"/>
    <w:qFormat/>
    <w:rsid w:val="00536F72"/>
    <w:rPr>
      <w:rFonts w:cs="Times New Roman"/>
      <w:i/>
      <w:iCs/>
      <w:color w:val="5F5F5F"/>
    </w:rPr>
  </w:style>
  <w:style w:type="character" w:styleId="af3">
    <w:name w:val="Subtle Reference"/>
    <w:basedOn w:val="a2"/>
    <w:uiPriority w:val="99"/>
    <w:qFormat/>
    <w:rsid w:val="00536F72"/>
    <w:rPr>
      <w:rFonts w:cs="Times New Roman"/>
      <w:caps/>
      <w:color w:val="5F5F5F"/>
    </w:rPr>
  </w:style>
  <w:style w:type="character" w:styleId="af4">
    <w:name w:val="Book Title"/>
    <w:basedOn w:val="a2"/>
    <w:uiPriority w:val="99"/>
    <w:qFormat/>
    <w:rsid w:val="00536F72"/>
    <w:rPr>
      <w:rFonts w:cs="Times New Roman"/>
      <w:bCs/>
      <w:i/>
      <w:iCs/>
      <w:color w:val="3E3E3E"/>
      <w:spacing w:val="0"/>
    </w:rPr>
  </w:style>
  <w:style w:type="paragraph" w:styleId="af5">
    <w:name w:val="Title"/>
    <w:basedOn w:val="a1"/>
    <w:next w:val="af6"/>
    <w:link w:val="af7"/>
    <w:uiPriority w:val="99"/>
    <w:qFormat/>
    <w:rsid w:val="00536F72"/>
    <w:pPr>
      <w:spacing w:after="280" w:line="240" w:lineRule="auto"/>
      <w:contextualSpacing/>
    </w:pPr>
    <w:rPr>
      <w:b/>
      <w:caps/>
      <w:color w:val="2A2A2A"/>
      <w:kern w:val="28"/>
      <w:sz w:val="100"/>
      <w:szCs w:val="56"/>
    </w:rPr>
  </w:style>
  <w:style w:type="character" w:customStyle="1" w:styleId="af7">
    <w:name w:val="表題 (文字)"/>
    <w:basedOn w:val="a2"/>
    <w:link w:val="af5"/>
    <w:uiPriority w:val="99"/>
    <w:locked/>
    <w:rsid w:val="00536F72"/>
    <w:rPr>
      <w:rFonts w:ascii="Verdana" w:eastAsia="ＭＳ ゴシック" w:hAnsi="Verdana" w:cs="FreesiaUPC"/>
      <w:b/>
      <w:caps/>
      <w:color w:val="2A2A2A"/>
      <w:kern w:val="28"/>
      <w:sz w:val="56"/>
      <w:szCs w:val="56"/>
      <w:lang w:bidi="th-TH"/>
    </w:rPr>
  </w:style>
  <w:style w:type="paragraph" w:styleId="af6">
    <w:name w:val="Subtitle"/>
    <w:basedOn w:val="a1"/>
    <w:next w:val="af8"/>
    <w:link w:val="af9"/>
    <w:uiPriority w:val="99"/>
    <w:qFormat/>
    <w:rsid w:val="00536F72"/>
    <w:pPr>
      <w:numPr>
        <w:ilvl w:val="1"/>
      </w:numPr>
      <w:spacing w:after="160"/>
    </w:pPr>
    <w:rPr>
      <w:b/>
      <w:color w:val="F75952"/>
      <w:sz w:val="50"/>
      <w:szCs w:val="22"/>
    </w:rPr>
  </w:style>
  <w:style w:type="character" w:customStyle="1" w:styleId="af9">
    <w:name w:val="副題 (文字)"/>
    <w:basedOn w:val="a2"/>
    <w:link w:val="af6"/>
    <w:uiPriority w:val="99"/>
    <w:locked/>
    <w:rsid w:val="00536F72"/>
    <w:rPr>
      <w:rFonts w:ascii="Verdana" w:eastAsia="ＭＳ ゴシック" w:hAnsi="Verdana" w:cs="Times New Roman"/>
      <w:b/>
      <w:color w:val="F75952"/>
      <w:sz w:val="22"/>
      <w:szCs w:val="22"/>
    </w:rPr>
  </w:style>
  <w:style w:type="paragraph" w:styleId="11">
    <w:name w:val="toc 1"/>
    <w:basedOn w:val="a1"/>
    <w:next w:val="a1"/>
    <w:autoRedefine/>
    <w:uiPriority w:val="39"/>
    <w:rsid w:val="00536F72"/>
    <w:pPr>
      <w:tabs>
        <w:tab w:val="right" w:leader="dot" w:pos="8630"/>
      </w:tabs>
      <w:spacing w:before="600" w:after="240"/>
    </w:pPr>
    <w:rPr>
      <w:b/>
      <w:bCs/>
      <w:caps/>
      <w:color w:val="2A2A2A"/>
      <w:sz w:val="28"/>
    </w:rPr>
  </w:style>
  <w:style w:type="paragraph" w:styleId="25">
    <w:name w:val="toc 2"/>
    <w:basedOn w:val="a1"/>
    <w:next w:val="a1"/>
    <w:autoRedefine/>
    <w:uiPriority w:val="39"/>
    <w:rsid w:val="00536F72"/>
    <w:pPr>
      <w:tabs>
        <w:tab w:val="right" w:leader="dot" w:pos="8630"/>
      </w:tabs>
      <w:spacing w:before="120" w:after="0" w:line="240" w:lineRule="auto"/>
    </w:pPr>
    <w:rPr>
      <w:bCs/>
      <w:szCs w:val="20"/>
    </w:rPr>
  </w:style>
  <w:style w:type="table" w:customStyle="1" w:styleId="Generaltable">
    <w:name w:val="General table"/>
    <w:uiPriority w:val="99"/>
    <w:rsid w:val="00536F72"/>
    <w:rPr>
      <w:kern w:val="0"/>
      <w:sz w:val="20"/>
      <w:szCs w:val="20"/>
    </w:rPr>
    <w:tblPr>
      <w:tblStyleRowBandSize w:val="1"/>
      <w:tblStyleColBandSize w:val="1"/>
      <w:tblInd w:w="0" w:type="dxa"/>
      <w:tblBorders>
        <w:insideH w:val="single" w:sz="8" w:space="0" w:color="C9C9C9"/>
      </w:tblBorders>
      <w:tblCellMar>
        <w:top w:w="0" w:type="dxa"/>
        <w:left w:w="0" w:type="dxa"/>
        <w:bottom w:w="0" w:type="dxa"/>
        <w:right w:w="504" w:type="dxa"/>
      </w:tblCellMar>
    </w:tblPr>
  </w:style>
  <w:style w:type="paragraph" w:customStyle="1" w:styleId="af8">
    <w:name w:val="作成者"/>
    <w:basedOn w:val="a1"/>
    <w:uiPriority w:val="99"/>
    <w:rsid w:val="00536F72"/>
    <w:pPr>
      <w:spacing w:after="0"/>
    </w:pPr>
    <w:rPr>
      <w:b/>
      <w:color w:val="2A2A2A"/>
      <w:sz w:val="30"/>
    </w:rPr>
  </w:style>
  <w:style w:type="paragraph" w:styleId="afa">
    <w:name w:val="header"/>
    <w:basedOn w:val="a1"/>
    <w:link w:val="afb"/>
    <w:uiPriority w:val="99"/>
    <w:rsid w:val="00536F72"/>
    <w:pPr>
      <w:spacing w:after="0" w:line="240" w:lineRule="auto"/>
    </w:pPr>
  </w:style>
  <w:style w:type="character" w:customStyle="1" w:styleId="afb">
    <w:name w:val="ヘッダー (文字)"/>
    <w:basedOn w:val="a2"/>
    <w:link w:val="afa"/>
    <w:uiPriority w:val="99"/>
    <w:locked/>
    <w:rsid w:val="00536F72"/>
    <w:rPr>
      <w:rFonts w:cs="Times New Roman"/>
    </w:rPr>
  </w:style>
  <w:style w:type="paragraph" w:styleId="a">
    <w:name w:val="List Number"/>
    <w:basedOn w:val="a1"/>
    <w:uiPriority w:val="99"/>
    <w:rsid w:val="00536F72"/>
    <w:pPr>
      <w:numPr>
        <w:numId w:val="2"/>
      </w:numPr>
    </w:pPr>
    <w:rPr>
      <w:i/>
    </w:rPr>
  </w:style>
  <w:style w:type="character" w:styleId="afc">
    <w:name w:val="Hyperlink"/>
    <w:basedOn w:val="a2"/>
    <w:uiPriority w:val="99"/>
    <w:rsid w:val="00CE3593"/>
    <w:rPr>
      <w:rFonts w:cs="Times New Roman"/>
      <w:color w:val="B67AC3"/>
      <w:u w:val="single"/>
    </w:rPr>
  </w:style>
  <w:style w:type="character" w:customStyle="1" w:styleId="12">
    <w:name w:val="未解決のメンション1"/>
    <w:basedOn w:val="a2"/>
    <w:uiPriority w:val="99"/>
    <w:semiHidden/>
    <w:rsid w:val="00CE3593"/>
    <w:rPr>
      <w:rFonts w:cs="Times New Roman"/>
      <w:color w:val="605E5C"/>
      <w:shd w:val="clear" w:color="auto" w:fill="E1DFDD"/>
    </w:rPr>
  </w:style>
  <w:style w:type="character" w:styleId="afd">
    <w:name w:val="FollowedHyperlink"/>
    <w:basedOn w:val="a2"/>
    <w:uiPriority w:val="99"/>
    <w:semiHidden/>
    <w:rsid w:val="00F179DD"/>
    <w:rPr>
      <w:rFonts w:cs="Times New Roman"/>
      <w:color w:val="6AC7C9"/>
      <w:u w:val="single"/>
    </w:rPr>
  </w:style>
  <w:style w:type="character" w:styleId="afe">
    <w:name w:val="page number"/>
    <w:basedOn w:val="a2"/>
    <w:uiPriority w:val="99"/>
    <w:semiHidden/>
    <w:unhideWhenUsed/>
    <w:locked/>
    <w:rsid w:val="002C3F57"/>
  </w:style>
  <w:style w:type="character" w:styleId="aff">
    <w:name w:val="Unresolved Mention"/>
    <w:basedOn w:val="a2"/>
    <w:uiPriority w:val="99"/>
    <w:semiHidden/>
    <w:unhideWhenUsed/>
    <w:rsid w:val="00AA1B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fe-siken.com/s/kakomon/21_haru/pm09.html" TargetMode="External" /><Relationship Id="rId18" Type="http://schemas.openxmlformats.org/officeDocument/2006/relationships/hyperlink" Target="https://pm-rasinban.com/dd-write" TargetMode="External" /><Relationship Id="rId26" Type="http://schemas.openxmlformats.org/officeDocument/2006/relationships/image" Target="media/image12.jpeg" /><Relationship Id="rId39" Type="http://schemas.openxmlformats.org/officeDocument/2006/relationships/image" Target="media/image25.jpeg" /><Relationship Id="rId21" Type="http://schemas.openxmlformats.org/officeDocument/2006/relationships/image" Target="media/image7.jpeg" /><Relationship Id="rId34" Type="http://schemas.openxmlformats.org/officeDocument/2006/relationships/image" Target="media/image20.jpeg" /><Relationship Id="rId42" Type="http://schemas.openxmlformats.org/officeDocument/2006/relationships/image" Target="media/image28.jpeg" /><Relationship Id="rId47" Type="http://schemas.openxmlformats.org/officeDocument/2006/relationships/image" Target="media/image33.jpeg" /><Relationship Id="rId50" Type="http://schemas.openxmlformats.org/officeDocument/2006/relationships/image" Target="media/image36.jpeg" /><Relationship Id="rId55" Type="http://schemas.openxmlformats.org/officeDocument/2006/relationships/image" Target="media/image41.jpeg" /><Relationship Id="rId7" Type="http://schemas.openxmlformats.org/officeDocument/2006/relationships/image" Target="media/image1.jpeg" /><Relationship Id="rId12" Type="http://schemas.openxmlformats.org/officeDocument/2006/relationships/hyperlink" Target="https://www.fe-siken.com/s/kakomon/27_aki/pm09.html" TargetMode="External" /><Relationship Id="rId17" Type="http://schemas.openxmlformats.org/officeDocument/2006/relationships/hyperlink" Target="https://un4navi.com/prologue/19039/" TargetMode="External" /><Relationship Id="rId25" Type="http://schemas.openxmlformats.org/officeDocument/2006/relationships/image" Target="media/image11.jpeg" /><Relationship Id="rId33" Type="http://schemas.openxmlformats.org/officeDocument/2006/relationships/image" Target="media/image19.jpeg" /><Relationship Id="rId38" Type="http://schemas.openxmlformats.org/officeDocument/2006/relationships/image" Target="media/image24.jpeg" /><Relationship Id="rId46" Type="http://schemas.openxmlformats.org/officeDocument/2006/relationships/image" Target="media/image32.jpeg" /><Relationship Id="rId59" Type="http://schemas.openxmlformats.org/officeDocument/2006/relationships/fontTable" Target="fontTable.xml" /><Relationship Id="rId2" Type="http://schemas.openxmlformats.org/officeDocument/2006/relationships/styles" Target="styles.xml" /><Relationship Id="rId16" Type="http://schemas.openxmlformats.org/officeDocument/2006/relationships/hyperlink" Target="https://qangaroo.jp/info/how-to-write-test-cases" TargetMode="External" /><Relationship Id="rId20" Type="http://schemas.openxmlformats.org/officeDocument/2006/relationships/image" Target="media/image6.jpeg" /><Relationship Id="rId29" Type="http://schemas.openxmlformats.org/officeDocument/2006/relationships/image" Target="media/image15.jpeg" /><Relationship Id="rId41" Type="http://schemas.openxmlformats.org/officeDocument/2006/relationships/image" Target="media/image27.jpeg" /><Relationship Id="rId54" Type="http://schemas.openxmlformats.org/officeDocument/2006/relationships/image" Target="media/image40.jpe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4.jpeg" /><Relationship Id="rId24" Type="http://schemas.openxmlformats.org/officeDocument/2006/relationships/image" Target="media/image10.jpeg" /><Relationship Id="rId32" Type="http://schemas.openxmlformats.org/officeDocument/2006/relationships/image" Target="media/image18.jpeg" /><Relationship Id="rId37" Type="http://schemas.openxmlformats.org/officeDocument/2006/relationships/image" Target="media/image23.jpeg" /><Relationship Id="rId40" Type="http://schemas.openxmlformats.org/officeDocument/2006/relationships/image" Target="media/image26.jpeg" /><Relationship Id="rId45" Type="http://schemas.openxmlformats.org/officeDocument/2006/relationships/image" Target="media/image31.jpeg" /><Relationship Id="rId53" Type="http://schemas.openxmlformats.org/officeDocument/2006/relationships/image" Target="media/image39.jpeg" /><Relationship Id="rId58" Type="http://schemas.openxmlformats.org/officeDocument/2006/relationships/footer" Target="footer2.xml" /><Relationship Id="rId5" Type="http://schemas.openxmlformats.org/officeDocument/2006/relationships/footnotes" Target="footnotes.xml" /><Relationship Id="rId15" Type="http://schemas.openxmlformats.org/officeDocument/2006/relationships/hyperlink" Target="https://pm-rasinban.com/bd-write" TargetMode="External" /><Relationship Id="rId23" Type="http://schemas.openxmlformats.org/officeDocument/2006/relationships/image" Target="media/image9.jpeg" /><Relationship Id="rId28" Type="http://schemas.openxmlformats.org/officeDocument/2006/relationships/image" Target="media/image14.jpeg" /><Relationship Id="rId36" Type="http://schemas.openxmlformats.org/officeDocument/2006/relationships/image" Target="media/image22.jpeg" /><Relationship Id="rId49" Type="http://schemas.openxmlformats.org/officeDocument/2006/relationships/image" Target="media/image35.jpeg" /><Relationship Id="rId57" Type="http://schemas.openxmlformats.org/officeDocument/2006/relationships/image" Target="media/image43.jpeg" /><Relationship Id="rId10" Type="http://schemas.openxmlformats.org/officeDocument/2006/relationships/image" Target="media/image3.jpeg" /><Relationship Id="rId19" Type="http://schemas.openxmlformats.org/officeDocument/2006/relationships/image" Target="media/image5.jpeg" /><Relationship Id="rId31" Type="http://schemas.openxmlformats.org/officeDocument/2006/relationships/image" Target="media/image17.jpeg" /><Relationship Id="rId44" Type="http://schemas.openxmlformats.org/officeDocument/2006/relationships/image" Target="media/image30.jpeg" /><Relationship Id="rId52" Type="http://schemas.openxmlformats.org/officeDocument/2006/relationships/image" Target="media/image38.jpeg" /><Relationship Id="rId60" Type="http://schemas.openxmlformats.org/officeDocument/2006/relationships/theme" Target="theme/theme1.xml" /><Relationship Id="rId4" Type="http://schemas.openxmlformats.org/officeDocument/2006/relationships/webSettings" Target="webSettings.xml" /><Relationship Id="rId9" Type="http://schemas.openxmlformats.org/officeDocument/2006/relationships/footer" Target="footer1.xml" /><Relationship Id="rId14" Type="http://schemas.openxmlformats.org/officeDocument/2006/relationships/hyperlink" Target="https://pm-rasinban.com/rd-write" TargetMode="External" /><Relationship Id="rId22" Type="http://schemas.openxmlformats.org/officeDocument/2006/relationships/image" Target="media/image8.jpeg" /><Relationship Id="rId27" Type="http://schemas.openxmlformats.org/officeDocument/2006/relationships/image" Target="media/image13.jpeg" /><Relationship Id="rId30" Type="http://schemas.openxmlformats.org/officeDocument/2006/relationships/image" Target="media/image16.jpeg" /><Relationship Id="rId35" Type="http://schemas.openxmlformats.org/officeDocument/2006/relationships/image" Target="media/image21.jpeg" /><Relationship Id="rId43" Type="http://schemas.openxmlformats.org/officeDocument/2006/relationships/image" Target="media/image29.jpeg" /><Relationship Id="rId48" Type="http://schemas.openxmlformats.org/officeDocument/2006/relationships/image" Target="media/image34.jpeg" /><Relationship Id="rId56" Type="http://schemas.openxmlformats.org/officeDocument/2006/relationships/image" Target="media/image42.jpeg" /><Relationship Id="rId8" Type="http://schemas.openxmlformats.org/officeDocument/2006/relationships/image" Target="media/image2.jpeg" /><Relationship Id="rId51" Type="http://schemas.openxmlformats.org/officeDocument/2006/relationships/image" Target="media/image37.jpeg" /><Relationship Id="rId3" Type="http://schemas.openxmlformats.org/officeDocument/2006/relationships/settings" Target="settings.xml" /></Relationships>
</file>

<file path=word/_rels/settings.xml.rels><?xml version="1.0" encoding="UTF-8" standalone="yes"?>
<Relationships xmlns="http://schemas.openxmlformats.org/package/2006/relationships"><Relationship Id="rId1" Type="http://schemas.openxmlformats.org/officeDocument/2006/relationships/attachedTemplate" Target="%7b1527AEE9-D9D0-A844-A848-02EDF67EACAB%7dtf50002005.dotx" TargetMode="External"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%7b1527AEE9-D9D0-A844-A848-02EDF67EACAB%7dtf50002005.dotx</Template>
  <TotalTime>2688</TotalTime>
  <Pages>39</Pages>
  <Words>8535</Words>
  <Characters>2864</Characters>
  <Application>Microsoft Office Word</Application>
  <DocSecurity>0</DocSecurity>
  <Lines>23</Lines>
  <Paragraphs>22</Paragraphs>
  <ScaleCrop>false</ScaleCrop>
  <Company/>
  <LinksUpToDate>false</LinksUpToDate>
  <CharactersWithSpaces>11377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sik.shining.star@gmail.com</dc:creator>
  <cp:keywords/>
  <dc:description/>
  <cp:lastModifiedBy>sik.shining.star@gmail.com</cp:lastModifiedBy>
  <cp:revision>1134</cp:revision>
  <dcterms:created xsi:type="dcterms:W3CDTF">2020-04-23T08:26:00Z</dcterms:created>
  <dcterms:modified xsi:type="dcterms:W3CDTF">2020-08-20T03:39:00Z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CTQFD2CFPMXN-979-676</vt:lpwstr>
  </property>
  <property fmtid="{D5CDD505-2E9C-101B-9397-08002B2CF9AE}" pid="3" name="_dlc_DocIdUrl">
    <vt:lpwstr>https://msft.spoppe.com/teams/cpub/teams/Consumer/templates/_layouts/15/DocIdRedir.aspx?ID=CTQFD2CFPMXN-979-676, CTQFD2CFPMXN-979-676</vt:lpwstr>
  </property>
  <property fmtid="{D5CDD505-2E9C-101B-9397-08002B2CF9AE}" pid="4" name="SharedWithDetails">
    <vt:lpwstr>{}</vt:lpwstr>
  </property>
  <property fmtid="{D5CDD505-2E9C-101B-9397-08002B2CF9AE}" pid="5" name="SharedWithUsers">
    <vt:lpwstr/>
  </property>
  <property fmtid="{D5CDD505-2E9C-101B-9397-08002B2CF9AE}" pid="6" name="SharingHintHash">
    <vt:lpwstr>1245024977</vt:lpwstr>
  </property>
</Properties>
</file>